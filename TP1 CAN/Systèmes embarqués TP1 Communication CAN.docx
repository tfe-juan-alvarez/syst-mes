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E302" w14:textId="7A59478A" w:rsidR="00814823" w:rsidRPr="008B77C9" w:rsidRDefault="00562650" w:rsidP="00562650">
      <w:pPr>
        <w:spacing w:after="0"/>
        <w:rPr>
          <w:sz w:val="24"/>
          <w:szCs w:val="24"/>
        </w:rPr>
      </w:pPr>
      <w:r w:rsidRPr="008B77C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1A6C72" wp14:editId="4ED04E6E">
            <wp:simplePos x="0" y="0"/>
            <wp:positionH relativeFrom="margin">
              <wp:posOffset>-245660</wp:posOffset>
            </wp:positionH>
            <wp:positionV relativeFrom="margin">
              <wp:posOffset>-463901</wp:posOffset>
            </wp:positionV>
            <wp:extent cx="1362075" cy="641985"/>
            <wp:effectExtent l="0" t="0" r="9525" b="571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ausimple4"/>
        <w:tblW w:w="12256" w:type="dxa"/>
        <w:jc w:val="center"/>
        <w:tblLook w:val="04A0" w:firstRow="1" w:lastRow="0" w:firstColumn="1" w:lastColumn="0" w:noHBand="0" w:noVBand="1"/>
        <w:tblDescription w:val="Tableau de disposition"/>
      </w:tblPr>
      <w:tblGrid>
        <w:gridCol w:w="12256"/>
      </w:tblGrid>
      <w:tr w:rsidR="00814823" w:rsidRPr="008B77C9" w14:paraId="6E74360C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062FAFB4" w14:textId="629379F8" w:rsidR="00814823" w:rsidRPr="008B77C9" w:rsidRDefault="00814823" w:rsidP="00562650">
            <w:pPr>
              <w:pStyle w:val="Titredurapport"/>
              <w:rPr>
                <w:rFonts w:asciiTheme="minorHAnsi" w:hAnsiTheme="minorHAnsi"/>
                <w:sz w:val="24"/>
                <w:szCs w:val="24"/>
              </w:rPr>
            </w:pPr>
            <w:r w:rsidRPr="008B77C9">
              <w:rPr>
                <w:rFonts w:asciiTheme="minorHAnsi" w:hAnsiTheme="minorHAnsi"/>
                <w:noProof/>
                <w:sz w:val="24"/>
                <w:szCs w:val="24"/>
                <w:lang w:bidi="fr-FR"/>
              </w:rPr>
              <mc:AlternateContent>
                <mc:Choice Requires="wps">
                  <w:drawing>
                    <wp:inline distT="0" distB="0" distL="0" distR="0" wp14:anchorId="1669BB66" wp14:editId="4EBB1674">
                      <wp:extent cx="6697389" cy="571500"/>
                      <wp:effectExtent l="0" t="0" r="0" b="0"/>
                      <wp:docPr id="24" name="Zone de texte 24" descr="Zone de texte pour entrer un 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rez le titre du document :"/>
                                    <w:tag w:val=""/>
                                    <w:id w:val="1159278023"/>
                                    <w:placeholder>
                                      <w:docPart w:val="CF23A9240D0146D7B962BE9A341D27B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3762C3C" w14:textId="2AE55095" w:rsidR="00C2702A" w:rsidRPr="008A25CD" w:rsidRDefault="00C2702A" w:rsidP="00814823">
                                      <w:pPr>
                                        <w:pStyle w:val="Titredurapport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Système</w:t>
                                      </w:r>
                                      <w:r w:rsidR="008B77C9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 Embarqués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69BB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24" o:spid="_x0000_s1026" type="#_x0000_t202" alt="Zone de texte pour entrer un titr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rez le titre du document :"/>
                              <w:tag w:val=""/>
                              <w:id w:val="1159278023"/>
                              <w:placeholder>
                                <w:docPart w:val="CF23A9240D0146D7B962BE9A341D27B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3762C3C" w14:textId="2AE55095" w:rsidR="00C2702A" w:rsidRPr="008A25CD" w:rsidRDefault="00C2702A" w:rsidP="00814823">
                                <w:pPr>
                                  <w:pStyle w:val="Titredurapport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Système</w:t>
                                </w:r>
                                <w:r w:rsidR="008B77C9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 Embarqués II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8B77C9">
              <w:rPr>
                <w:rFonts w:asciiTheme="minorHAnsi" w:hAnsiTheme="minorHAnsi"/>
                <w:noProof/>
                <w:sz w:val="24"/>
                <w:szCs w:val="24"/>
                <w:lang w:bidi="fr-FR"/>
              </w:rPr>
              <mc:AlternateContent>
                <mc:Choice Requires="wps">
                  <w:drawing>
                    <wp:inline distT="0" distB="0" distL="0" distR="0" wp14:anchorId="48DD910B" wp14:editId="771231ED">
                      <wp:extent cx="3202305" cy="95250"/>
                      <wp:effectExtent l="0" t="0" r="0" b="0"/>
                      <wp:docPr id="18" name="Rectangle 18" descr="Lig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407C44" id="Rectangle 18" o:spid="_x0000_s1026" alt="Lig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capgIAALc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:rsidRPr="008B77C9" w14:paraId="70DB6893" w14:textId="77777777" w:rsidTr="0049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B4A6A42" w14:textId="1270C08A" w:rsidR="00814823" w:rsidRPr="008B77C9" w:rsidRDefault="00814823" w:rsidP="00562650">
            <w:pPr>
              <w:tabs>
                <w:tab w:val="left" w:pos="397"/>
                <w:tab w:val="center" w:pos="5695"/>
              </w:tabs>
              <w:spacing w:after="0"/>
              <w:jc w:val="center"/>
              <w:rPr>
                <w:rFonts w:eastAsiaTheme="majorEastAsia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 w:rsidRPr="008B77C9">
              <w:rPr>
                <w:rFonts w:eastAsiaTheme="majorEastAsia" w:cstheme="majorBidi"/>
                <w:noProof/>
                <w:color w:val="F3642C" w:themeColor="text2"/>
                <w:spacing w:val="5"/>
                <w:kern w:val="28"/>
                <w:sz w:val="24"/>
                <w:szCs w:val="24"/>
                <w:lang w:bidi="fr-FR"/>
              </w:rPr>
              <mc:AlternateContent>
                <mc:Choice Requires="wps">
                  <w:drawing>
                    <wp:inline distT="0" distB="0" distL="0" distR="0" wp14:anchorId="101256A0" wp14:editId="2A91DF9D">
                      <wp:extent cx="3515096" cy="714375"/>
                      <wp:effectExtent l="0" t="0" r="0" b="9525"/>
                      <wp:docPr id="25" name="Zone de texte 25" descr="Zone de texte permettant d’entrer le sous-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3AEE3" w14:textId="488C3C5F" w:rsidR="00C2702A" w:rsidRPr="00562650" w:rsidRDefault="006A2765" w:rsidP="00814823">
                                  <w:pPr>
                                    <w:pStyle w:val="Sous-titre"/>
                                    <w:jc w:val="center"/>
                                    <w:rPr>
                                      <w:sz w:val="36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36"/>
                                        <w:szCs w:val="32"/>
                                      </w:rPr>
                                      <w:alias w:val="Entrez le sous-titre du document :"/>
                                      <w:tag w:val="Entrez le sous-titre du document :"/>
                                      <w:id w:val="-82621622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8B77C9">
                                        <w:rPr>
                                          <w:sz w:val="36"/>
                                          <w:szCs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B77C9">
                                    <w:rPr>
                                      <w:sz w:val="36"/>
                                      <w:szCs w:val="32"/>
                                    </w:rPr>
                                    <w:t>Communication CAN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1256A0" id="Zone de texte 25" o:spid="_x0000_s1027" type="#_x0000_t202" alt="Zone de texte permettant d’entrer le sous-titr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" filled="f" stroked="f">
                      <v:textbox>
                        <w:txbxContent>
                          <w:p w14:paraId="26B3AEE3" w14:textId="488C3C5F" w:rsidR="00C2702A" w:rsidRPr="00562650" w:rsidRDefault="006A2765" w:rsidP="00814823">
                            <w:pPr>
                              <w:pStyle w:val="Sous-titre"/>
                              <w:jc w:val="center"/>
                              <w:rPr>
                                <w:sz w:val="36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2"/>
                                </w:rPr>
                                <w:alias w:val="Entrez le sous-titre du document :"/>
                                <w:tag w:val="Entrez le sous-titre du document :"/>
                                <w:id w:val="-82621622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8B77C9">
                                  <w:rPr>
                                    <w:sz w:val="36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B77C9">
                              <w:rPr>
                                <w:sz w:val="36"/>
                                <w:szCs w:val="32"/>
                              </w:rPr>
                              <w:t>Communication CAN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:rsidRPr="008B77C9" w14:paraId="57A9D970" w14:textId="77777777" w:rsidTr="00494E83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2C47C052" w14:textId="0664196C" w:rsidR="00814823" w:rsidRPr="008B77C9" w:rsidRDefault="00814823" w:rsidP="00562650">
            <w:pPr>
              <w:spacing w:after="0"/>
              <w:jc w:val="center"/>
              <w:rPr>
                <w:rFonts w:eastAsiaTheme="majorEastAsia" w:cstheme="majorBidi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 w:rsidRPr="008B77C9">
              <w:rPr>
                <w:rFonts w:eastAsiaTheme="majorEastAsia" w:cstheme="majorBidi"/>
                <w:noProof/>
                <w:color w:val="F3642C" w:themeColor="text2"/>
                <w:spacing w:val="5"/>
                <w:kern w:val="28"/>
                <w:sz w:val="24"/>
                <w:szCs w:val="24"/>
                <w:lang w:bidi="fr-FR"/>
              </w:rPr>
              <mc:AlternateContent>
                <mc:Choice Requires="wps">
                  <w:drawing>
                    <wp:inline distT="0" distB="0" distL="0" distR="0" wp14:anchorId="393C594F" wp14:editId="6D53E188">
                      <wp:extent cx="6495393" cy="1009935"/>
                      <wp:effectExtent l="0" t="0" r="0" b="0"/>
                      <wp:docPr id="26" name="Zone de texte 26" descr="Zone de texte dans laquelle entrer le résumé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1009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A58D3C" w14:textId="77777777" w:rsidR="00C2702A" w:rsidRPr="00562650" w:rsidRDefault="00C2702A" w:rsidP="00883B68">
                                  <w:pPr>
                                    <w:pStyle w:val="Citationintense"/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</w:pPr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 xml:space="preserve">ISAT – EPHEC 2020-2021 </w:t>
                                  </w:r>
                                </w:p>
                                <w:p w14:paraId="47196582" w14:textId="685BD006" w:rsidR="00C2702A" w:rsidRPr="00562650" w:rsidRDefault="00C2702A" w:rsidP="00883B68">
                                  <w:pPr>
                                    <w:pStyle w:val="Citationintense"/>
                                    <w:rPr>
                                      <w:sz w:val="32"/>
                                      <w:szCs w:val="36"/>
                                      <w:lang w:val="es-ES"/>
                                    </w:rPr>
                                  </w:pPr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 xml:space="preserve">Juan </w:t>
                                  </w:r>
                                  <w:proofErr w:type="spellStart"/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>Alvarez</w:t>
                                  </w:r>
                                  <w:proofErr w:type="spellEnd"/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 xml:space="preserve"> et Olivier </w:t>
                                  </w:r>
                                  <w:proofErr w:type="spellStart"/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>Grabenweger</w:t>
                                  </w:r>
                                  <w:proofErr w:type="spellEnd"/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 xml:space="preserve"> </w:t>
                                  </w:r>
                                </w:p>
                                <w:p w14:paraId="3457FBCD" w14:textId="77777777" w:rsidR="00C2702A" w:rsidRPr="00562650" w:rsidRDefault="00C2702A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3C594F" id="Zone de texte 26" o:spid="_x0000_s1028" type="#_x0000_t202" alt="Zone de texte dans laquelle entrer le résumé" style="width:511.4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" filled="f" stroked="f">
                      <v:textbox>
                        <w:txbxContent>
                          <w:p w14:paraId="54A58D3C" w14:textId="77777777" w:rsidR="00C2702A" w:rsidRPr="00562650" w:rsidRDefault="00C2702A" w:rsidP="00883B68">
                            <w:pPr>
                              <w:pStyle w:val="Citationintense"/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</w:pPr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 xml:space="preserve">ISAT – EPHEC 2020-2021 </w:t>
                            </w:r>
                          </w:p>
                          <w:p w14:paraId="47196582" w14:textId="685BD006" w:rsidR="00C2702A" w:rsidRPr="00562650" w:rsidRDefault="00C2702A" w:rsidP="00883B68">
                            <w:pPr>
                              <w:pStyle w:val="Citationintense"/>
                              <w:rPr>
                                <w:sz w:val="32"/>
                                <w:szCs w:val="36"/>
                                <w:lang w:val="es-ES"/>
                              </w:rPr>
                            </w:pPr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 xml:space="preserve">Juan </w:t>
                            </w:r>
                            <w:proofErr w:type="spellStart"/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>Alvarez</w:t>
                            </w:r>
                            <w:proofErr w:type="spellEnd"/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 xml:space="preserve"> et Olivier </w:t>
                            </w:r>
                            <w:proofErr w:type="spellStart"/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>Grabenweger</w:t>
                            </w:r>
                            <w:proofErr w:type="spellEnd"/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 xml:space="preserve"> </w:t>
                            </w:r>
                          </w:p>
                          <w:p w14:paraId="3457FBCD" w14:textId="77777777" w:rsidR="00C2702A" w:rsidRPr="00562650" w:rsidRDefault="00C2702A" w:rsidP="0081482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424D7F16" w14:textId="77777777" w:rsidR="0022073B" w:rsidRPr="008B77C9" w:rsidRDefault="00562650" w:rsidP="0022073B">
      <w:pPr>
        <w:pStyle w:val="En-ttedetabledesmatires"/>
        <w:spacing w:before="0"/>
        <w:jc w:val="left"/>
        <w:rPr>
          <w:rFonts w:asciiTheme="minorHAnsi" w:hAnsiTheme="minorHAnsi"/>
          <w:b/>
          <w:bCs w:val="0"/>
          <w:sz w:val="24"/>
          <w:szCs w:val="24"/>
        </w:rPr>
      </w:pPr>
      <w:r w:rsidRPr="008B77C9">
        <w:rPr>
          <w:rFonts w:asciiTheme="minorHAnsi" w:hAnsiTheme="minorHAnsi"/>
          <w:b/>
          <w:bCs w:val="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i w:val="0"/>
          <w:color w:val="auto"/>
          <w:sz w:val="24"/>
          <w:szCs w:val="24"/>
        </w:rPr>
        <w:id w:val="-1415547939"/>
        <w:docPartObj>
          <w:docPartGallery w:val="Table of Contents"/>
          <w:docPartUnique/>
        </w:docPartObj>
      </w:sdtPr>
      <w:sdtEndPr/>
      <w:sdtContent>
        <w:p w14:paraId="3FF679E3" w14:textId="79295923" w:rsidR="0022073B" w:rsidRPr="008B77C9" w:rsidRDefault="0022073B" w:rsidP="000A3AA3">
          <w:pPr>
            <w:pStyle w:val="En-ttedetabledesmatires"/>
            <w:spacing w:before="0" w:after="240"/>
            <w:jc w:val="left"/>
            <w:rPr>
              <w:rFonts w:asciiTheme="minorHAnsi" w:hAnsiTheme="minorHAnsi"/>
              <w:sz w:val="24"/>
              <w:szCs w:val="24"/>
            </w:rPr>
          </w:pPr>
          <w:r w:rsidRPr="008B77C9">
            <w:rPr>
              <w:rFonts w:asciiTheme="minorHAnsi" w:hAnsiTheme="minorHAnsi"/>
              <w:sz w:val="24"/>
              <w:szCs w:val="24"/>
            </w:rPr>
            <w:t>Table des matières</w:t>
          </w:r>
        </w:p>
        <w:p w14:paraId="004102C3" w14:textId="4FBACB60" w:rsidR="000A3AA3" w:rsidRDefault="0022073B" w:rsidP="000A3AA3">
          <w:pPr>
            <w:pStyle w:val="TM1"/>
            <w:tabs>
              <w:tab w:val="left" w:pos="440"/>
              <w:tab w:val="right" w:leader="dot" w:pos="9736"/>
            </w:tabs>
            <w:spacing w:before="240" w:after="240"/>
            <w:rPr>
              <w:noProof/>
              <w:sz w:val="22"/>
              <w:lang w:val="en-US"/>
            </w:rPr>
          </w:pPr>
          <w:r w:rsidRPr="008B77C9">
            <w:rPr>
              <w:sz w:val="24"/>
              <w:szCs w:val="24"/>
            </w:rPr>
            <w:fldChar w:fldCharType="begin"/>
          </w:r>
          <w:r w:rsidRPr="008B77C9">
            <w:rPr>
              <w:sz w:val="24"/>
              <w:szCs w:val="24"/>
            </w:rPr>
            <w:instrText xml:space="preserve"> TOC \o "1-3" \h \z \u </w:instrText>
          </w:r>
          <w:r w:rsidRPr="008B77C9">
            <w:rPr>
              <w:sz w:val="24"/>
              <w:szCs w:val="24"/>
            </w:rPr>
            <w:fldChar w:fldCharType="separate"/>
          </w:r>
          <w:hyperlink w:anchor="_Toc60832756" w:history="1">
            <w:r w:rsidR="000A3AA3" w:rsidRPr="00F9383D">
              <w:rPr>
                <w:rStyle w:val="Lienhypertexte"/>
                <w:noProof/>
              </w:rPr>
              <w:t>1</w:t>
            </w:r>
            <w:r w:rsidR="000A3AA3">
              <w:rPr>
                <w:noProof/>
                <w:sz w:val="22"/>
                <w:lang w:val="en-US"/>
              </w:rPr>
              <w:tab/>
            </w:r>
            <w:r w:rsidR="000A3AA3" w:rsidRPr="00F9383D">
              <w:rPr>
                <w:rStyle w:val="Lienhypertexte"/>
                <w:noProof/>
              </w:rPr>
              <w:t>Introduction</w:t>
            </w:r>
            <w:r w:rsidR="000A3AA3">
              <w:rPr>
                <w:noProof/>
                <w:webHidden/>
              </w:rPr>
              <w:tab/>
            </w:r>
            <w:r w:rsidR="000A3AA3">
              <w:rPr>
                <w:noProof/>
                <w:webHidden/>
              </w:rPr>
              <w:fldChar w:fldCharType="begin"/>
            </w:r>
            <w:r w:rsidR="000A3AA3">
              <w:rPr>
                <w:noProof/>
                <w:webHidden/>
              </w:rPr>
              <w:instrText xml:space="preserve"> PAGEREF _Toc60832756 \h </w:instrText>
            </w:r>
            <w:r w:rsidR="000A3AA3">
              <w:rPr>
                <w:noProof/>
                <w:webHidden/>
              </w:rPr>
            </w:r>
            <w:r w:rsidR="000A3AA3">
              <w:rPr>
                <w:noProof/>
                <w:webHidden/>
              </w:rPr>
              <w:fldChar w:fldCharType="separate"/>
            </w:r>
            <w:r w:rsidR="000A3AA3">
              <w:rPr>
                <w:noProof/>
                <w:webHidden/>
              </w:rPr>
              <w:t>2</w:t>
            </w:r>
            <w:r w:rsidR="000A3AA3">
              <w:rPr>
                <w:noProof/>
                <w:webHidden/>
              </w:rPr>
              <w:fldChar w:fldCharType="end"/>
            </w:r>
          </w:hyperlink>
        </w:p>
        <w:p w14:paraId="5913A03F" w14:textId="11A6E1DE" w:rsidR="000A3AA3" w:rsidRDefault="000A3AA3" w:rsidP="000A3AA3">
          <w:pPr>
            <w:pStyle w:val="TM1"/>
            <w:tabs>
              <w:tab w:val="left" w:pos="440"/>
              <w:tab w:val="right" w:leader="dot" w:pos="9736"/>
            </w:tabs>
            <w:spacing w:before="240" w:after="240"/>
            <w:rPr>
              <w:noProof/>
              <w:sz w:val="22"/>
              <w:lang w:val="en-US"/>
            </w:rPr>
          </w:pPr>
          <w:hyperlink w:anchor="_Toc60832757" w:history="1">
            <w:r w:rsidRPr="00F9383D">
              <w:rPr>
                <w:rStyle w:val="Lienhypertexte"/>
                <w:noProof/>
              </w:rPr>
              <w:t>2</w:t>
            </w:r>
            <w:r>
              <w:rPr>
                <w:noProof/>
                <w:sz w:val="22"/>
                <w:lang w:val="en-US"/>
              </w:rPr>
              <w:tab/>
            </w:r>
            <w:r w:rsidRPr="00F9383D">
              <w:rPr>
                <w:rStyle w:val="Lienhypertexte"/>
                <w:noProof/>
              </w:rPr>
              <w:t>Organigramme – Mindmapping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6D93" w14:textId="3F72DEDF" w:rsidR="000A3AA3" w:rsidRDefault="000A3AA3" w:rsidP="000A3AA3">
          <w:pPr>
            <w:pStyle w:val="TM1"/>
            <w:tabs>
              <w:tab w:val="left" w:pos="440"/>
              <w:tab w:val="right" w:leader="dot" w:pos="9736"/>
            </w:tabs>
            <w:spacing w:before="240" w:after="240"/>
            <w:rPr>
              <w:noProof/>
              <w:sz w:val="22"/>
              <w:lang w:val="en-US"/>
            </w:rPr>
          </w:pPr>
          <w:hyperlink w:anchor="_Toc60832758" w:history="1">
            <w:r w:rsidRPr="00F9383D">
              <w:rPr>
                <w:rStyle w:val="Lienhypertexte"/>
                <w:noProof/>
              </w:rPr>
              <w:t>3</w:t>
            </w:r>
            <w:r>
              <w:rPr>
                <w:noProof/>
                <w:sz w:val="22"/>
                <w:lang w:val="en-US"/>
              </w:rPr>
              <w:tab/>
            </w:r>
            <w:r w:rsidRPr="00F9383D">
              <w:rPr>
                <w:rStyle w:val="Lienhypertexte"/>
                <w:noProof/>
              </w:rPr>
              <w:t>Schéma de câblage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7CB8" w14:textId="1980E680" w:rsidR="000A3AA3" w:rsidRDefault="000A3AA3" w:rsidP="000A3AA3">
          <w:pPr>
            <w:pStyle w:val="TM1"/>
            <w:tabs>
              <w:tab w:val="left" w:pos="440"/>
              <w:tab w:val="right" w:leader="dot" w:pos="9736"/>
            </w:tabs>
            <w:spacing w:before="240" w:after="240"/>
            <w:rPr>
              <w:noProof/>
              <w:sz w:val="22"/>
              <w:lang w:val="en-US"/>
            </w:rPr>
          </w:pPr>
          <w:hyperlink w:anchor="_Toc60832759" w:history="1">
            <w:r w:rsidRPr="00F9383D">
              <w:rPr>
                <w:rStyle w:val="Lienhypertexte"/>
                <w:noProof/>
              </w:rPr>
              <w:t>4</w:t>
            </w:r>
            <w:r>
              <w:rPr>
                <w:noProof/>
                <w:sz w:val="22"/>
                <w:lang w:val="en-US"/>
              </w:rPr>
              <w:tab/>
            </w:r>
            <w:r w:rsidRPr="00F9383D">
              <w:rPr>
                <w:rStyle w:val="Lienhypertexte"/>
                <w:noProof/>
              </w:rPr>
              <w:t>Code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49ED" w14:textId="7D0FA5E4" w:rsidR="000A3AA3" w:rsidRDefault="000A3AA3">
          <w:pPr>
            <w:pStyle w:val="TM1"/>
            <w:tabs>
              <w:tab w:val="left" w:pos="44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2760" w:history="1">
            <w:r w:rsidRPr="00F9383D">
              <w:rPr>
                <w:rStyle w:val="Lienhypertexte"/>
                <w:noProof/>
              </w:rPr>
              <w:t>5</w:t>
            </w:r>
            <w:r>
              <w:rPr>
                <w:noProof/>
                <w:sz w:val="22"/>
                <w:lang w:val="en-US"/>
              </w:rPr>
              <w:tab/>
            </w:r>
            <w:r w:rsidRPr="00F9383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D0A9" w14:textId="67D4F3F1" w:rsidR="0022073B" w:rsidRPr="008B77C9" w:rsidRDefault="0022073B" w:rsidP="0022073B">
          <w:pPr>
            <w:spacing w:after="0"/>
            <w:rPr>
              <w:sz w:val="24"/>
              <w:szCs w:val="24"/>
            </w:rPr>
          </w:pPr>
          <w:r w:rsidRPr="008B77C9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EB8A662" w14:textId="77777777" w:rsidR="0022073B" w:rsidRPr="008B77C9" w:rsidRDefault="0022073B" w:rsidP="0022073B">
      <w:pPr>
        <w:spacing w:after="0"/>
        <w:rPr>
          <w:b/>
          <w:bCs/>
          <w:sz w:val="24"/>
          <w:szCs w:val="24"/>
        </w:rPr>
      </w:pPr>
    </w:p>
    <w:p w14:paraId="5CD3BFE9" w14:textId="77777777" w:rsidR="0022073B" w:rsidRPr="008B77C9" w:rsidRDefault="0022073B" w:rsidP="0022073B">
      <w:pPr>
        <w:spacing w:after="0"/>
        <w:rPr>
          <w:b/>
          <w:bCs/>
          <w:sz w:val="24"/>
          <w:szCs w:val="24"/>
        </w:rPr>
      </w:pPr>
    </w:p>
    <w:p w14:paraId="76338DCF" w14:textId="5E6E672A" w:rsidR="0022073B" w:rsidRPr="008B77C9" w:rsidRDefault="0022073B">
      <w:pPr>
        <w:spacing w:after="200" w:line="276" w:lineRule="auto"/>
        <w:rPr>
          <w:b/>
          <w:bCs/>
          <w:sz w:val="24"/>
          <w:szCs w:val="24"/>
        </w:rPr>
      </w:pPr>
      <w:r w:rsidRPr="008B77C9">
        <w:rPr>
          <w:b/>
          <w:bCs/>
          <w:sz w:val="24"/>
          <w:szCs w:val="24"/>
        </w:rPr>
        <w:br w:type="page"/>
      </w:r>
    </w:p>
    <w:p w14:paraId="79B50A68" w14:textId="46F4EB58" w:rsidR="00562650" w:rsidRPr="008B77C9" w:rsidRDefault="0022073B" w:rsidP="000A3AA3">
      <w:pPr>
        <w:pStyle w:val="Titre1"/>
        <w:numPr>
          <w:ilvl w:val="0"/>
          <w:numId w:val="23"/>
        </w:numPr>
        <w:spacing w:after="120"/>
        <w:rPr>
          <w:rFonts w:asciiTheme="minorHAnsi" w:hAnsiTheme="minorHAnsi"/>
          <w:sz w:val="24"/>
          <w:szCs w:val="24"/>
        </w:rPr>
      </w:pPr>
      <w:bookmarkStart w:id="0" w:name="_Toc60832756"/>
      <w:r w:rsidRPr="008B77C9">
        <w:rPr>
          <w:rFonts w:asciiTheme="minorHAnsi" w:hAnsiTheme="minorHAnsi"/>
          <w:sz w:val="24"/>
          <w:szCs w:val="24"/>
        </w:rPr>
        <w:lastRenderedPageBreak/>
        <w:t>Introduction</w:t>
      </w:r>
      <w:bookmarkEnd w:id="0"/>
      <w:r w:rsidRPr="008B77C9">
        <w:rPr>
          <w:rFonts w:asciiTheme="minorHAnsi" w:hAnsiTheme="minorHAnsi"/>
          <w:sz w:val="24"/>
          <w:szCs w:val="24"/>
        </w:rPr>
        <w:t xml:space="preserve"> </w:t>
      </w:r>
    </w:p>
    <w:p w14:paraId="3CF558D9" w14:textId="44C17DB1" w:rsidR="008B77C9" w:rsidRPr="008B77C9" w:rsidRDefault="008B77C9" w:rsidP="008B77C9">
      <w:pPr>
        <w:spacing w:after="0"/>
        <w:rPr>
          <w:sz w:val="24"/>
          <w:szCs w:val="24"/>
        </w:rPr>
      </w:pPr>
      <w:r w:rsidRPr="008B77C9">
        <w:rPr>
          <w:rStyle w:val="normaltextrun"/>
          <w:rFonts w:cs="Calibri"/>
          <w:color w:val="000000"/>
          <w:sz w:val="24"/>
          <w:szCs w:val="24"/>
          <w:shd w:val="clear" w:color="auto" w:fill="FFFFFF"/>
          <w:lang w:val="fr-BE"/>
        </w:rPr>
        <w:t>Dans ce TP, nous utilisons la communication CAN afin d’envoyer ou recevoir une trame.</w:t>
      </w:r>
      <w:r w:rsidRPr="008B77C9">
        <w:rPr>
          <w:rStyle w:val="eop"/>
          <w:rFonts w:cs="Calibri"/>
          <w:color w:val="000000"/>
          <w:sz w:val="24"/>
          <w:szCs w:val="24"/>
          <w:shd w:val="clear" w:color="auto" w:fill="FFFFFF"/>
        </w:rPr>
        <w:t> </w:t>
      </w:r>
    </w:p>
    <w:p w14:paraId="5DBF8FB0" w14:textId="1CE6BEC0" w:rsidR="008B77C9" w:rsidRPr="008B77C9" w:rsidRDefault="008B77C9" w:rsidP="008B77C9">
      <w:pPr>
        <w:spacing w:after="0"/>
        <w:rPr>
          <w:sz w:val="24"/>
          <w:szCs w:val="24"/>
        </w:rPr>
      </w:pPr>
      <w:r w:rsidRPr="008B77C9">
        <w:rPr>
          <w:sz w:val="24"/>
          <w:szCs w:val="24"/>
        </w:rPr>
        <w:t xml:space="preserve">Le matériel utilisé est le suivant (pour 1 utilisateur) : </w:t>
      </w:r>
    </w:p>
    <w:p w14:paraId="72886A09" w14:textId="77777777" w:rsidR="008B77C9" w:rsidRPr="008B77C9" w:rsidRDefault="008B77C9" w:rsidP="008B77C9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="Calibri"/>
        </w:rPr>
      </w:pPr>
      <w:r w:rsidRPr="008B77C9">
        <w:rPr>
          <w:rStyle w:val="normaltextrun"/>
          <w:rFonts w:asciiTheme="minorHAnsi" w:hAnsiTheme="minorHAnsi" w:cs="Calibri"/>
          <w:lang w:val="fr-BE"/>
        </w:rPr>
        <w:t>1 PIC18F45K22</w:t>
      </w:r>
      <w:r w:rsidRPr="008B77C9">
        <w:rPr>
          <w:rStyle w:val="eop"/>
          <w:rFonts w:asciiTheme="minorHAnsi" w:eastAsiaTheme="majorEastAsia" w:hAnsiTheme="minorHAnsi" w:cs="Calibri"/>
        </w:rPr>
        <w:t> </w:t>
      </w:r>
    </w:p>
    <w:p w14:paraId="7658C630" w14:textId="77777777" w:rsidR="008B77C9" w:rsidRPr="008B77C9" w:rsidRDefault="008B77C9" w:rsidP="008B77C9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="Calibri"/>
        </w:rPr>
      </w:pPr>
      <w:r w:rsidRPr="008B77C9">
        <w:rPr>
          <w:rStyle w:val="normaltextrun"/>
          <w:rFonts w:asciiTheme="minorHAnsi" w:hAnsiTheme="minorHAnsi" w:cs="Calibri"/>
          <w:lang w:val="fr-BE"/>
        </w:rPr>
        <w:t>1 Ecran LCD</w:t>
      </w:r>
      <w:r w:rsidRPr="008B77C9">
        <w:rPr>
          <w:rStyle w:val="eop"/>
          <w:rFonts w:asciiTheme="minorHAnsi" w:eastAsiaTheme="majorEastAsia" w:hAnsiTheme="minorHAnsi" w:cs="Calibri"/>
        </w:rPr>
        <w:t> </w:t>
      </w:r>
    </w:p>
    <w:p w14:paraId="46B8276F" w14:textId="77777777" w:rsidR="008B77C9" w:rsidRPr="008B77C9" w:rsidRDefault="008B77C9" w:rsidP="008B77C9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="Calibri"/>
        </w:rPr>
      </w:pPr>
      <w:r w:rsidRPr="008B77C9">
        <w:rPr>
          <w:rStyle w:val="normaltextrun"/>
          <w:rFonts w:asciiTheme="minorHAnsi" w:hAnsiTheme="minorHAnsi" w:cs="Calibri"/>
          <w:lang w:val="fr-BE"/>
        </w:rPr>
        <w:t>2 Boutons Poussoir</w:t>
      </w:r>
      <w:r w:rsidRPr="008B77C9">
        <w:rPr>
          <w:rStyle w:val="eop"/>
          <w:rFonts w:asciiTheme="minorHAnsi" w:eastAsiaTheme="majorEastAsia" w:hAnsiTheme="minorHAnsi" w:cs="Calibri"/>
        </w:rPr>
        <w:t> </w:t>
      </w:r>
    </w:p>
    <w:p w14:paraId="21CD9AE1" w14:textId="77777777" w:rsidR="008B77C9" w:rsidRPr="008B77C9" w:rsidRDefault="008B77C9" w:rsidP="008B77C9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="Calibri"/>
        </w:rPr>
      </w:pPr>
      <w:r w:rsidRPr="008B77C9">
        <w:rPr>
          <w:rStyle w:val="normaltextrun"/>
          <w:rFonts w:asciiTheme="minorHAnsi" w:hAnsiTheme="minorHAnsi" w:cs="Calibri"/>
          <w:lang w:val="fr-BE"/>
        </w:rPr>
        <w:t>1 ADC</w:t>
      </w:r>
      <w:r w:rsidRPr="008B77C9">
        <w:rPr>
          <w:rStyle w:val="eop"/>
          <w:rFonts w:asciiTheme="minorHAnsi" w:eastAsiaTheme="majorEastAsia" w:hAnsiTheme="minorHAnsi" w:cs="Calibri"/>
        </w:rPr>
        <w:t> </w:t>
      </w:r>
    </w:p>
    <w:p w14:paraId="67BB5D23" w14:textId="77777777" w:rsidR="008B77C9" w:rsidRPr="008B77C9" w:rsidRDefault="008B77C9" w:rsidP="008B77C9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="Calibri"/>
        </w:rPr>
      </w:pPr>
      <w:r w:rsidRPr="008B77C9">
        <w:rPr>
          <w:rStyle w:val="normaltextrun"/>
          <w:rFonts w:asciiTheme="minorHAnsi" w:hAnsiTheme="minorHAnsi" w:cs="Calibri"/>
          <w:lang w:val="fr-BE"/>
        </w:rPr>
        <w:t>1 Câble CAN</w:t>
      </w:r>
      <w:r w:rsidRPr="008B77C9">
        <w:rPr>
          <w:rStyle w:val="eop"/>
          <w:rFonts w:asciiTheme="minorHAnsi" w:eastAsiaTheme="majorEastAsia" w:hAnsiTheme="minorHAnsi" w:cs="Calibri"/>
        </w:rPr>
        <w:t> </w:t>
      </w:r>
    </w:p>
    <w:p w14:paraId="19F0F8C9" w14:textId="77777777" w:rsidR="008B77C9" w:rsidRPr="008B77C9" w:rsidRDefault="008B77C9" w:rsidP="008B77C9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="Calibri"/>
        </w:rPr>
      </w:pPr>
      <w:r w:rsidRPr="008B77C9">
        <w:rPr>
          <w:rStyle w:val="normaltextrun"/>
          <w:rFonts w:asciiTheme="minorHAnsi" w:hAnsiTheme="minorHAnsi" w:cs="Calibri"/>
          <w:lang w:val="fr-BE"/>
        </w:rPr>
        <w:t>1 UART</w:t>
      </w:r>
      <w:r w:rsidRPr="008B77C9">
        <w:rPr>
          <w:rStyle w:val="eop"/>
          <w:rFonts w:asciiTheme="minorHAnsi" w:eastAsiaTheme="majorEastAsia" w:hAnsiTheme="minorHAnsi" w:cs="Calibri"/>
        </w:rPr>
        <w:t> </w:t>
      </w:r>
    </w:p>
    <w:p w14:paraId="2370B48D" w14:textId="7E2E4F6E" w:rsidR="008B77C9" w:rsidRPr="008B77C9" w:rsidRDefault="008B77C9" w:rsidP="008B7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Calibri"/>
          <w:lang w:val="fr-BE"/>
        </w:rPr>
      </w:pPr>
      <w:r w:rsidRPr="008B77C9">
        <w:rPr>
          <w:rStyle w:val="normaltextrun"/>
          <w:rFonts w:asciiTheme="minorHAnsi" w:hAnsiTheme="minorHAnsi" w:cs="Calibri"/>
          <w:lang w:val="fr-BE"/>
        </w:rPr>
        <w:t xml:space="preserve">(En sachant qu’on a besoin de minimum 2 utilisateurs donc le matériel doit être doublé). </w:t>
      </w:r>
      <w:r w:rsidRPr="008B77C9">
        <w:rPr>
          <w:rStyle w:val="normaltextrun"/>
          <w:rFonts w:asciiTheme="minorHAnsi" w:hAnsiTheme="minorHAnsi" w:cs="Calibri"/>
          <w:lang w:val="fr-BE"/>
        </w:rPr>
        <w:br/>
      </w:r>
    </w:p>
    <w:p w14:paraId="6B9C724E" w14:textId="3E395807" w:rsidR="008B77C9" w:rsidRPr="008B77C9" w:rsidRDefault="008B77C9" w:rsidP="008B7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lang w:val="fr-BE"/>
        </w:rPr>
      </w:pPr>
      <w:r w:rsidRPr="008B77C9">
        <w:rPr>
          <w:rFonts w:asciiTheme="minorHAnsi" w:hAnsiTheme="minorHAnsi" w:cs="Calibri"/>
          <w:lang w:val="fr-BE"/>
        </w:rPr>
        <w:t>Nous avons 2 compteurs qui s’incrément</w:t>
      </w:r>
      <w:r w:rsidR="002B6EE0">
        <w:rPr>
          <w:rFonts w:asciiTheme="minorHAnsi" w:hAnsiTheme="minorHAnsi" w:cs="Calibri"/>
          <w:lang w:val="fr-BE"/>
        </w:rPr>
        <w:t>ent</w:t>
      </w:r>
      <w:r w:rsidRPr="008B77C9">
        <w:rPr>
          <w:rFonts w:asciiTheme="minorHAnsi" w:hAnsiTheme="minorHAnsi" w:cs="Calibri"/>
          <w:lang w:val="fr-BE"/>
        </w:rPr>
        <w:t>/décrémentent. </w:t>
      </w:r>
      <w:r w:rsidR="002B6EE0">
        <w:rPr>
          <w:rFonts w:asciiTheme="minorHAnsi" w:hAnsiTheme="minorHAnsi" w:cs="Calibri"/>
          <w:lang w:val="fr-BE"/>
        </w:rPr>
        <w:br/>
      </w:r>
      <w:r w:rsidRPr="008B77C9">
        <w:rPr>
          <w:rFonts w:asciiTheme="minorHAnsi" w:hAnsiTheme="minorHAnsi" w:cs="Calibri"/>
          <w:lang w:val="fr-BE"/>
        </w:rPr>
        <w:t>Le premier compteur voit sa valeur changer à l’aide </w:t>
      </w:r>
      <w:proofErr w:type="gramStart"/>
      <w:r w:rsidRPr="008B77C9">
        <w:rPr>
          <w:rFonts w:asciiTheme="minorHAnsi" w:hAnsiTheme="minorHAnsi" w:cs="Calibri"/>
          <w:lang w:val="fr-BE"/>
        </w:rPr>
        <w:t>d’un ADC</w:t>
      </w:r>
      <w:proofErr w:type="gramEnd"/>
      <w:r w:rsidRPr="008B77C9">
        <w:rPr>
          <w:rFonts w:asciiTheme="minorHAnsi" w:hAnsiTheme="minorHAnsi" w:cs="Calibri"/>
          <w:lang w:val="fr-BE"/>
        </w:rPr>
        <w:t xml:space="preserve"> et est affiché en temps réel sur un </w:t>
      </w:r>
      <w:r w:rsidR="002B6EE0">
        <w:rPr>
          <w:rFonts w:asciiTheme="minorHAnsi" w:hAnsiTheme="minorHAnsi" w:cs="Calibri"/>
          <w:lang w:val="fr-BE"/>
        </w:rPr>
        <w:t>LCD. L</w:t>
      </w:r>
      <w:r w:rsidRPr="008B77C9">
        <w:rPr>
          <w:rFonts w:asciiTheme="minorHAnsi" w:hAnsiTheme="minorHAnsi" w:cs="Calibri"/>
          <w:lang w:val="fr-BE"/>
        </w:rPr>
        <w:t>e second compteur est contrôlé à l’aide de 2 boutons poussoir</w:t>
      </w:r>
      <w:r w:rsidR="002B6EE0">
        <w:rPr>
          <w:rFonts w:asciiTheme="minorHAnsi" w:hAnsiTheme="minorHAnsi" w:cs="Calibri"/>
          <w:lang w:val="fr-BE"/>
        </w:rPr>
        <w:t>s</w:t>
      </w:r>
      <w:r w:rsidRPr="008B77C9">
        <w:rPr>
          <w:rFonts w:asciiTheme="minorHAnsi" w:hAnsiTheme="minorHAnsi" w:cs="Calibri"/>
          <w:lang w:val="fr-BE"/>
        </w:rPr>
        <w:t>. Nous utilisons le protocole de communication CAN afin d’envoyer nos valeurs sous formes de trames vers un autre utilisateur.  </w:t>
      </w:r>
    </w:p>
    <w:p w14:paraId="10332C9B" w14:textId="35C6EF1E" w:rsidR="008B77C9" w:rsidRPr="008B77C9" w:rsidRDefault="002B6EE0" w:rsidP="008B77C9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>
        <w:rPr>
          <w:rFonts w:eastAsia="Times New Roman" w:cs="Calibri"/>
          <w:sz w:val="24"/>
          <w:szCs w:val="24"/>
          <w:lang w:val="fr-BE"/>
        </w:rPr>
        <w:t>Sur</w:t>
      </w:r>
      <w:r w:rsidR="008B77C9" w:rsidRPr="008B77C9">
        <w:rPr>
          <w:rFonts w:eastAsia="Times New Roman" w:cs="Calibri"/>
          <w:sz w:val="24"/>
          <w:szCs w:val="24"/>
          <w:lang w:val="fr-BE"/>
        </w:rPr>
        <w:t xml:space="preserve"> notre </w:t>
      </w:r>
      <w:r>
        <w:rPr>
          <w:rFonts w:eastAsia="Times New Roman" w:cs="Calibri"/>
          <w:sz w:val="24"/>
          <w:szCs w:val="24"/>
          <w:lang w:val="fr-BE"/>
        </w:rPr>
        <w:t xml:space="preserve">moniteur série, </w:t>
      </w:r>
      <w:r w:rsidR="008B77C9" w:rsidRPr="008B77C9">
        <w:rPr>
          <w:rFonts w:eastAsia="Times New Roman" w:cs="Calibri"/>
          <w:sz w:val="24"/>
          <w:szCs w:val="24"/>
          <w:lang w:val="fr-BE"/>
        </w:rPr>
        <w:t xml:space="preserve">nous </w:t>
      </w:r>
      <w:r>
        <w:rPr>
          <w:rFonts w:eastAsia="Times New Roman" w:cs="Calibri"/>
          <w:sz w:val="24"/>
          <w:szCs w:val="24"/>
          <w:lang w:val="fr-BE"/>
        </w:rPr>
        <w:t>affichons</w:t>
      </w:r>
      <w:r w:rsidR="008B77C9" w:rsidRPr="008B77C9">
        <w:rPr>
          <w:rFonts w:eastAsia="Times New Roman" w:cs="Calibri"/>
          <w:sz w:val="24"/>
          <w:szCs w:val="24"/>
          <w:lang w:val="fr-BE"/>
        </w:rPr>
        <w:t xml:space="preserve"> les données, préalablement traitées, que nous recevons </w:t>
      </w:r>
      <w:r>
        <w:rPr>
          <w:rFonts w:eastAsia="Times New Roman" w:cs="Calibri"/>
          <w:sz w:val="24"/>
          <w:szCs w:val="24"/>
          <w:lang w:val="fr-BE"/>
        </w:rPr>
        <w:t xml:space="preserve">de </w:t>
      </w:r>
      <w:r w:rsidR="008B77C9" w:rsidRPr="008B77C9">
        <w:rPr>
          <w:rFonts w:eastAsia="Times New Roman" w:cs="Calibri"/>
          <w:sz w:val="24"/>
          <w:szCs w:val="24"/>
          <w:lang w:val="fr-BE"/>
        </w:rPr>
        <w:t>ce même utilisateur.</w:t>
      </w:r>
    </w:p>
    <w:p w14:paraId="25C2B1EF" w14:textId="079CD9F1" w:rsidR="0022073B" w:rsidRPr="008B77C9" w:rsidRDefault="0022073B" w:rsidP="007F3C89">
      <w:pPr>
        <w:pStyle w:val="Titre1"/>
        <w:spacing w:after="120"/>
        <w:rPr>
          <w:rFonts w:asciiTheme="minorHAnsi" w:hAnsiTheme="minorHAnsi"/>
          <w:sz w:val="24"/>
          <w:szCs w:val="24"/>
        </w:rPr>
      </w:pPr>
      <w:bookmarkStart w:id="1" w:name="_Toc60832757"/>
      <w:r w:rsidRPr="008B77C9">
        <w:rPr>
          <w:rFonts w:asciiTheme="minorHAnsi" w:hAnsiTheme="minorHAnsi"/>
          <w:sz w:val="24"/>
          <w:szCs w:val="24"/>
        </w:rPr>
        <w:lastRenderedPageBreak/>
        <w:t xml:space="preserve">Organigramme – </w:t>
      </w:r>
      <w:proofErr w:type="spellStart"/>
      <w:r w:rsidRPr="008B77C9">
        <w:rPr>
          <w:rFonts w:asciiTheme="minorHAnsi" w:hAnsiTheme="minorHAnsi"/>
          <w:sz w:val="24"/>
          <w:szCs w:val="24"/>
        </w:rPr>
        <w:t>Mindmapping</w:t>
      </w:r>
      <w:bookmarkEnd w:id="1"/>
      <w:proofErr w:type="spellEnd"/>
      <w:r w:rsidRPr="008B77C9">
        <w:rPr>
          <w:rFonts w:asciiTheme="minorHAnsi" w:hAnsiTheme="minorHAnsi"/>
          <w:sz w:val="24"/>
          <w:szCs w:val="24"/>
        </w:rPr>
        <w:t xml:space="preserve"> </w:t>
      </w:r>
    </w:p>
    <w:p w14:paraId="6C40147B" w14:textId="1A72546B" w:rsidR="007F3C89" w:rsidRPr="008B77C9" w:rsidRDefault="008B77C9" w:rsidP="004C08C6">
      <w:pPr>
        <w:rPr>
          <w:sz w:val="24"/>
          <w:szCs w:val="24"/>
        </w:rPr>
      </w:pPr>
      <w:r w:rsidRPr="008B77C9">
        <w:rPr>
          <w:noProof/>
          <w:sz w:val="24"/>
          <w:szCs w:val="24"/>
        </w:rPr>
        <w:drawing>
          <wp:inline distT="0" distB="0" distL="0" distR="0" wp14:anchorId="7D72E0E2" wp14:editId="0C6504B5">
            <wp:extent cx="2013045" cy="8566317"/>
            <wp:effectExtent l="0" t="0" r="635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726" cy="867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0455" w14:textId="1B093087" w:rsidR="0022073B" w:rsidRPr="008B77C9" w:rsidRDefault="0022073B" w:rsidP="0022073B">
      <w:pPr>
        <w:pStyle w:val="Titre1"/>
        <w:rPr>
          <w:rFonts w:asciiTheme="minorHAnsi" w:hAnsiTheme="minorHAnsi"/>
          <w:sz w:val="24"/>
          <w:szCs w:val="24"/>
        </w:rPr>
      </w:pPr>
      <w:bookmarkStart w:id="2" w:name="_Toc60832758"/>
      <w:r w:rsidRPr="008B77C9">
        <w:rPr>
          <w:rFonts w:asciiTheme="minorHAnsi" w:hAnsiTheme="minorHAnsi"/>
          <w:sz w:val="24"/>
          <w:szCs w:val="24"/>
        </w:rPr>
        <w:lastRenderedPageBreak/>
        <w:t>Schéma de câblage</w:t>
      </w:r>
      <w:bookmarkEnd w:id="2"/>
      <w:r w:rsidRPr="008B77C9">
        <w:rPr>
          <w:rFonts w:asciiTheme="minorHAnsi" w:hAnsiTheme="minorHAnsi"/>
          <w:sz w:val="24"/>
          <w:szCs w:val="24"/>
        </w:rPr>
        <w:t xml:space="preserve"> </w:t>
      </w:r>
    </w:p>
    <w:p w14:paraId="4A97596C" w14:textId="2AF83EDE" w:rsidR="00ED1BEC" w:rsidRPr="008B77C9" w:rsidRDefault="00ED1BEC" w:rsidP="00ED1BEC">
      <w:pPr>
        <w:rPr>
          <w:sz w:val="24"/>
          <w:szCs w:val="24"/>
        </w:rPr>
      </w:pPr>
    </w:p>
    <w:p w14:paraId="6392CA7B" w14:textId="443EE3F5" w:rsidR="00ED1BEC" w:rsidRPr="008B77C9" w:rsidRDefault="008B77C9" w:rsidP="005820C0">
      <w:pPr>
        <w:rPr>
          <w:sz w:val="24"/>
          <w:szCs w:val="24"/>
        </w:rPr>
      </w:pPr>
      <w:r w:rsidRPr="008B77C9">
        <w:rPr>
          <w:noProof/>
          <w:sz w:val="24"/>
          <w:szCs w:val="24"/>
        </w:rPr>
        <w:drawing>
          <wp:inline distT="0" distB="0" distL="0" distR="0" wp14:anchorId="01F7AA82" wp14:editId="0833BF4F">
            <wp:extent cx="6188710" cy="3388360"/>
            <wp:effectExtent l="0" t="0" r="254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9F78" w14:textId="3BBC18ED" w:rsidR="004176FE" w:rsidRPr="008B77C9" w:rsidRDefault="004176FE" w:rsidP="007F3C89">
      <w:pPr>
        <w:pStyle w:val="Titre1"/>
        <w:spacing w:after="120"/>
        <w:rPr>
          <w:rFonts w:asciiTheme="minorHAnsi" w:hAnsiTheme="minorHAnsi"/>
          <w:sz w:val="24"/>
          <w:szCs w:val="24"/>
        </w:rPr>
      </w:pPr>
      <w:bookmarkStart w:id="3" w:name="_Toc60832759"/>
      <w:r w:rsidRPr="008B77C9">
        <w:rPr>
          <w:rFonts w:asciiTheme="minorHAnsi" w:hAnsiTheme="minorHAnsi"/>
          <w:sz w:val="24"/>
          <w:szCs w:val="24"/>
        </w:rPr>
        <w:t>Code source</w:t>
      </w:r>
      <w:bookmarkEnd w:id="3"/>
      <w:r w:rsidRPr="008B77C9">
        <w:rPr>
          <w:rFonts w:asciiTheme="minorHAnsi" w:hAnsiTheme="minorHAnsi"/>
          <w:sz w:val="24"/>
          <w:szCs w:val="24"/>
        </w:rPr>
        <w:t xml:space="preserve">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8934"/>
      </w:tblGrid>
      <w:tr w:rsidR="008B77C9" w:rsidRPr="008B77C9" w14:paraId="1440B0C2" w14:textId="77777777" w:rsidTr="008B77C9">
        <w:tc>
          <w:tcPr>
            <w:tcW w:w="315" w:type="dxa"/>
            <w:shd w:val="clear" w:color="auto" w:fill="auto"/>
            <w:vAlign w:val="center"/>
            <w:hideMark/>
          </w:tcPr>
          <w:p w14:paraId="07E7BB7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010BE8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 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D6AB84E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 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22D721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 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47D8EAE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 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FD76BE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 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6533A5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 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1F2B32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 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6D020A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 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980C08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10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B67583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11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6B0B11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12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385A6B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13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95A076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14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DDB18E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15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956C33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16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08AD28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17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8BBEA9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18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C24C49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19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996546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20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730F02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21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B7AB26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22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D1A30BE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23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0CCCC6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lastRenderedPageBreak/>
              <w:t> 24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BC979AE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25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B4DFD4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26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9F94F9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27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C6F882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28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DC65B3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29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DA719A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30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E9054D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31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212A96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32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0F96ED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33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C1F190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34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011293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35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D66275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36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300666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37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165A55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38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38489E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39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EAAE2C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40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CCA6B9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41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C8F744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42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66B8BA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43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6D9355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44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5DF78B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45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926A38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46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A5B46F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47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ABEF11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48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A33B40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49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C8E64F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50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DC4D55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51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33A250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52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8AA777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53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EB71EB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54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221918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55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CD862A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56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44D512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57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52EE64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58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345634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59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7FF403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60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64F3D2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61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8E9930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62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3B949D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63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6523A4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64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B91D39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65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46E102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66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D6DB38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67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48C3CD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68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3061FC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69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CFDE6D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70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38CAB6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lastRenderedPageBreak/>
              <w:t> 71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6977EB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72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CE4B0C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73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C5DD57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74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6D44CDE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75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995B16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76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EC44EB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77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C0D354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78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1C09F8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79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5B40E1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80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78DC70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81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519FBC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82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0DC50F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83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F1AE78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84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62FF63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85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9045D5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86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77E8F0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87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D41DC0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88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2A1F1B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89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9C40EFE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90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180019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91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6CAA79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92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78D527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93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3A1283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94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890E4C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95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9A495F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96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A1A9E5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97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A3864FE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98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087166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99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97334C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100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3BB809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101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B411A2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102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B959A0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103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54286B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104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436C63E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105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45FEEF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106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F60888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107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561648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108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4595FB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109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3B9A17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110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373E54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111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02F1A6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112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A158E6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113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804F83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114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1B2ED9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115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8514F4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116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25B7B6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117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A9A477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lastRenderedPageBreak/>
              <w:t>118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BB424F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119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8FA691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120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99FCB3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121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243C79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122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D4D823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123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18949F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124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AE6E4B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125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6E025F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126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01DD33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127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33BE3C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128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B9F29F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129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41A69B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130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456745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131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3B8EAF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132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819FD2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133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810FC8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134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EB4DEE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135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BD8E4B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136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ACA35F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137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A8417A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138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88BFE8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139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DAFE53E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140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FFA6CD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141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52D59F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142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7E1B3A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143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8B69DE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144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0D3BD1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145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60B15D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146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250DEA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147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37B4DF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148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C6AE2A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149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B853BE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150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15767F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151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13CCCF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152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490163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153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6B0364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154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1204CB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155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F2CD8E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156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68A2BD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157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DC10F6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158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279C28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159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427BD0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160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8730" w:type="dxa"/>
            <w:shd w:val="clear" w:color="auto" w:fill="auto"/>
            <w:vAlign w:val="center"/>
            <w:hideMark/>
          </w:tcPr>
          <w:p w14:paraId="138AD00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lastRenderedPageBreak/>
              <w:t>//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4F5AFE9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Created by Juan &amp; Oli on 5/14/2020.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70E50E1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1E5972A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890277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unsigned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char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Can_Init_Flags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_Send_Flags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Can_Rcv_Flags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can flags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7D45EB6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unsigned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char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Rx_Data_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Len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  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received data length in bytes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7E65721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char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RxTx_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Data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[</w:t>
            </w:r>
            <w:proofErr w:type="gramEnd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] = {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};                       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can </w:t>
            </w:r>
            <w:proofErr w:type="spellStart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rx</w:t>
            </w:r>
            <w:proofErr w:type="spellEnd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</w:t>
            </w:r>
            <w:proofErr w:type="spellStart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tx</w:t>
            </w:r>
            <w:proofErr w:type="spellEnd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 data buffer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14D7A15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char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Msg_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Rcvd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  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      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reception flag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2F54981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b/>
                <w:bCs/>
                <w:color w:val="008800"/>
                <w:sz w:val="24"/>
                <w:szCs w:val="24"/>
                <w:lang w:val="en-GB"/>
              </w:rPr>
              <w:t>const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long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ID_1st = 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12111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 ID_2nd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  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node IDs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5B5B60E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long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BA160B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int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recu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9096FA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int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i,j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,cpt,oldcpt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A0C511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char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bufferLCD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[</w:t>
            </w:r>
            <w:proofErr w:type="gramEnd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];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58F1AB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int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nombre,oldnbr</w:t>
            </w:r>
            <w:proofErr w:type="spellEnd"/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E00F65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char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bufferUART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[</w:t>
            </w:r>
            <w:proofErr w:type="gramEnd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16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];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5F8086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7664CE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LCD module connections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4AA00CD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LCD_RS at RB6_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91930F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LCD_EN at RB7_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677D7D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LCD_D4 at RB2_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EA0D6E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LCD_D5 at RB3_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B606C4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LCD_D6 at RB4_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DF7B834" w14:textId="74345C52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lastRenderedPageBreak/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LCD_D7 at RB5_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362672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LCD_RS_Direction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at TRISB4_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11C08D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LCD_EN_Direction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at TRISB5_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B8C6A3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LCD_D4_Direction at TRISB0_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4D288D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LCD_D5_Direction at TRISB1_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BD9161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LCD_D6_Direction at TRISB2_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2317D2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LCD_D7_Direction at TRISB3_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F9AD9E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End LCD module connections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12A5FDC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505C87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CANSPI module connections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49E8126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CanSpi_CS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at  RC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0_bit;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71815A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CanSpi_CS_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Direction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at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TRISC0_bit;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204502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CanSpi_Rst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at  RC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2_bit;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A84053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CanSpi_Rst_Direction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at  TRISC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2_bit;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5C9046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End CANSPI module connections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1BBA625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85C9B8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void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66BB"/>
                <w:sz w:val="24"/>
                <w:szCs w:val="24"/>
                <w:lang w:val="en-GB"/>
              </w:rPr>
              <w:t>Interrupt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3C7225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{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97C77E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//External Interrupt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7711E51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8800"/>
                <w:sz w:val="24"/>
                <w:szCs w:val="24"/>
                <w:lang w:val="en-GB"/>
              </w:rPr>
              <w:t>if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INT0F_bit)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48D7D7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 {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313126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 INT0F_bit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DB4C60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cpt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+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+;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B1E4D5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 }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488F48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8800"/>
                <w:sz w:val="24"/>
                <w:szCs w:val="24"/>
                <w:lang w:val="en-GB"/>
              </w:rPr>
              <w:t>if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INT1F_bit)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51A435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 {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B9698C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 INT1F_bit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B6FF64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cpt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-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-;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1475EC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 }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A0CBEF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}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6077B3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80F23F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b/>
                <w:bCs/>
                <w:color w:val="333399"/>
                <w:sz w:val="24"/>
                <w:szCs w:val="24"/>
                <w:lang w:val="en-GB"/>
              </w:rPr>
              <w:t>void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66BB"/>
                <w:sz w:val="24"/>
                <w:szCs w:val="24"/>
                <w:lang w:val="en-GB"/>
              </w:rPr>
              <w:t>main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7E3373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{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2C9D7D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ANSELA = </w:t>
            </w:r>
            <w:r w:rsidRPr="008B77C9">
              <w:rPr>
                <w:rFonts w:eastAsia="Times New Roman" w:cs="Courier New"/>
                <w:b/>
                <w:bCs/>
                <w:color w:val="005588"/>
                <w:sz w:val="24"/>
                <w:szCs w:val="24"/>
                <w:lang w:val="en-GB"/>
              </w:rPr>
              <w:t>0x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5588"/>
                <w:sz w:val="24"/>
                <w:szCs w:val="24"/>
                <w:lang w:val="en-GB"/>
              </w:rPr>
              <w:t>01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  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Configure AN pins as digital I/O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446A99BE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ANSELB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898D5E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ANSELC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A51F9F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ANSELD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5F07CA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5EA3A4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C1ON_bit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  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Disable comparators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55C99C9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C2ON_bit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2882F0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D8217C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TRISD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5588"/>
                <w:sz w:val="24"/>
                <w:szCs w:val="24"/>
                <w:lang w:val="en-GB"/>
              </w:rPr>
              <w:t>0x00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2D647F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TRISA = </w:t>
            </w:r>
            <w:r w:rsidRPr="008B77C9">
              <w:rPr>
                <w:rFonts w:eastAsia="Times New Roman" w:cs="Courier New"/>
                <w:b/>
                <w:bCs/>
                <w:color w:val="005588"/>
                <w:sz w:val="24"/>
                <w:szCs w:val="24"/>
                <w:lang w:val="en-GB"/>
              </w:rPr>
              <w:t>0x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5588"/>
                <w:sz w:val="24"/>
                <w:szCs w:val="24"/>
                <w:lang w:val="en-GB"/>
              </w:rPr>
              <w:t>01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  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OUTPUT = 0 </w:t>
            </w:r>
            <w:proofErr w:type="spellStart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Iput</w:t>
            </w:r>
            <w:proofErr w:type="spellEnd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 = 1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21949EF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TRISB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5588"/>
                <w:sz w:val="24"/>
                <w:szCs w:val="24"/>
                <w:lang w:val="en-GB"/>
              </w:rPr>
              <w:t>0x03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30E215B" w14:textId="571326EA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TRISC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5588"/>
                <w:sz w:val="24"/>
                <w:szCs w:val="24"/>
                <w:lang w:val="en-GB"/>
              </w:rPr>
              <w:t>0x00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02267E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Can_Init_Flags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  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72F95D4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Can_Send_Flags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  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clear flags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1F21DC3F" w14:textId="7B8D625A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lastRenderedPageBreak/>
              <w:t>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Can_Rcv_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Flags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=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                    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542007AF" w14:textId="62DD2F5F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ADC_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Init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BD3A9A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Lcd_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Init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22046C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B483BB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UART1_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Init(</w:t>
            </w:r>
            <w:proofErr w:type="gramEnd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9600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D27221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1537A9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Delay_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ms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200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A92A91B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76E37C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Can_Send_Flags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= _CANSPI_TX_PRIORITY_0 &amp;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form value to be used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2A5E349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 _CANSPI_TX_XTD_FRAME &amp; 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     with </w:t>
            </w:r>
            <w:proofErr w:type="spellStart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CANSPIWrite</w:t>
            </w:r>
            <w:proofErr w:type="spellEnd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7B137AC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 _CANSPI_TX_NO_RTR_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FRAME;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5596DB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2D4093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Can_Init_Flags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= _CANSPI_CONFIG_SAMPLE_THRICE &amp;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Form value to be used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5B731C4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 _CANSPI_CONFIG_PHSEG2_PRG_ON &amp;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</w:t>
            </w:r>
            <w:proofErr w:type="gramStart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  with</w:t>
            </w:r>
            <w:proofErr w:type="gramEnd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CANSPIInit</w:t>
            </w:r>
            <w:proofErr w:type="spellEnd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6A100B8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 _CANSPI_CONFIG_XTD_MSG &amp;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4974E6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 _CANSPI_CONFIG_DBL_BUFFER_ON &amp;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BA791C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  _CANSPI_CONFIG_VALID_XTD_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MSG;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FBFDD5F" w14:textId="486F21A0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E9C836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SPI1_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Init(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                                 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initialize SPI1 module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5569732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973D20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CANSPIInitialize(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3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,Can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_Init_Flags);  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Initialize external CANSPI module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7B4CF9C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CANSPISetOperationMode(_CANSPI_MODE_CONFIG,</w:t>
            </w:r>
            <w:r w:rsidRPr="008B77C9">
              <w:rPr>
                <w:rFonts w:eastAsia="Times New Roman" w:cs="Courier New"/>
                <w:b/>
                <w:bCs/>
                <w:color w:val="005588"/>
                <w:sz w:val="24"/>
                <w:szCs w:val="24"/>
                <w:lang w:val="en-GB"/>
              </w:rPr>
              <w:t>0xFF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   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set CONFIGURATION mode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53166F8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CANSPISetMask(_CANSPI_MASK_B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1,-</w:t>
            </w:r>
            <w:proofErr w:type="gramEnd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,_CANSPI_CONFIG_XTD_MSG);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set all mask1 bits to ones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1EC2599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CANSPISetMask(_CANSPI_MASK_B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2,-</w:t>
            </w:r>
            <w:proofErr w:type="gramEnd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,_CANSPI_CONFIG_XTD_MSG);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set all mask2 bits to ones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20F4399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CANSPISetFilter(_CANSPI_FILTER_B2_F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4,ID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_1st,_CANSPI_CONFIG_XTD_MSG);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set id of filter B2_F4 to 2nd node ID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54515A9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00D812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CANSPISetOperationMode(_CANSPI_MODE_NORMAL,</w:t>
            </w:r>
            <w:r w:rsidRPr="008B77C9">
              <w:rPr>
                <w:rFonts w:eastAsia="Times New Roman" w:cs="Courier New"/>
                <w:b/>
                <w:bCs/>
                <w:color w:val="005588"/>
                <w:sz w:val="24"/>
                <w:szCs w:val="24"/>
                <w:lang w:val="en-GB"/>
              </w:rPr>
              <w:t>0xFF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   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set NORMAL mode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3120089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4F6396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</w:t>
            </w:r>
            <w:proofErr w:type="spellStart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RxTx_</w:t>
            </w:r>
            <w:proofErr w:type="gramStart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Data</w:t>
            </w:r>
            <w:proofErr w:type="spellEnd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[</w:t>
            </w:r>
            <w:proofErr w:type="gramEnd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0] = {};                                                // set initial data to be sent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65053F9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Lcd_Cmd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(_LCD_CLEAR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5658AE1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 xml:space="preserve">   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Lcd_Out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en-GB"/>
              </w:rPr>
              <w:t>"yol0"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38D995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A40F3B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//External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48D20A5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 INTEDG0_bit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CE3B68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 INT0E_bit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E346BC5" w14:textId="7A30C491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 INT0E_bit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C171BA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PEIE_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 =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  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Enable peripheral interrupts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6D8C297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GIE_bit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 =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  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Enable GLOBAL interrupts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351F674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0C955A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lastRenderedPageBreak/>
              <w:t> 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8800"/>
                <w:sz w:val="24"/>
                <w:szCs w:val="24"/>
                <w:lang w:val="en-GB"/>
              </w:rPr>
              <w:t>for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;;)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6E69E4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 {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852409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memset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Rxtx_Data,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</w:t>
            </w:r>
            <w:r w:rsidRPr="008B77C9">
              <w:rPr>
                <w:rFonts w:eastAsia="Times New Roman" w:cs="Courier New"/>
                <w:b/>
                <w:bCs/>
                <w:color w:val="008800"/>
                <w:sz w:val="24"/>
                <w:szCs w:val="24"/>
                <w:lang w:val="en-GB"/>
              </w:rPr>
              <w:t>sizeof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RxTx_Data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));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684A8E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Msg_Rcvd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=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CANSPIRead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&amp;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Rx_ID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,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RxTx_Data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, &amp;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Rx_Data_Len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 &amp;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Can_Rcv_Flags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receive message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5A51CEF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</w:t>
            </w:r>
            <w:r w:rsidRPr="008B77C9">
              <w:rPr>
                <w:rFonts w:eastAsia="Times New Roman" w:cs="Courier New"/>
                <w:b/>
                <w:bCs/>
                <w:color w:val="008800"/>
                <w:sz w:val="24"/>
                <w:szCs w:val="24"/>
                <w:lang w:val="en-GB"/>
              </w:rPr>
              <w:t>if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((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Rx_ID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== ID_1st) &amp;&amp;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Msg_Rcvd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if message received check id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0F7E849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 {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3B290E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46D5F7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8800"/>
                <w:sz w:val="24"/>
                <w:szCs w:val="24"/>
                <w:lang w:val="en-GB"/>
              </w:rPr>
              <w:t>for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=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&lt; 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;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++)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2F3E32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 {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E5957E2" w14:textId="25D814DE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recu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=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RxTx_Data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[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];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48D343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</w:t>
            </w:r>
            <w:proofErr w:type="spellStart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memset</w:t>
            </w:r>
            <w:proofErr w:type="spellEnd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(bufferUART,</w:t>
            </w:r>
            <w:proofErr w:type="gramStart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0,sizeof</w:t>
            </w:r>
            <w:proofErr w:type="gramEnd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(</w:t>
            </w:r>
            <w:proofErr w:type="spellStart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bufferUART</w:t>
            </w:r>
            <w:proofErr w:type="spellEnd"/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));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281939C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AC93E1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sprintf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bufferUART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en-GB"/>
              </w:rPr>
              <w:t>"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en-GB"/>
              </w:rPr>
              <w:t>nbr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en-GB"/>
              </w:rPr>
              <w:t>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en-GB"/>
              </w:rPr>
              <w:t>rcvd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en-GB"/>
              </w:rPr>
              <w:t> : %04d"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,recu);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55F2D6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 UART1_Write_Text(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bufferUART</w:t>
            </w:r>
            <w:proofErr w:type="spellEnd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F5D265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 UART1_Write_Text(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en-GB"/>
              </w:rPr>
              <w:t>"</w:t>
            </w:r>
            <w:r w:rsidRPr="008B77C9">
              <w:rPr>
                <w:rFonts w:eastAsia="Times New Roman" w:cs="Courier New"/>
                <w:b/>
                <w:bCs/>
                <w:color w:val="666666"/>
                <w:sz w:val="24"/>
                <w:szCs w:val="24"/>
                <w:shd w:val="clear" w:color="auto" w:fill="FFF0F0"/>
                <w:lang w:val="en-GB"/>
              </w:rPr>
              <w:t>\n\r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en-GB"/>
              </w:rPr>
              <w:t>"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394258D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delay_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ms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571858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F1CC784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 }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E1ED84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 UART1_Write_Text(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en-GB"/>
              </w:rPr>
              <w:t>"end"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05B5CD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 UART1_Write_Text(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en-GB"/>
              </w:rPr>
              <w:t>"</w:t>
            </w:r>
            <w:r w:rsidRPr="008B77C9">
              <w:rPr>
                <w:rFonts w:eastAsia="Times New Roman" w:cs="Courier New"/>
                <w:b/>
                <w:bCs/>
                <w:color w:val="666666"/>
                <w:sz w:val="24"/>
                <w:szCs w:val="24"/>
                <w:shd w:val="clear" w:color="auto" w:fill="FFF0F0"/>
                <w:lang w:val="en-GB"/>
              </w:rPr>
              <w:t>\n\r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en-GB"/>
              </w:rPr>
              <w:t>"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C060138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 }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D699C0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//}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7792D8B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memset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Rxtx_Data,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</w:t>
            </w:r>
            <w:r w:rsidRPr="008B77C9">
              <w:rPr>
                <w:rFonts w:eastAsia="Times New Roman" w:cs="Courier New"/>
                <w:b/>
                <w:bCs/>
                <w:color w:val="008800"/>
                <w:sz w:val="24"/>
                <w:szCs w:val="24"/>
                <w:lang w:val="en-GB"/>
              </w:rPr>
              <w:t>sizeof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RxTx_Data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));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7908BBE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nombre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=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ADC_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Read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 &gt;&gt; 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881510F" w14:textId="70F298AD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</w:p>
          <w:p w14:paraId="240F8A5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8800"/>
                <w:sz w:val="24"/>
                <w:szCs w:val="24"/>
                <w:lang w:val="en-GB"/>
              </w:rPr>
              <w:t>if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oldnbr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!=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nombre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)||(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oldcpt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!=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cpt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))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033ACF9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fr-BE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{ </w:t>
            </w:r>
          </w:p>
          <w:p w14:paraId="0239F51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fr-BE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fr-BE"/>
              </w:rPr>
              <w:t>// vérifie nouvelle valeur pot </w:t>
            </w:r>
          </w:p>
          <w:p w14:paraId="047B9600" w14:textId="77777777" w:rsidR="008B77C9" w:rsidRPr="002B6EE0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       </w:t>
            </w:r>
            <w:proofErr w:type="spellStart"/>
            <w:r w:rsidRPr="002B6EE0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oldnbr</w:t>
            </w:r>
            <w:proofErr w:type="spellEnd"/>
            <w:r w:rsidRPr="002B6EE0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= </w:t>
            </w:r>
            <w:proofErr w:type="spellStart"/>
            <w:proofErr w:type="gramStart"/>
            <w:r w:rsidRPr="002B6EE0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nombre</w:t>
            </w:r>
            <w:proofErr w:type="spellEnd"/>
            <w:r w:rsidRPr="002B6EE0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  <w:r w:rsidRPr="002B6EE0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14363C0A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2B6EE0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 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oldcpt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=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cpt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FAA06C3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memset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(bufferLCD,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</w:t>
            </w:r>
            <w:r w:rsidRPr="008B77C9">
              <w:rPr>
                <w:rFonts w:eastAsia="Times New Roman" w:cs="Courier New"/>
                <w:b/>
                <w:bCs/>
                <w:color w:val="008800"/>
                <w:sz w:val="24"/>
                <w:szCs w:val="24"/>
                <w:lang w:val="en-GB"/>
              </w:rPr>
              <w:t>sizeof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bufferLCD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));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38D263A2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fr-BE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sprintf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(</w:t>
            </w:r>
            <w:proofErr w:type="spellStart"/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bufferLCD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,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shd w:val="clear" w:color="auto" w:fill="FFF0F0"/>
                <w:lang w:val="fr-BE"/>
              </w:rPr>
              <w:t>"nbr:%04d &amp; cpt : %04d"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,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nombre,cpt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); </w:t>
            </w:r>
          </w:p>
          <w:p w14:paraId="7A451896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 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Lcd_Out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2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</w:t>
            </w:r>
            <w:proofErr w:type="gramStart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,bufferLCD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47CD316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Lcd_Cmd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(_LCD_CURSOR_OFF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25EDCAB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fr-BE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RxTx_Data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[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fr-BE"/>
              </w:rPr>
              <w:t>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] = 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nombre;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</w:t>
            </w:r>
          </w:p>
          <w:p w14:paraId="2E857C3C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fr-BE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      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RxTx_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Data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[</w:t>
            </w:r>
            <w:proofErr w:type="gramEnd"/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fr-BE"/>
              </w:rPr>
              <w:t>1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] = cpt; </w:t>
            </w:r>
          </w:p>
          <w:p w14:paraId="51FBC969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      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CANSPIWrite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(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ID_2nd,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RxTx_Data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 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en-GB"/>
              </w:rPr>
              <w:t>8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, </w:t>
            </w:r>
            <w:proofErr w:type="spell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Can_Send_Flags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);     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GB"/>
              </w:rPr>
              <w:t>// send data</w:t>
            </w:r>
            <w:r w:rsidRPr="008B77C9">
              <w:rPr>
                <w:rFonts w:eastAsia="Times New Roman" w:cs="Courier New"/>
                <w:color w:val="888888"/>
                <w:sz w:val="24"/>
                <w:szCs w:val="24"/>
                <w:lang w:val="en-US"/>
              </w:rPr>
              <w:t> </w:t>
            </w:r>
          </w:p>
          <w:p w14:paraId="436AA327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GB"/>
              </w:rPr>
              <w:t>        </w:t>
            </w:r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j++;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D01D91F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     }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7AF35ED0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     </w:t>
            </w:r>
            <w:proofErr w:type="spellStart"/>
            <w:proofErr w:type="gramStart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delay</w:t>
            </w:r>
            <w:proofErr w:type="gram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_ms</w:t>
            </w:r>
            <w:proofErr w:type="spellEnd"/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(</w:t>
            </w:r>
            <w:r w:rsidRPr="008B77C9">
              <w:rPr>
                <w:rFonts w:eastAsia="Times New Roman" w:cs="Courier New"/>
                <w:b/>
                <w:bCs/>
                <w:color w:val="0000DD"/>
                <w:sz w:val="24"/>
                <w:szCs w:val="24"/>
                <w:lang w:val="fr-BE"/>
              </w:rPr>
              <w:t>1000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);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658948C5" w14:textId="77777777" w:rsidR="008B77C9" w:rsidRPr="008B77C9" w:rsidRDefault="008B77C9" w:rsidP="008B77C9">
            <w:pPr>
              <w:spacing w:after="0"/>
              <w:textAlignment w:val="baseline"/>
              <w:rPr>
                <w:rFonts w:eastAsia="Times New Roman" w:cs="Segoe UI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    }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  <w:p w14:paraId="5EB9AD78" w14:textId="370A3CE2" w:rsidR="009E1490" w:rsidRPr="009E1490" w:rsidRDefault="008B77C9" w:rsidP="009E1490">
            <w:pPr>
              <w:spacing w:after="120"/>
              <w:textAlignment w:val="baseline"/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</w:pP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fr-BE"/>
              </w:rPr>
              <w:t>}</w:t>
            </w:r>
            <w:r w:rsidRPr="008B77C9">
              <w:rPr>
                <w:rFonts w:eastAsia="Times New Roman" w:cs="Courier New"/>
                <w:color w:val="333333"/>
                <w:sz w:val="24"/>
                <w:szCs w:val="24"/>
                <w:lang w:val="en-US"/>
              </w:rPr>
              <w:t> </w:t>
            </w:r>
          </w:p>
        </w:tc>
      </w:tr>
    </w:tbl>
    <w:p w14:paraId="74A57AD7" w14:textId="77777777" w:rsidR="009E1490" w:rsidRDefault="009E1490" w:rsidP="008B7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u w:val="single"/>
          <w:lang w:val="fr-BE"/>
        </w:rPr>
      </w:pPr>
    </w:p>
    <w:p w14:paraId="7528A939" w14:textId="77777777" w:rsidR="009E1490" w:rsidRDefault="009E1490">
      <w:pPr>
        <w:spacing w:after="200" w:line="276" w:lineRule="auto"/>
        <w:rPr>
          <w:rFonts w:eastAsia="Times New Roman" w:cs="Times New Roman"/>
          <w:sz w:val="24"/>
          <w:szCs w:val="24"/>
          <w:u w:val="single"/>
          <w:lang w:val="fr-BE"/>
        </w:rPr>
      </w:pPr>
      <w:r>
        <w:rPr>
          <w:u w:val="single"/>
          <w:lang w:val="fr-BE"/>
        </w:rPr>
        <w:br w:type="page"/>
      </w:r>
    </w:p>
    <w:p w14:paraId="315FD0B7" w14:textId="0B66787A" w:rsidR="008B77C9" w:rsidRPr="008B77C9" w:rsidRDefault="008B77C9" w:rsidP="008B7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lang w:val="fr-BE"/>
        </w:rPr>
      </w:pPr>
      <w:r w:rsidRPr="008B77C9">
        <w:rPr>
          <w:rFonts w:asciiTheme="minorHAnsi" w:hAnsiTheme="minorHAnsi"/>
          <w:u w:val="single"/>
          <w:lang w:val="fr-BE"/>
        </w:rPr>
        <w:lastRenderedPageBreak/>
        <w:t>Analyse du code</w:t>
      </w:r>
      <w:r w:rsidRPr="008B77C9">
        <w:rPr>
          <w:rFonts w:asciiTheme="minorHAnsi" w:hAnsiTheme="minorHAnsi"/>
          <w:lang w:val="fr-BE"/>
        </w:rPr>
        <w:t xml:space="preserve"> : </w:t>
      </w:r>
      <w:r>
        <w:rPr>
          <w:rFonts w:asciiTheme="minorHAnsi" w:hAnsiTheme="minorHAnsi"/>
          <w:lang w:val="fr-BE"/>
        </w:rPr>
        <w:br/>
      </w:r>
      <w:r w:rsidRPr="008B77C9">
        <w:rPr>
          <w:rFonts w:asciiTheme="minorHAnsi" w:hAnsiTheme="minorHAnsi" w:cs="Calibri"/>
          <w:lang w:val="fr-BE"/>
        </w:rPr>
        <w:t>Le fonctionnement du code est le suivant : </w:t>
      </w:r>
    </w:p>
    <w:p w14:paraId="1AFA4B05" w14:textId="77777777" w:rsidR="002B6EE0" w:rsidRDefault="002B6EE0" w:rsidP="008B77C9">
      <w:pPr>
        <w:spacing w:after="0"/>
        <w:textAlignment w:val="baseline"/>
        <w:rPr>
          <w:rFonts w:eastAsia="Times New Roman" w:cs="Calibri"/>
          <w:sz w:val="24"/>
          <w:szCs w:val="24"/>
          <w:lang w:val="fr-BE"/>
        </w:rPr>
      </w:pPr>
    </w:p>
    <w:p w14:paraId="43D6C35D" w14:textId="33AE5E3F" w:rsidR="008B77C9" w:rsidRPr="008B77C9" w:rsidRDefault="008B77C9" w:rsidP="008B77C9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 w:rsidRPr="008B77C9">
        <w:rPr>
          <w:rFonts w:eastAsia="Times New Roman" w:cs="Calibri"/>
          <w:sz w:val="24"/>
          <w:szCs w:val="24"/>
          <w:lang w:val="fr-BE"/>
        </w:rPr>
        <w:t>Première étape</w:t>
      </w:r>
      <w:r w:rsidR="002B6EE0">
        <w:rPr>
          <w:rFonts w:eastAsia="Times New Roman" w:cs="Calibri"/>
          <w:sz w:val="24"/>
          <w:szCs w:val="24"/>
          <w:lang w:val="fr-BE"/>
        </w:rPr>
        <w:t> </w:t>
      </w:r>
      <w:r w:rsidR="002B6EE0" w:rsidRPr="002B6EE0">
        <w:rPr>
          <w:rFonts w:eastAsia="Times New Roman" w:cs="Calibri"/>
          <w:sz w:val="24"/>
          <w:szCs w:val="24"/>
          <w:lang w:val="fr-BE"/>
        </w:rPr>
        <w:sym w:font="Wingdings" w:char="F0E0"/>
      </w:r>
      <w:r w:rsidR="002B6EE0">
        <w:rPr>
          <w:rFonts w:eastAsia="Times New Roman" w:cs="Calibri"/>
          <w:sz w:val="24"/>
          <w:szCs w:val="24"/>
          <w:lang w:val="fr-BE"/>
        </w:rPr>
        <w:t xml:space="preserve"> </w:t>
      </w:r>
      <w:r w:rsidRPr="008B77C9">
        <w:rPr>
          <w:rFonts w:eastAsia="Times New Roman" w:cs="Calibri"/>
          <w:sz w:val="24"/>
          <w:szCs w:val="24"/>
          <w:lang w:val="fr-BE"/>
        </w:rPr>
        <w:t>déclaration et initialisation des différentes variables </w:t>
      </w:r>
    </w:p>
    <w:p w14:paraId="7E42703D" w14:textId="77777777" w:rsidR="008B77C9" w:rsidRDefault="008B77C9" w:rsidP="008B77C9">
      <w:pPr>
        <w:spacing w:after="0"/>
        <w:textAlignment w:val="baseline"/>
        <w:rPr>
          <w:rFonts w:eastAsia="Times New Roman" w:cs="Calibri"/>
          <w:sz w:val="24"/>
          <w:szCs w:val="24"/>
          <w:lang w:val="fr-BE"/>
        </w:rPr>
      </w:pPr>
    </w:p>
    <w:p w14:paraId="21119A2F" w14:textId="05DCAF6C" w:rsidR="008B77C9" w:rsidRPr="008B77C9" w:rsidRDefault="008B77C9" w:rsidP="008B77C9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 w:rsidRPr="008B77C9">
        <w:rPr>
          <w:rFonts w:eastAsia="Times New Roman" w:cs="Calibri"/>
          <w:sz w:val="24"/>
          <w:szCs w:val="24"/>
          <w:lang w:val="fr-BE"/>
        </w:rPr>
        <w:t>Ensuite on règle les différents flags du CANSPI </w:t>
      </w:r>
    </w:p>
    <w:p w14:paraId="3BFA37E7" w14:textId="3FB61661" w:rsidR="008B77C9" w:rsidRPr="002B6EE0" w:rsidRDefault="002B6EE0" w:rsidP="002B6EE0">
      <w:pPr>
        <w:pStyle w:val="Paragraphedeliste"/>
        <w:numPr>
          <w:ilvl w:val="1"/>
          <w:numId w:val="27"/>
        </w:numPr>
        <w:spacing w:after="0"/>
        <w:textAlignment w:val="baseline"/>
        <w:rPr>
          <w:rFonts w:eastAsia="Times New Roman" w:cs="Segoe UI"/>
          <w:sz w:val="22"/>
          <w:lang w:val="fr-BE"/>
        </w:rPr>
      </w:pPr>
      <w:r w:rsidRPr="002B6EE0">
        <w:rPr>
          <w:rFonts w:eastAsia="Times New Roman" w:cs="Courier New"/>
          <w:color w:val="333333"/>
          <w:sz w:val="24"/>
          <w:szCs w:val="24"/>
          <w:lang w:val="fr-BE"/>
        </w:rPr>
        <w:t>Une f</w:t>
      </w:r>
      <w:r>
        <w:rPr>
          <w:rFonts w:eastAsia="Times New Roman" w:cs="Courier New"/>
          <w:color w:val="333333"/>
          <w:sz w:val="24"/>
          <w:szCs w:val="24"/>
          <w:lang w:val="fr-BE"/>
        </w:rPr>
        <w:t>o</w:t>
      </w:r>
      <w:r w:rsidRPr="002B6EE0">
        <w:rPr>
          <w:rFonts w:eastAsia="Times New Roman" w:cs="Courier New"/>
          <w:color w:val="333333"/>
          <w:sz w:val="24"/>
          <w:szCs w:val="24"/>
          <w:lang w:val="fr-BE"/>
        </w:rPr>
        <w:t>nction très importante est la su</w:t>
      </w:r>
      <w:r>
        <w:rPr>
          <w:rFonts w:eastAsia="Times New Roman" w:cs="Courier New"/>
          <w:color w:val="333333"/>
          <w:sz w:val="24"/>
          <w:szCs w:val="24"/>
          <w:lang w:val="fr-BE"/>
        </w:rPr>
        <w:t xml:space="preserve">ivante : </w:t>
      </w:r>
      <w:r>
        <w:rPr>
          <w:rFonts w:eastAsia="Times New Roman" w:cs="Courier New"/>
          <w:color w:val="333333"/>
          <w:sz w:val="24"/>
          <w:szCs w:val="24"/>
          <w:lang w:val="fr-BE"/>
        </w:rPr>
        <w:br/>
      </w:r>
      <w:proofErr w:type="spellStart"/>
      <w:r w:rsidR="008B77C9" w:rsidRPr="002B6EE0">
        <w:rPr>
          <w:rFonts w:eastAsia="Times New Roman" w:cs="Courier New"/>
          <w:color w:val="333333"/>
          <w:sz w:val="22"/>
          <w:lang w:val="fr-BE"/>
        </w:rPr>
        <w:t>CANSPISetFilter</w:t>
      </w:r>
      <w:proofErr w:type="spellEnd"/>
      <w:r w:rsidRPr="002B6EE0">
        <w:rPr>
          <w:rFonts w:eastAsia="Times New Roman" w:cs="Courier New"/>
          <w:color w:val="333333"/>
          <w:sz w:val="22"/>
          <w:lang w:val="fr-BE"/>
        </w:rPr>
        <w:t xml:space="preserve"> </w:t>
      </w:r>
      <w:r w:rsidR="008B77C9" w:rsidRPr="002B6EE0">
        <w:rPr>
          <w:rFonts w:eastAsia="Times New Roman" w:cs="Courier New"/>
          <w:color w:val="333333"/>
          <w:sz w:val="22"/>
          <w:lang w:val="fr-BE"/>
        </w:rPr>
        <w:t>(_CANSPI_FILTER_B2_F</w:t>
      </w:r>
      <w:proofErr w:type="gramStart"/>
      <w:r w:rsidR="008B77C9" w:rsidRPr="002B6EE0">
        <w:rPr>
          <w:rFonts w:eastAsia="Times New Roman" w:cs="Courier New"/>
          <w:color w:val="333333"/>
          <w:sz w:val="22"/>
          <w:lang w:val="fr-BE"/>
        </w:rPr>
        <w:t>4,ID</w:t>
      </w:r>
      <w:proofErr w:type="gramEnd"/>
      <w:r w:rsidR="008B77C9" w:rsidRPr="002B6EE0">
        <w:rPr>
          <w:rFonts w:eastAsia="Times New Roman" w:cs="Courier New"/>
          <w:color w:val="333333"/>
          <w:sz w:val="22"/>
          <w:lang w:val="fr-BE"/>
        </w:rPr>
        <w:t>_1st,_CANSPI_CONFIG_XTD_MSG); </w:t>
      </w:r>
    </w:p>
    <w:p w14:paraId="093F6D4A" w14:textId="4D886158" w:rsidR="008B77C9" w:rsidRPr="008B77C9" w:rsidRDefault="002B6EE0" w:rsidP="008B77C9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>
        <w:rPr>
          <w:rFonts w:eastAsia="Times New Roman" w:cs="Segoe UI"/>
          <w:sz w:val="22"/>
          <w:lang w:val="fr-BE"/>
        </w:rPr>
        <w:t>Les arguments sont les suivants : (</w:t>
      </w:r>
      <w:r w:rsidR="008B77C9" w:rsidRPr="008B77C9">
        <w:rPr>
          <w:rFonts w:eastAsia="Times New Roman" w:cs="Courier New"/>
          <w:color w:val="333333"/>
          <w:sz w:val="24"/>
          <w:szCs w:val="24"/>
        </w:rPr>
        <w:t>Type de filtre – id </w:t>
      </w:r>
      <w:r>
        <w:rPr>
          <w:rFonts w:eastAsia="Times New Roman" w:cs="Courier New"/>
          <w:color w:val="333333"/>
          <w:sz w:val="24"/>
          <w:szCs w:val="24"/>
        </w:rPr>
        <w:t>à</w:t>
      </w:r>
      <w:r w:rsidR="008B77C9" w:rsidRPr="008B77C9">
        <w:rPr>
          <w:rFonts w:eastAsia="Times New Roman" w:cs="Courier New"/>
          <w:color w:val="333333"/>
          <w:sz w:val="24"/>
          <w:szCs w:val="24"/>
        </w:rPr>
        <w:t> filtrer – format du msg</w:t>
      </w:r>
      <w:r>
        <w:rPr>
          <w:rFonts w:eastAsia="Times New Roman" w:cs="Courier New"/>
          <w:color w:val="333333"/>
          <w:sz w:val="24"/>
          <w:szCs w:val="24"/>
          <w:lang w:val="fr-BE"/>
        </w:rPr>
        <w:t xml:space="preserve">) </w:t>
      </w:r>
    </w:p>
    <w:p w14:paraId="681574FA" w14:textId="77777777" w:rsidR="008B77C9" w:rsidRDefault="008B77C9" w:rsidP="008B77C9">
      <w:pPr>
        <w:spacing w:after="0"/>
        <w:textAlignment w:val="baseline"/>
        <w:rPr>
          <w:rFonts w:eastAsia="Times New Roman" w:cs="Calibri"/>
          <w:sz w:val="24"/>
          <w:szCs w:val="24"/>
          <w:lang w:val="fr-BE"/>
        </w:rPr>
      </w:pPr>
    </w:p>
    <w:p w14:paraId="61507796" w14:textId="66370707" w:rsidR="008B77C9" w:rsidRPr="008B77C9" w:rsidRDefault="008B77C9" w:rsidP="008B77C9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 w:rsidRPr="008B77C9">
        <w:rPr>
          <w:rFonts w:eastAsia="Times New Roman" w:cs="Calibri"/>
          <w:sz w:val="24"/>
          <w:szCs w:val="24"/>
          <w:lang w:val="fr-BE"/>
        </w:rPr>
        <w:t>Ensuite on rentre dans la boucle où : </w:t>
      </w:r>
    </w:p>
    <w:p w14:paraId="6708AF2C" w14:textId="77777777" w:rsidR="008B77C9" w:rsidRPr="008B77C9" w:rsidRDefault="008B77C9" w:rsidP="008B77C9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 w:rsidRPr="008B77C9">
        <w:rPr>
          <w:rFonts w:eastAsia="Times New Roman" w:cs="Calibri"/>
          <w:sz w:val="24"/>
          <w:szCs w:val="24"/>
          <w:lang w:val="fr-BE"/>
        </w:rPr>
        <w:t>1) Deux interruptions externes sont utilisées pour incrémenter deux compteurs  </w:t>
      </w:r>
      <w:r w:rsidRPr="008B77C9">
        <w:rPr>
          <w:rFonts w:eastAsia="Times New Roman" w:cs="Calibri"/>
          <w:sz w:val="24"/>
          <w:szCs w:val="24"/>
          <w:lang w:val="fr-BE"/>
        </w:rPr>
        <w:br/>
        <w:t>2) Lecture ADC  </w:t>
      </w:r>
    </w:p>
    <w:p w14:paraId="53352A96" w14:textId="77777777" w:rsidR="008B77C9" w:rsidRPr="008B77C9" w:rsidRDefault="008B77C9" w:rsidP="008B77C9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 w:rsidRPr="008B77C9">
        <w:rPr>
          <w:rFonts w:eastAsia="Times New Roman" w:cs="Calibri"/>
          <w:sz w:val="24"/>
          <w:szCs w:val="24"/>
          <w:lang w:val="fr-BE"/>
        </w:rPr>
        <w:t>3) On vérifie si une valeur a changé </w:t>
      </w:r>
    </w:p>
    <w:p w14:paraId="39AFA325" w14:textId="3C23F962" w:rsidR="008B77C9" w:rsidRPr="008B77C9" w:rsidRDefault="008B77C9" w:rsidP="008B77C9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 w:rsidRPr="008B77C9">
        <w:rPr>
          <w:rFonts w:eastAsia="Times New Roman" w:cs="Calibri"/>
          <w:sz w:val="24"/>
          <w:szCs w:val="24"/>
          <w:lang w:val="fr-BE"/>
        </w:rPr>
        <w:t>4)si oui on formate et on affiche la nouvelle valeur sur le </w:t>
      </w:r>
      <w:r w:rsidR="005E4EA4">
        <w:rPr>
          <w:rFonts w:eastAsia="Times New Roman" w:cs="Calibri"/>
          <w:sz w:val="24"/>
          <w:szCs w:val="24"/>
          <w:lang w:val="fr-BE"/>
        </w:rPr>
        <w:t>LCD</w:t>
      </w:r>
      <w:r w:rsidRPr="008B77C9">
        <w:rPr>
          <w:rFonts w:eastAsia="Times New Roman" w:cs="Calibri"/>
          <w:sz w:val="24"/>
          <w:szCs w:val="24"/>
          <w:lang w:val="fr-BE"/>
        </w:rPr>
        <w:t>  </w:t>
      </w:r>
    </w:p>
    <w:p w14:paraId="49420C3F" w14:textId="77777777" w:rsidR="008B77C9" w:rsidRDefault="008B77C9" w:rsidP="008B77C9">
      <w:pPr>
        <w:spacing w:after="0"/>
        <w:textAlignment w:val="baseline"/>
        <w:rPr>
          <w:rFonts w:eastAsia="Times New Roman" w:cs="Calibri"/>
          <w:sz w:val="24"/>
          <w:szCs w:val="24"/>
          <w:lang w:val="fr-BE"/>
        </w:rPr>
      </w:pPr>
    </w:p>
    <w:p w14:paraId="27767A78" w14:textId="040B5E44" w:rsidR="008B77C9" w:rsidRPr="002B6EE0" w:rsidRDefault="008B77C9" w:rsidP="002B6EE0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 w:rsidRPr="008B77C9">
        <w:rPr>
          <w:rFonts w:eastAsia="Times New Roman" w:cs="Calibri"/>
          <w:sz w:val="24"/>
          <w:szCs w:val="24"/>
          <w:lang w:val="fr-BE"/>
        </w:rPr>
        <w:t>Et finalement on envoie via CANSPI les deux compteurs s'ils ont changé sur le premier et </w:t>
      </w:r>
      <w:proofErr w:type="gramStart"/>
      <w:r w:rsidRPr="008B77C9">
        <w:rPr>
          <w:rFonts w:eastAsia="Times New Roman" w:cs="Calibri"/>
          <w:sz w:val="24"/>
          <w:szCs w:val="24"/>
          <w:lang w:val="fr-BE"/>
        </w:rPr>
        <w:t>le deuxième byte</w:t>
      </w:r>
      <w:proofErr w:type="gramEnd"/>
      <w:r w:rsidRPr="008B77C9">
        <w:rPr>
          <w:rFonts w:eastAsia="Times New Roman" w:cs="Calibri"/>
          <w:sz w:val="24"/>
          <w:szCs w:val="24"/>
          <w:lang w:val="fr-BE"/>
        </w:rPr>
        <w:t>. </w:t>
      </w:r>
      <w:r w:rsidRPr="008B77C9">
        <w:rPr>
          <w:rFonts w:eastAsia="Times New Roman" w:cs="Calibri"/>
          <w:sz w:val="24"/>
          <w:szCs w:val="24"/>
          <w:lang w:val="fr-BE"/>
        </w:rPr>
        <w:br/>
        <w:t> </w:t>
      </w:r>
    </w:p>
    <w:p w14:paraId="04767AD6" w14:textId="0A29268F" w:rsidR="0022073B" w:rsidRPr="008B77C9" w:rsidRDefault="0022073B" w:rsidP="005E4EA4">
      <w:pPr>
        <w:pStyle w:val="Titre1"/>
        <w:spacing w:after="240"/>
        <w:rPr>
          <w:rFonts w:asciiTheme="minorHAnsi" w:hAnsiTheme="minorHAnsi"/>
          <w:sz w:val="24"/>
          <w:szCs w:val="24"/>
        </w:rPr>
      </w:pPr>
      <w:bookmarkStart w:id="4" w:name="_Toc60832760"/>
      <w:r w:rsidRPr="008B77C9">
        <w:rPr>
          <w:rFonts w:asciiTheme="minorHAnsi" w:hAnsiTheme="minorHAnsi"/>
          <w:sz w:val="24"/>
          <w:szCs w:val="24"/>
        </w:rPr>
        <w:t>Conclusion</w:t>
      </w:r>
      <w:bookmarkEnd w:id="4"/>
      <w:r w:rsidRPr="008B77C9">
        <w:rPr>
          <w:rFonts w:asciiTheme="minorHAnsi" w:hAnsiTheme="minorHAnsi"/>
          <w:sz w:val="24"/>
          <w:szCs w:val="24"/>
        </w:rPr>
        <w:t xml:space="preserve"> </w:t>
      </w:r>
    </w:p>
    <w:p w14:paraId="2D75677D" w14:textId="77777777" w:rsidR="008B77C9" w:rsidRPr="008B77C9" w:rsidRDefault="008B77C9" w:rsidP="008B77C9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 w:rsidRPr="008B77C9">
        <w:rPr>
          <w:rFonts w:eastAsia="Times New Roman" w:cs="Calibri"/>
          <w:sz w:val="24"/>
          <w:szCs w:val="24"/>
          <w:lang w:val="fr-BE"/>
        </w:rPr>
        <w:t>La réalisation de ce premier </w:t>
      </w:r>
      <w:proofErr w:type="spellStart"/>
      <w:r w:rsidRPr="008B77C9">
        <w:rPr>
          <w:rFonts w:eastAsia="Times New Roman" w:cs="Calibri"/>
          <w:sz w:val="24"/>
          <w:szCs w:val="24"/>
          <w:lang w:val="fr-BE"/>
        </w:rPr>
        <w:t>tp</w:t>
      </w:r>
      <w:proofErr w:type="spellEnd"/>
      <w:r w:rsidRPr="008B77C9">
        <w:rPr>
          <w:rFonts w:eastAsia="Times New Roman" w:cs="Calibri"/>
          <w:sz w:val="24"/>
          <w:szCs w:val="24"/>
          <w:lang w:val="fr-BE"/>
        </w:rPr>
        <w:t> aura permis une approche rapide mais efficace du protocole CAN. </w:t>
      </w:r>
    </w:p>
    <w:p w14:paraId="0C0FDF95" w14:textId="4B22EAA9" w:rsidR="008B77C9" w:rsidRPr="008B77C9" w:rsidRDefault="008B77C9" w:rsidP="008B77C9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 w:rsidRPr="008B77C9">
        <w:rPr>
          <w:rFonts w:eastAsia="Times New Roman" w:cs="Calibri"/>
          <w:sz w:val="24"/>
          <w:szCs w:val="24"/>
          <w:lang w:val="fr-BE"/>
        </w:rPr>
        <w:t>Et même si l’application de celui-ci dans ce premier </w:t>
      </w:r>
      <w:proofErr w:type="spellStart"/>
      <w:r w:rsidRPr="008B77C9">
        <w:rPr>
          <w:rFonts w:eastAsia="Times New Roman" w:cs="Calibri"/>
          <w:sz w:val="24"/>
          <w:szCs w:val="24"/>
          <w:lang w:val="fr-BE"/>
        </w:rPr>
        <w:t>tp</w:t>
      </w:r>
      <w:proofErr w:type="spellEnd"/>
      <w:r w:rsidRPr="008B77C9">
        <w:rPr>
          <w:rFonts w:eastAsia="Times New Roman" w:cs="Calibri"/>
          <w:sz w:val="24"/>
          <w:szCs w:val="24"/>
          <w:lang w:val="fr-BE"/>
        </w:rPr>
        <w:t> reste assez simple</w:t>
      </w:r>
      <w:r w:rsidR="005E4EA4">
        <w:rPr>
          <w:rFonts w:eastAsia="Times New Roman" w:cs="Calibri"/>
          <w:sz w:val="24"/>
          <w:szCs w:val="24"/>
          <w:lang w:val="fr-BE"/>
        </w:rPr>
        <w:t>,</w:t>
      </w:r>
      <w:r w:rsidRPr="008B77C9">
        <w:rPr>
          <w:rFonts w:eastAsia="Times New Roman" w:cs="Calibri"/>
          <w:sz w:val="24"/>
          <w:szCs w:val="24"/>
          <w:lang w:val="fr-BE"/>
        </w:rPr>
        <w:t xml:space="preserve"> nous pensons que le travail réalisé peut être étendu à une application plus complexe. </w:t>
      </w:r>
    </w:p>
    <w:p w14:paraId="42E43E03" w14:textId="38FAC2EC" w:rsidR="007D251C" w:rsidRPr="008B77C9" w:rsidRDefault="008B77C9" w:rsidP="008B77C9">
      <w:pPr>
        <w:spacing w:after="0"/>
        <w:textAlignment w:val="baseline"/>
        <w:rPr>
          <w:rFonts w:eastAsia="Times New Roman" w:cs="Segoe UI"/>
          <w:sz w:val="24"/>
          <w:szCs w:val="24"/>
          <w:lang w:val="fr-BE"/>
        </w:rPr>
      </w:pPr>
      <w:r w:rsidRPr="008B77C9">
        <w:rPr>
          <w:rFonts w:eastAsia="Times New Roman" w:cs="Calibri"/>
          <w:sz w:val="24"/>
          <w:szCs w:val="24"/>
          <w:lang w:val="fr-BE"/>
        </w:rPr>
        <w:t>Nous regrettons de ne pas avoir assez bien compris toutes les différentes constantes disponibles dans la configuration du protocole, mais espérons pouvoir revenir dessus ultérieurement. </w:t>
      </w:r>
    </w:p>
    <w:sectPr w:rsidR="007D251C" w:rsidRPr="008B77C9" w:rsidSect="000C1F8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3EBDA" w14:textId="77777777" w:rsidR="006A2765" w:rsidRDefault="006A2765">
      <w:pPr>
        <w:spacing w:after="0"/>
      </w:pPr>
      <w:r>
        <w:separator/>
      </w:r>
    </w:p>
  </w:endnote>
  <w:endnote w:type="continuationSeparator" w:id="0">
    <w:p w14:paraId="3F6ABDB4" w14:textId="77777777" w:rsidR="006A2765" w:rsidRDefault="006A27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CAF27" w14:textId="77777777" w:rsidR="00C2702A" w:rsidRDefault="00C2702A">
    <w:pPr>
      <w:jc w:val="right"/>
    </w:pPr>
  </w:p>
  <w:p w14:paraId="56C82277" w14:textId="77777777" w:rsidR="00C2702A" w:rsidRDefault="00C2702A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56DF0B04" w14:textId="77777777" w:rsidR="00C2702A" w:rsidRDefault="00C270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3266413"/>
      <w:docPartObj>
        <w:docPartGallery w:val="Page Numbers (Bottom of Page)"/>
        <w:docPartUnique/>
      </w:docPartObj>
    </w:sdtPr>
    <w:sdtEndPr/>
    <w:sdtContent>
      <w:p w14:paraId="73361B1A" w14:textId="7EAB564E" w:rsidR="00C2702A" w:rsidRDefault="00C2702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6D29BD" w14:textId="60D86F32" w:rsidR="00C2702A" w:rsidRDefault="00C2702A" w:rsidP="005D120C">
    <w:r>
      <w:t xml:space="preserve">3AU ISAT- EPHEC, Systèmes embarqués II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673C6" w14:textId="77777777" w:rsidR="00C2702A" w:rsidRDefault="00C2702A">
    <w:pPr>
      <w:pStyle w:val="Pieddepag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EBE54B" wp14:editId="67C827A4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e 17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sme 22" descr="Hexagon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sme 29" descr="Hexagon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sme 30" descr="Hexagon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236006" id="Groupe 17" o:spid="_x0000_s1026" alt="Hexagones de plusieurs couleur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sme 22" o:spid="_x0000_s1027" type="#_x0000_t75" alt="Hexagone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e 2"/>
              </v:shape>
              <v:shape id="Graphisme 29" o:spid="_x0000_s1028" type="#_x0000_t75" alt="Hexagone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r:id="rId8" o:title="Hexagone 3"/>
              </v:shape>
              <v:shape id="Graphisme 30" o:spid="_x0000_s1029" type="#_x0000_t75" alt="Hexagone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Hexagone 1"/>
              </v:shape>
            </v:group>
          </w:pict>
        </mc:Fallback>
      </mc:AlternateContent>
    </w:r>
    <w:r>
      <w:rPr>
        <w:noProof/>
        <w:lang w:bidi="fr-FR"/>
      </w:rPr>
      <w:drawing>
        <wp:anchor distT="0" distB="0" distL="114300" distR="114300" simplePos="0" relativeHeight="251661312" behindDoc="0" locked="0" layoutInCell="1" allowOverlap="1" wp14:anchorId="04A59DAB" wp14:editId="609E497D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sme 31" descr="Hexag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sme 31" descr="Hexagone 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B488F" w14:textId="77777777" w:rsidR="006A2765" w:rsidRDefault="006A2765">
      <w:pPr>
        <w:spacing w:after="0"/>
      </w:pPr>
      <w:r>
        <w:separator/>
      </w:r>
    </w:p>
  </w:footnote>
  <w:footnote w:type="continuationSeparator" w:id="0">
    <w:p w14:paraId="692E0673" w14:textId="77777777" w:rsidR="006A2765" w:rsidRDefault="006A27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8903A" w14:textId="618FE1BF" w:rsidR="00C2702A" w:rsidRPr="00A224C7" w:rsidRDefault="00C2702A">
    <w:pPr>
      <w:jc w:val="center"/>
      <w:rPr>
        <w:b/>
        <w:bCs/>
        <w:color w:val="F3642C" w:themeColor="text2"/>
        <w:sz w:val="28"/>
        <w:szCs w:val="32"/>
        <w:lang w:val="fr-BE"/>
      </w:rPr>
    </w:pPr>
    <w:r w:rsidRPr="00A224C7">
      <w:rPr>
        <w:b/>
        <w:bCs/>
        <w:color w:val="F3642C" w:themeColor="text2"/>
        <w:sz w:val="28"/>
        <w:szCs w:val="32"/>
        <w:lang w:val="fr-BE"/>
      </w:rPr>
      <w:t>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F5E50" w14:textId="77777777" w:rsidR="00C2702A" w:rsidRDefault="00C2702A">
    <w:pPr>
      <w:pStyle w:val="En-tte"/>
    </w:pPr>
    <w:r w:rsidRPr="00562650">
      <w:rPr>
        <w:noProof/>
        <w:color w:val="CE7807" w:themeColor="accent2" w:themeShade="BF"/>
        <w:lang w:bidi="fr-F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64DD02E" wp14:editId="10FBC04D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e 2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sme 3" descr="Hexagon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sme 4" descr="Hexagone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sme 5" descr="Hexagon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Graphisme 6" descr="Hexagone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AC8307" id="Groupe 2" o:spid="_x0000_s1026" alt="Hexagones de plusieurs couleur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sme 3" o:spid="_x0000_s1027" type="#_x0000_t75" alt="Hexagone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Hexagone 4"/>
              </v:shape>
              <v:shape id="Graphisme 4" o:spid="_x0000_s1028" type="#_x0000_t75" alt="Hexagone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e 2"/>
              </v:shape>
              <v:shape id="Graphisme 5" o:spid="_x0000_s1029" type="#_x0000_t75" alt="Hexagone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">
                <v:imagedata r:id="rId11" o:title="Hexagone 1"/>
              </v:shape>
              <v:shape id="Graphisme 6" o:spid="_x0000_s1030" type="#_x0000_t75" alt="Hexagone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r:id="rId12" o:title="Hexagone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37028"/>
    <w:multiLevelType w:val="hybridMultilevel"/>
    <w:tmpl w:val="1E005032"/>
    <w:lvl w:ilvl="0" w:tplc="867E2022">
      <w:start w:val="1"/>
      <w:numFmt w:val="decimal"/>
      <w:pStyle w:val="Titr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778F2"/>
    <w:multiLevelType w:val="hybridMultilevel"/>
    <w:tmpl w:val="71461356"/>
    <w:lvl w:ilvl="0" w:tplc="6B7A9EA2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A10B9"/>
    <w:multiLevelType w:val="multilevel"/>
    <w:tmpl w:val="5D78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212A54"/>
    <w:multiLevelType w:val="hybridMultilevel"/>
    <w:tmpl w:val="4510E588"/>
    <w:lvl w:ilvl="0" w:tplc="0D32811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4696A"/>
    <w:multiLevelType w:val="hybridMultilevel"/>
    <w:tmpl w:val="860AAE72"/>
    <w:lvl w:ilvl="0" w:tplc="E1B222CE">
      <w:start w:val="6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01A0C"/>
    <w:multiLevelType w:val="hybridMultilevel"/>
    <w:tmpl w:val="0460192E"/>
    <w:lvl w:ilvl="0" w:tplc="EC564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03A9B"/>
    <w:multiLevelType w:val="multilevel"/>
    <w:tmpl w:val="B3C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5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4"/>
  </w:num>
  <w:num w:numId="27">
    <w:abstractNumId w:val="1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0"/>
    <w:rsid w:val="00094803"/>
    <w:rsid w:val="000A3AA3"/>
    <w:rsid w:val="000C1F8F"/>
    <w:rsid w:val="00144C8E"/>
    <w:rsid w:val="00172D10"/>
    <w:rsid w:val="001769F2"/>
    <w:rsid w:val="00194F61"/>
    <w:rsid w:val="001A1ED3"/>
    <w:rsid w:val="001A2155"/>
    <w:rsid w:val="001B0F06"/>
    <w:rsid w:val="001C62C8"/>
    <w:rsid w:val="001D74FA"/>
    <w:rsid w:val="00202158"/>
    <w:rsid w:val="00202812"/>
    <w:rsid w:val="0022073B"/>
    <w:rsid w:val="00240FBF"/>
    <w:rsid w:val="00260E5B"/>
    <w:rsid w:val="00270A19"/>
    <w:rsid w:val="002A2E02"/>
    <w:rsid w:val="002B6EE0"/>
    <w:rsid w:val="002D243B"/>
    <w:rsid w:val="002E20F4"/>
    <w:rsid w:val="00302691"/>
    <w:rsid w:val="00311050"/>
    <w:rsid w:val="00364944"/>
    <w:rsid w:val="00374C02"/>
    <w:rsid w:val="0038009F"/>
    <w:rsid w:val="003E2224"/>
    <w:rsid w:val="003E3860"/>
    <w:rsid w:val="003F06BF"/>
    <w:rsid w:val="003F1981"/>
    <w:rsid w:val="004176FE"/>
    <w:rsid w:val="00426F60"/>
    <w:rsid w:val="004437BA"/>
    <w:rsid w:val="00447866"/>
    <w:rsid w:val="004905AD"/>
    <w:rsid w:val="00494E83"/>
    <w:rsid w:val="004C08C6"/>
    <w:rsid w:val="004D046E"/>
    <w:rsid w:val="004F53E9"/>
    <w:rsid w:val="00561054"/>
    <w:rsid w:val="00561FF2"/>
    <w:rsid w:val="00562650"/>
    <w:rsid w:val="005747FE"/>
    <w:rsid w:val="005820C0"/>
    <w:rsid w:val="005C4056"/>
    <w:rsid w:val="005D120C"/>
    <w:rsid w:val="005E4EA4"/>
    <w:rsid w:val="006045D9"/>
    <w:rsid w:val="0061031E"/>
    <w:rsid w:val="00694109"/>
    <w:rsid w:val="006A2765"/>
    <w:rsid w:val="00702C3F"/>
    <w:rsid w:val="00732598"/>
    <w:rsid w:val="0075116F"/>
    <w:rsid w:val="00777DBA"/>
    <w:rsid w:val="007D251C"/>
    <w:rsid w:val="007F3C89"/>
    <w:rsid w:val="00805C11"/>
    <w:rsid w:val="00814823"/>
    <w:rsid w:val="00883B68"/>
    <w:rsid w:val="00894CE0"/>
    <w:rsid w:val="008A25CD"/>
    <w:rsid w:val="008B77C9"/>
    <w:rsid w:val="008D5B92"/>
    <w:rsid w:val="008F5585"/>
    <w:rsid w:val="00901939"/>
    <w:rsid w:val="00903AA7"/>
    <w:rsid w:val="0096164A"/>
    <w:rsid w:val="009823B0"/>
    <w:rsid w:val="00985169"/>
    <w:rsid w:val="00985330"/>
    <w:rsid w:val="009B56AA"/>
    <w:rsid w:val="009E1490"/>
    <w:rsid w:val="00A224C7"/>
    <w:rsid w:val="00A272E4"/>
    <w:rsid w:val="00A33711"/>
    <w:rsid w:val="00A564E3"/>
    <w:rsid w:val="00B76B9C"/>
    <w:rsid w:val="00B903A7"/>
    <w:rsid w:val="00BE2F1B"/>
    <w:rsid w:val="00C10F15"/>
    <w:rsid w:val="00C13B2F"/>
    <w:rsid w:val="00C2702A"/>
    <w:rsid w:val="00CB5ABF"/>
    <w:rsid w:val="00CD24A6"/>
    <w:rsid w:val="00CD4008"/>
    <w:rsid w:val="00D26E42"/>
    <w:rsid w:val="00DB0EF4"/>
    <w:rsid w:val="00DB5A25"/>
    <w:rsid w:val="00DC2EB5"/>
    <w:rsid w:val="00E02964"/>
    <w:rsid w:val="00E34BCB"/>
    <w:rsid w:val="00E35489"/>
    <w:rsid w:val="00ED1BEC"/>
    <w:rsid w:val="00F86D6F"/>
    <w:rsid w:val="00FB31FB"/>
    <w:rsid w:val="00FB7E79"/>
    <w:rsid w:val="00FD2FA9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87770"/>
  <w15:docId w15:val="{80696D4D-FD75-468D-9867-E5652EE3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BF"/>
    <w:pPr>
      <w:spacing w:after="320" w:line="240" w:lineRule="auto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62650"/>
    <w:pPr>
      <w:keepNext/>
      <w:keepLines/>
      <w:numPr>
        <w:numId w:val="17"/>
      </w:numPr>
      <w:shd w:val="clear" w:color="auto" w:fill="577293" w:themeFill="background2" w:themeFillShade="80"/>
      <w:spacing w:before="360" w:after="0" w:line="21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2650"/>
    <w:pPr>
      <w:keepNext/>
      <w:keepLines/>
      <w:numPr>
        <w:numId w:val="19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2650"/>
    <w:rPr>
      <w:rFonts w:asciiTheme="majorHAnsi" w:eastAsiaTheme="majorEastAsia" w:hAnsiTheme="majorHAnsi" w:cstheme="majorBidi"/>
      <w:b/>
      <w:bCs/>
      <w:color w:val="FFFFFF" w:themeColor="background1"/>
      <w:sz w:val="26"/>
      <w:szCs w:val="32"/>
      <w:shd w:val="clear" w:color="auto" w:fill="577293" w:themeFill="background2" w:themeFillShade="80"/>
    </w:rPr>
  </w:style>
  <w:style w:type="character" w:customStyle="1" w:styleId="Titre2Car">
    <w:name w:val="Titre 2 Car"/>
    <w:basedOn w:val="Policepardfaut"/>
    <w:link w:val="Titre2"/>
    <w:uiPriority w:val="9"/>
    <w:rsid w:val="00562650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 w:val="0"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itredurapport">
    <w:name w:val="Titre du rapport"/>
    <w:basedOn w:val="Titre"/>
    <w:link w:val="Caractredetitrederapport"/>
    <w:qFormat/>
    <w:rsid w:val="008F5585"/>
    <w:pPr>
      <w:contextualSpacing/>
      <w:jc w:val="center"/>
    </w:pPr>
    <w:rPr>
      <w:b w:val="0"/>
    </w:rPr>
  </w:style>
  <w:style w:type="character" w:customStyle="1" w:styleId="Caractredetitrederapport">
    <w:name w:val="Caractère de titre de rapport"/>
    <w:basedOn w:val="TitreCar"/>
    <w:link w:val="Titredurapport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Lienhypertextesuivivisit">
    <w:name w:val="FollowedHyperlink"/>
    <w:basedOn w:val="Policepardfau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Lienhypertexte">
    <w:name w:val="Hyperlink"/>
    <w:basedOn w:val="Policepardfaut"/>
    <w:uiPriority w:val="99"/>
    <w:unhideWhenUsed/>
    <w:rsid w:val="001B0F06"/>
    <w:rPr>
      <w:color w:val="217084" w:themeColor="accent4" w:themeShade="80"/>
      <w:u w:val="single"/>
    </w:rPr>
  </w:style>
  <w:style w:type="character" w:customStyle="1" w:styleId="Mentionnonrsolue1">
    <w:name w:val="Mention non résolue 1"/>
    <w:basedOn w:val="Policepardfau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562650"/>
    <w:pPr>
      <w:spacing w:after="100"/>
      <w:ind w:left="200"/>
    </w:pPr>
  </w:style>
  <w:style w:type="paragraph" w:styleId="TM1">
    <w:name w:val="toc 1"/>
    <w:basedOn w:val="Normal"/>
    <w:next w:val="Normal"/>
    <w:autoRedefine/>
    <w:uiPriority w:val="39"/>
    <w:unhideWhenUsed/>
    <w:rsid w:val="00562650"/>
    <w:pPr>
      <w:spacing w:after="10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3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3C89"/>
    <w:rPr>
      <w:rFonts w:ascii="Courier New" w:eastAsia="Times New Roman" w:hAnsi="Courier New" w:cs="Courier New"/>
      <w:sz w:val="20"/>
      <w:szCs w:val="20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7D251C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8B77C9"/>
  </w:style>
  <w:style w:type="character" w:customStyle="1" w:styleId="eop">
    <w:name w:val="eop"/>
    <w:basedOn w:val="Policepardfaut"/>
    <w:rsid w:val="008B77C9"/>
  </w:style>
  <w:style w:type="paragraph" w:customStyle="1" w:styleId="paragraph">
    <w:name w:val="paragraph"/>
    <w:basedOn w:val="Normal"/>
    <w:rsid w:val="008B77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rsid w:val="008B77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">
    <w:name w:val="textrun"/>
    <w:basedOn w:val="Policepardfaut"/>
    <w:rsid w:val="008B77C9"/>
  </w:style>
  <w:style w:type="character" w:customStyle="1" w:styleId="scxw209994538">
    <w:name w:val="scxw209994538"/>
    <w:basedOn w:val="Policepardfaut"/>
    <w:rsid w:val="008B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3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6" Type="http://schemas.openxmlformats.org/officeDocument/2006/relationships/image" Target="media/image13.svg"/><Relationship Id="rId11" Type="http://schemas.openxmlformats.org/officeDocument/2006/relationships/image" Target="media/image5.svg"/><Relationship Id="rId5" Type="http://schemas.openxmlformats.org/officeDocument/2006/relationships/image" Target="media/image12.png"/><Relationship Id="rId10" Type="http://schemas.openxmlformats.org/officeDocument/2006/relationships/image" Target="media/image4.png"/><Relationship Id="rId4" Type="http://schemas.openxmlformats.org/officeDocument/2006/relationships/image" Target="media/image11.svg"/><Relationship Id="rId9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sv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svg"/><Relationship Id="rId11" Type="http://schemas.openxmlformats.org/officeDocument/2006/relationships/image" Target="media/image14.png"/><Relationship Id="rId5" Type="http://schemas.openxmlformats.org/officeDocument/2006/relationships/image" Target="media/image8.png"/><Relationship Id="rId10" Type="http://schemas.openxmlformats.org/officeDocument/2006/relationships/image" Target="media/image13.png"/><Relationship Id="rId4" Type="http://schemas.openxmlformats.org/officeDocument/2006/relationships/image" Target="media/image7.svg"/><Relationship Id="rId9" Type="http://schemas.openxmlformats.org/officeDocument/2006/relationships/image" Target="media/image1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(conception%20Cadr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23A9240D0146D7B962BE9A341D27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357416-E106-4477-9F19-CA0E7AE4ECB1}"/>
      </w:docPartPr>
      <w:docPartBody>
        <w:p w:rsidR="0013503A" w:rsidRDefault="004E7BBA">
          <w:pPr>
            <w:pStyle w:val="CF23A9240D0146D7B962BE9A341D27B3"/>
          </w:pPr>
          <w:r w:rsidRPr="008A25CD">
            <w:rPr>
              <w:b/>
              <w:sz w:val="60"/>
              <w:szCs w:val="60"/>
              <w:lang w:bidi="fr-FR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BA"/>
    <w:rsid w:val="0012095C"/>
    <w:rsid w:val="0013503A"/>
    <w:rsid w:val="00395294"/>
    <w:rsid w:val="004E7BBA"/>
    <w:rsid w:val="006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F23A9240D0146D7B962BE9A341D27B3">
    <w:name w:val="CF23A9240D0146D7B962BE9A341D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</Template>
  <TotalTime>15</TotalTime>
  <Pages>9</Pages>
  <Words>1230</Words>
  <Characters>7012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Systèmes Embarqués II</vt:lpstr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Systèmes Embarqués II</dc:title>
  <dc:subject/>
  <dc:creator>Estelle Goyens</dc:creator>
  <cp:lastModifiedBy>Estelle Goyens</cp:lastModifiedBy>
  <cp:revision>5</cp:revision>
  <cp:lastPrinted>2009-08-05T20:41:00Z</cp:lastPrinted>
  <dcterms:created xsi:type="dcterms:W3CDTF">2021-01-06T12:23:00Z</dcterms:created>
  <dcterms:modified xsi:type="dcterms:W3CDTF">2021-01-06T12:39:00Z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