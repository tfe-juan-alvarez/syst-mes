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E302" w14:textId="7A59478A" w:rsidR="00814823" w:rsidRPr="00D22084" w:rsidRDefault="00562650" w:rsidP="00562650">
      <w:pPr>
        <w:spacing w:after="0"/>
        <w:rPr>
          <w:sz w:val="22"/>
        </w:rPr>
      </w:pPr>
      <w:r w:rsidRPr="00D22084">
        <w:rPr>
          <w:noProof/>
          <w:sz w:val="22"/>
        </w:rPr>
        <w:drawing>
          <wp:anchor distT="0" distB="0" distL="114300" distR="114300" simplePos="0" relativeHeight="251658240" behindDoc="0" locked="0" layoutInCell="1" allowOverlap="1" wp14:anchorId="4E1A6C72" wp14:editId="4ED04E6E">
            <wp:simplePos x="0" y="0"/>
            <wp:positionH relativeFrom="margin">
              <wp:posOffset>-245660</wp:posOffset>
            </wp:positionH>
            <wp:positionV relativeFrom="margin">
              <wp:posOffset>-463901</wp:posOffset>
            </wp:positionV>
            <wp:extent cx="1362075" cy="641985"/>
            <wp:effectExtent l="0" t="0" r="952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075" cy="641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ausimple4"/>
        <w:tblW w:w="12256" w:type="dxa"/>
        <w:jc w:val="center"/>
        <w:tblLook w:val="04A0" w:firstRow="1" w:lastRow="0" w:firstColumn="1" w:lastColumn="0" w:noHBand="0" w:noVBand="1"/>
        <w:tblDescription w:val="Tableau de disposition"/>
      </w:tblPr>
      <w:tblGrid>
        <w:gridCol w:w="12256"/>
      </w:tblGrid>
      <w:tr w:rsidR="00814823" w:rsidRPr="00D22084" w14:paraId="6E74360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62FAFB4" w14:textId="629379F8" w:rsidR="00814823" w:rsidRPr="00D22084" w:rsidRDefault="00814823" w:rsidP="00562650">
            <w:pPr>
              <w:pStyle w:val="Titredurapport"/>
              <w:rPr>
                <w:rFonts w:asciiTheme="minorHAnsi" w:hAnsiTheme="minorHAnsi"/>
                <w:sz w:val="22"/>
                <w:szCs w:val="22"/>
              </w:rPr>
            </w:pPr>
            <w:r w:rsidRPr="00D22084">
              <w:rPr>
                <w:rFonts w:asciiTheme="minorHAnsi" w:hAnsiTheme="minorHAnsi"/>
                <w:noProof/>
                <w:sz w:val="22"/>
                <w:szCs w:val="22"/>
                <w:lang w:bidi="fr-FR"/>
              </w:rPr>
              <mc:AlternateContent>
                <mc:Choice Requires="wps">
                  <w:drawing>
                    <wp:inline distT="0" distB="0" distL="0" distR="0" wp14:anchorId="1669BB66" wp14:editId="4EBB1674">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3762C3C" w14:textId="3694002C" w:rsidR="00311050" w:rsidRPr="008A25CD" w:rsidRDefault="00B97334" w:rsidP="00814823">
                                      <w:pPr>
                                        <w:pStyle w:val="Titredurapport"/>
                                        <w:rPr>
                                          <w:b/>
                                          <w:sz w:val="60"/>
                                          <w:szCs w:val="60"/>
                                        </w:rPr>
                                      </w:pPr>
                                      <w:r>
                                        <w:rPr>
                                          <w:b/>
                                          <w:sz w:val="60"/>
                                          <w:szCs w:val="60"/>
                                        </w:rPr>
                                        <w:t>Système</w:t>
                                      </w:r>
                                      <w:r w:rsidR="00D22084">
                                        <w:rPr>
                                          <w:b/>
                                          <w:sz w:val="60"/>
                                          <w:szCs w:val="60"/>
                                        </w:rPr>
                                        <w:t>s</w:t>
                                      </w:r>
                                      <w:r>
                                        <w:rPr>
                                          <w:b/>
                                          <w:sz w:val="60"/>
                                          <w:szCs w:val="60"/>
                                        </w:rPr>
                                        <w:t xml:space="preserve"> Embarqués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69BB66"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3762C3C" w14:textId="3694002C" w:rsidR="00311050" w:rsidRPr="008A25CD" w:rsidRDefault="00B97334" w:rsidP="00814823">
                                <w:pPr>
                                  <w:pStyle w:val="Titredurapport"/>
                                  <w:rPr>
                                    <w:b/>
                                    <w:sz w:val="60"/>
                                    <w:szCs w:val="60"/>
                                  </w:rPr>
                                </w:pPr>
                                <w:r>
                                  <w:rPr>
                                    <w:b/>
                                    <w:sz w:val="60"/>
                                    <w:szCs w:val="60"/>
                                  </w:rPr>
                                  <w:t>Système</w:t>
                                </w:r>
                                <w:r w:rsidR="00D22084">
                                  <w:rPr>
                                    <w:b/>
                                    <w:sz w:val="60"/>
                                    <w:szCs w:val="60"/>
                                  </w:rPr>
                                  <w:t>s</w:t>
                                </w:r>
                                <w:r>
                                  <w:rPr>
                                    <w:b/>
                                    <w:sz w:val="60"/>
                                    <w:szCs w:val="60"/>
                                  </w:rPr>
                                  <w:t xml:space="preserve"> Embarqués II</w:t>
                                </w:r>
                              </w:p>
                            </w:sdtContent>
                          </w:sdt>
                        </w:txbxContent>
                      </v:textbox>
                      <w10:anchorlock/>
                    </v:shape>
                  </w:pict>
                </mc:Fallback>
              </mc:AlternateContent>
            </w:r>
            <w:r w:rsidRPr="00D22084">
              <w:rPr>
                <w:rFonts w:asciiTheme="minorHAnsi" w:hAnsiTheme="minorHAnsi"/>
                <w:noProof/>
                <w:sz w:val="22"/>
                <w:szCs w:val="22"/>
                <w:lang w:bidi="fr-FR"/>
              </w:rPr>
              <mc:AlternateContent>
                <mc:Choice Requires="wps">
                  <w:drawing>
                    <wp:inline distT="0" distB="0" distL="0" distR="0" wp14:anchorId="48DD910B" wp14:editId="771231ED">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60FED1E5">
                    <v:rect id="Rectangle 18" style="width:252.15pt;height:7.5pt;visibility:visible;mso-wrap-style:square;mso-left-percent:-10001;mso-top-percent:-10001;mso-position-horizontal:absolute;mso-position-horizontal-relative:char;mso-position-vertical:absolute;mso-position-vertical-relative:line;mso-left-percent:-10001;mso-top-percent:-10001;v-text-anchor:middle" alt="Ligne" o:spid="_x0000_s1026" fillcolor="#cb400b [2415]" stroked="f" strokeweight="2.25pt" w14:anchorId="7B407C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w10:anchorlock/>
                    </v:rect>
                  </w:pict>
                </mc:Fallback>
              </mc:AlternateContent>
            </w:r>
          </w:p>
        </w:tc>
      </w:tr>
      <w:tr w:rsidR="00814823" w:rsidRPr="00D22084" w14:paraId="70DB6893" w14:textId="77777777" w:rsidTr="00494E83">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B4A6A42" w14:textId="1270C08A" w:rsidR="00814823" w:rsidRPr="00D22084" w:rsidRDefault="00814823" w:rsidP="00562650">
            <w:pPr>
              <w:tabs>
                <w:tab w:val="left" w:pos="397"/>
                <w:tab w:val="center" w:pos="5695"/>
              </w:tabs>
              <w:spacing w:after="0"/>
              <w:jc w:val="center"/>
              <w:rPr>
                <w:rFonts w:eastAsiaTheme="majorEastAsia" w:cstheme="majorBidi"/>
                <w:b w:val="0"/>
                <w:bCs w:val="0"/>
                <w:color w:val="F3642C" w:themeColor="text2"/>
                <w:spacing w:val="5"/>
                <w:kern w:val="28"/>
                <w:sz w:val="22"/>
                <w14:ligatures w14:val="standardContextual"/>
                <w14:cntxtAlts/>
              </w:rPr>
            </w:pPr>
            <w:r w:rsidRPr="00D22084">
              <w:rPr>
                <w:rFonts w:eastAsiaTheme="majorEastAsia" w:cstheme="majorBidi"/>
                <w:noProof/>
                <w:color w:val="F3642C" w:themeColor="text2"/>
                <w:spacing w:val="5"/>
                <w:kern w:val="28"/>
                <w:sz w:val="22"/>
                <w:lang w:bidi="fr-FR"/>
              </w:rPr>
              <mc:AlternateContent>
                <mc:Choice Requires="wps">
                  <w:drawing>
                    <wp:inline distT="0" distB="0" distL="0" distR="0" wp14:anchorId="101256A0" wp14:editId="2A91DF9D">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6B3AEE3" w14:textId="0B91D281" w:rsidR="00311050" w:rsidRPr="00562650" w:rsidRDefault="00B97334" w:rsidP="00814823">
                                      <w:pPr>
                                        <w:pStyle w:val="Sous-titre"/>
                                        <w:jc w:val="center"/>
                                        <w:rPr>
                                          <w:sz w:val="36"/>
                                          <w:szCs w:val="32"/>
                                        </w:rPr>
                                      </w:pPr>
                                      <w:r>
                                        <w:rPr>
                                          <w:sz w:val="36"/>
                                          <w:szCs w:val="32"/>
                                        </w:rPr>
                                        <w:t>Serveur Web Asynchrone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1256A0"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6B3AEE3" w14:textId="0B91D281" w:rsidR="00311050" w:rsidRPr="00562650" w:rsidRDefault="00B97334" w:rsidP="00814823">
                                <w:pPr>
                                  <w:pStyle w:val="Sous-titre"/>
                                  <w:jc w:val="center"/>
                                  <w:rPr>
                                    <w:sz w:val="36"/>
                                    <w:szCs w:val="32"/>
                                  </w:rPr>
                                </w:pPr>
                                <w:r>
                                  <w:rPr>
                                    <w:sz w:val="36"/>
                                    <w:szCs w:val="32"/>
                                  </w:rPr>
                                  <w:t>Serveur Web Asynchrone</w:t>
                                </w:r>
                              </w:p>
                            </w:sdtContent>
                          </w:sdt>
                        </w:txbxContent>
                      </v:textbox>
                      <w10:anchorlock/>
                    </v:shape>
                  </w:pict>
                </mc:Fallback>
              </mc:AlternateContent>
            </w:r>
          </w:p>
        </w:tc>
      </w:tr>
      <w:tr w:rsidR="00814823" w:rsidRPr="00D22084" w14:paraId="57A9D970" w14:textId="77777777" w:rsidTr="00494E83">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C47C052" w14:textId="0664196C" w:rsidR="00814823" w:rsidRPr="00D22084" w:rsidRDefault="00814823" w:rsidP="00562650">
            <w:pPr>
              <w:spacing w:after="0"/>
              <w:jc w:val="center"/>
              <w:rPr>
                <w:rFonts w:eastAsiaTheme="majorEastAsia" w:cstheme="majorBidi"/>
                <w:color w:val="F3642C" w:themeColor="text2"/>
                <w:spacing w:val="5"/>
                <w:kern w:val="28"/>
                <w:sz w:val="22"/>
                <w14:ligatures w14:val="standardContextual"/>
                <w14:cntxtAlts/>
              </w:rPr>
            </w:pPr>
            <w:r w:rsidRPr="00D22084">
              <w:rPr>
                <w:rFonts w:eastAsiaTheme="majorEastAsia" w:cstheme="majorBidi"/>
                <w:noProof/>
                <w:color w:val="F3642C" w:themeColor="text2"/>
                <w:spacing w:val="5"/>
                <w:kern w:val="28"/>
                <w:sz w:val="22"/>
                <w:lang w:bidi="fr-FR"/>
              </w:rPr>
              <mc:AlternateContent>
                <mc:Choice Requires="wps">
                  <w:drawing>
                    <wp:inline distT="0" distB="0" distL="0" distR="0" wp14:anchorId="393C594F" wp14:editId="6D53E188">
                      <wp:extent cx="6495393" cy="1009935"/>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1009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A58D3C" w14:textId="77777777" w:rsidR="00311050" w:rsidRPr="00562650" w:rsidRDefault="00311050"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311050" w:rsidRPr="00562650" w:rsidRDefault="00311050" w:rsidP="00883B68">
                                  <w:pPr>
                                    <w:pStyle w:val="Citationintense"/>
                                    <w:rPr>
                                      <w:sz w:val="32"/>
                                      <w:szCs w:val="36"/>
                                      <w:lang w:val="es-ES"/>
                                    </w:rPr>
                                  </w:pPr>
                                  <w:r w:rsidRPr="00562650">
                                    <w:rPr>
                                      <w:sz w:val="32"/>
                                      <w:szCs w:val="36"/>
                                      <w:lang w:val="es-ES" w:bidi="fr-FR"/>
                                    </w:rPr>
                                    <w:t xml:space="preserve">Juan Alvarez et Olivier Grabenweger </w:t>
                                  </w:r>
                                </w:p>
                                <w:p w14:paraId="3457FBCD" w14:textId="77777777" w:rsidR="00311050" w:rsidRPr="00562650" w:rsidRDefault="00311050" w:rsidP="00814823">
                                  <w:pPr>
                                    <w:jc w:val="center"/>
                                    <w:rPr>
                                      <w:color w:val="FFFFFF" w:themeColor="background1"/>
                                      <w:sz w:val="24"/>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3C594F" id="Zone de texte 26" o:spid="_x0000_s1028" type="#_x0000_t202" alt="Zone de texte dans laquelle entrer le résumé" style="width:511.4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ImqgIAAJs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" filled="f" stroked="f">
                      <v:textbox>
                        <w:txbxContent>
                          <w:p w14:paraId="54A58D3C" w14:textId="77777777" w:rsidR="00311050" w:rsidRPr="00562650" w:rsidRDefault="00311050"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311050" w:rsidRPr="00562650" w:rsidRDefault="00311050" w:rsidP="00883B68">
                            <w:pPr>
                              <w:pStyle w:val="Citationintense"/>
                              <w:rPr>
                                <w:sz w:val="32"/>
                                <w:szCs w:val="36"/>
                                <w:lang w:val="es-ES"/>
                              </w:rPr>
                            </w:pPr>
                            <w:r w:rsidRPr="00562650">
                              <w:rPr>
                                <w:sz w:val="32"/>
                                <w:szCs w:val="36"/>
                                <w:lang w:val="es-ES" w:bidi="fr-FR"/>
                              </w:rPr>
                              <w:t xml:space="preserve">Juan Alvarez et Olivier Grabenweger </w:t>
                            </w:r>
                          </w:p>
                          <w:p w14:paraId="3457FBCD" w14:textId="77777777" w:rsidR="00311050" w:rsidRPr="00562650" w:rsidRDefault="00311050" w:rsidP="00814823">
                            <w:pPr>
                              <w:jc w:val="center"/>
                              <w:rPr>
                                <w:color w:val="FFFFFF" w:themeColor="background1"/>
                                <w:sz w:val="24"/>
                                <w:szCs w:val="28"/>
                                <w:lang w:val="es-ES"/>
                              </w:rPr>
                            </w:pPr>
                          </w:p>
                        </w:txbxContent>
                      </v:textbox>
                      <w10:anchorlock/>
                    </v:shape>
                  </w:pict>
                </mc:Fallback>
              </mc:AlternateContent>
            </w:r>
          </w:p>
        </w:tc>
      </w:tr>
    </w:tbl>
    <w:p w14:paraId="424D7F16" w14:textId="77777777" w:rsidR="0022073B" w:rsidRPr="00D22084" w:rsidRDefault="00562650" w:rsidP="0022073B">
      <w:pPr>
        <w:pStyle w:val="En-ttedetabledesmatires"/>
        <w:spacing w:before="0"/>
        <w:jc w:val="left"/>
        <w:rPr>
          <w:rFonts w:asciiTheme="minorHAnsi" w:hAnsiTheme="minorHAnsi"/>
          <w:b/>
          <w:bCs w:val="0"/>
          <w:sz w:val="22"/>
          <w:szCs w:val="22"/>
        </w:rPr>
      </w:pPr>
      <w:r w:rsidRPr="00D22084">
        <w:rPr>
          <w:rFonts w:asciiTheme="minorHAnsi" w:hAnsiTheme="minorHAnsi"/>
          <w:b/>
          <w:bCs w:val="0"/>
          <w:sz w:val="22"/>
          <w:szCs w:val="22"/>
        </w:rPr>
        <w:br w:type="page"/>
      </w:r>
    </w:p>
    <w:sdt>
      <w:sdtPr>
        <w:rPr>
          <w:rFonts w:asciiTheme="minorHAnsi" w:eastAsiaTheme="minorEastAsia" w:hAnsiTheme="minorHAnsi" w:cstheme="minorBidi"/>
          <w:bCs w:val="0"/>
          <w:i w:val="0"/>
          <w:color w:val="auto"/>
          <w:sz w:val="22"/>
          <w:szCs w:val="22"/>
        </w:rPr>
        <w:id w:val="-1415547939"/>
        <w:docPartObj>
          <w:docPartGallery w:val="Table of Contents"/>
          <w:docPartUnique/>
        </w:docPartObj>
      </w:sdtPr>
      <w:sdtEndPr/>
      <w:sdtContent>
        <w:p w14:paraId="3FF679E3" w14:textId="79295923" w:rsidR="0022073B" w:rsidRPr="00D22084" w:rsidRDefault="0022073B" w:rsidP="00373E0C">
          <w:pPr>
            <w:pStyle w:val="En-ttedetabledesmatires"/>
            <w:spacing w:before="0" w:after="240"/>
            <w:jc w:val="left"/>
            <w:rPr>
              <w:rFonts w:asciiTheme="minorHAnsi" w:hAnsiTheme="minorHAnsi"/>
              <w:sz w:val="22"/>
              <w:szCs w:val="22"/>
            </w:rPr>
          </w:pPr>
          <w:r w:rsidRPr="00D22084">
            <w:rPr>
              <w:rFonts w:asciiTheme="minorHAnsi" w:hAnsiTheme="minorHAnsi"/>
              <w:sz w:val="22"/>
              <w:szCs w:val="22"/>
            </w:rPr>
            <w:t>Table des matières</w:t>
          </w:r>
        </w:p>
        <w:p w14:paraId="372D6743" w14:textId="575D45D0" w:rsidR="00850D11" w:rsidRDefault="0022073B">
          <w:pPr>
            <w:pStyle w:val="TM1"/>
            <w:rPr>
              <w:noProof/>
              <w:sz w:val="22"/>
              <w:lang w:val="en-US"/>
            </w:rPr>
          </w:pPr>
          <w:r w:rsidRPr="00D22084">
            <w:rPr>
              <w:sz w:val="22"/>
            </w:rPr>
            <w:fldChar w:fldCharType="begin"/>
          </w:r>
          <w:r w:rsidRPr="00D22084">
            <w:rPr>
              <w:sz w:val="22"/>
            </w:rPr>
            <w:instrText xml:space="preserve"> TOC \o "1-3" \h \z \u </w:instrText>
          </w:r>
          <w:r w:rsidRPr="00D22084">
            <w:rPr>
              <w:sz w:val="22"/>
            </w:rPr>
            <w:fldChar w:fldCharType="separate"/>
          </w:r>
          <w:hyperlink w:anchor="_Toc60833454" w:history="1">
            <w:r w:rsidR="00850D11" w:rsidRPr="00994AD4">
              <w:rPr>
                <w:rStyle w:val="Lienhypertexte"/>
                <w:noProof/>
              </w:rPr>
              <w:t>1</w:t>
            </w:r>
            <w:r w:rsidR="00850D11">
              <w:rPr>
                <w:noProof/>
                <w:sz w:val="22"/>
                <w:lang w:val="en-US"/>
              </w:rPr>
              <w:tab/>
            </w:r>
            <w:r w:rsidR="00850D11" w:rsidRPr="00994AD4">
              <w:rPr>
                <w:rStyle w:val="Lienhypertexte"/>
                <w:noProof/>
              </w:rPr>
              <w:t>Introduction</w:t>
            </w:r>
            <w:r w:rsidR="00850D11">
              <w:rPr>
                <w:noProof/>
                <w:webHidden/>
              </w:rPr>
              <w:tab/>
            </w:r>
            <w:r w:rsidR="00850D11">
              <w:rPr>
                <w:noProof/>
                <w:webHidden/>
              </w:rPr>
              <w:fldChar w:fldCharType="begin"/>
            </w:r>
            <w:r w:rsidR="00850D11">
              <w:rPr>
                <w:noProof/>
                <w:webHidden/>
              </w:rPr>
              <w:instrText xml:space="preserve"> PAGEREF _Toc60833454 \h </w:instrText>
            </w:r>
            <w:r w:rsidR="00850D11">
              <w:rPr>
                <w:noProof/>
                <w:webHidden/>
              </w:rPr>
            </w:r>
            <w:r w:rsidR="00850D11">
              <w:rPr>
                <w:noProof/>
                <w:webHidden/>
              </w:rPr>
              <w:fldChar w:fldCharType="separate"/>
            </w:r>
            <w:r w:rsidR="00850D11">
              <w:rPr>
                <w:noProof/>
                <w:webHidden/>
              </w:rPr>
              <w:t>2</w:t>
            </w:r>
            <w:r w:rsidR="00850D11">
              <w:rPr>
                <w:noProof/>
                <w:webHidden/>
              </w:rPr>
              <w:fldChar w:fldCharType="end"/>
            </w:r>
          </w:hyperlink>
        </w:p>
        <w:p w14:paraId="63DF3DF2" w14:textId="3F82B847" w:rsidR="00850D11" w:rsidRDefault="00850D11">
          <w:pPr>
            <w:pStyle w:val="TM1"/>
            <w:rPr>
              <w:noProof/>
              <w:sz w:val="22"/>
              <w:lang w:val="en-US"/>
            </w:rPr>
          </w:pPr>
          <w:hyperlink w:anchor="_Toc60833455" w:history="1">
            <w:r w:rsidRPr="00994AD4">
              <w:rPr>
                <w:rStyle w:val="Lienhypertexte"/>
                <w:noProof/>
              </w:rPr>
              <w:t>2</w:t>
            </w:r>
            <w:r>
              <w:rPr>
                <w:noProof/>
                <w:sz w:val="22"/>
                <w:lang w:val="en-US"/>
              </w:rPr>
              <w:tab/>
            </w:r>
            <w:r w:rsidRPr="00994AD4">
              <w:rPr>
                <w:rStyle w:val="Lienhypertexte"/>
                <w:noProof/>
              </w:rPr>
              <w:t>Organigramme – Mindmapping</w:t>
            </w:r>
            <w:r>
              <w:rPr>
                <w:noProof/>
                <w:webHidden/>
              </w:rPr>
              <w:tab/>
            </w:r>
            <w:r>
              <w:rPr>
                <w:noProof/>
                <w:webHidden/>
              </w:rPr>
              <w:fldChar w:fldCharType="begin"/>
            </w:r>
            <w:r>
              <w:rPr>
                <w:noProof/>
                <w:webHidden/>
              </w:rPr>
              <w:instrText xml:space="preserve"> PAGEREF _Toc60833455 \h </w:instrText>
            </w:r>
            <w:r>
              <w:rPr>
                <w:noProof/>
                <w:webHidden/>
              </w:rPr>
            </w:r>
            <w:r>
              <w:rPr>
                <w:noProof/>
                <w:webHidden/>
              </w:rPr>
              <w:fldChar w:fldCharType="separate"/>
            </w:r>
            <w:r>
              <w:rPr>
                <w:noProof/>
                <w:webHidden/>
              </w:rPr>
              <w:t>2</w:t>
            </w:r>
            <w:r>
              <w:rPr>
                <w:noProof/>
                <w:webHidden/>
              </w:rPr>
              <w:fldChar w:fldCharType="end"/>
            </w:r>
          </w:hyperlink>
        </w:p>
        <w:p w14:paraId="06584722" w14:textId="17DFB3F9" w:rsidR="00850D11" w:rsidRDefault="00850D11">
          <w:pPr>
            <w:pStyle w:val="TM1"/>
            <w:rPr>
              <w:noProof/>
              <w:sz w:val="22"/>
              <w:lang w:val="en-US"/>
            </w:rPr>
          </w:pPr>
          <w:hyperlink w:anchor="_Toc60833456" w:history="1">
            <w:r w:rsidRPr="00994AD4">
              <w:rPr>
                <w:rStyle w:val="Lienhypertexte"/>
                <w:noProof/>
              </w:rPr>
              <w:t>3</w:t>
            </w:r>
            <w:r>
              <w:rPr>
                <w:noProof/>
                <w:sz w:val="22"/>
                <w:lang w:val="en-US"/>
              </w:rPr>
              <w:tab/>
            </w:r>
            <w:r w:rsidRPr="00994AD4">
              <w:rPr>
                <w:rStyle w:val="Lienhypertexte"/>
                <w:noProof/>
              </w:rPr>
              <w:t>Schéma de câblage</w:t>
            </w:r>
            <w:r>
              <w:rPr>
                <w:noProof/>
                <w:webHidden/>
              </w:rPr>
              <w:tab/>
            </w:r>
            <w:r>
              <w:rPr>
                <w:noProof/>
                <w:webHidden/>
              </w:rPr>
              <w:fldChar w:fldCharType="begin"/>
            </w:r>
            <w:r>
              <w:rPr>
                <w:noProof/>
                <w:webHidden/>
              </w:rPr>
              <w:instrText xml:space="preserve"> PAGEREF _Toc60833456 \h </w:instrText>
            </w:r>
            <w:r>
              <w:rPr>
                <w:noProof/>
                <w:webHidden/>
              </w:rPr>
            </w:r>
            <w:r>
              <w:rPr>
                <w:noProof/>
                <w:webHidden/>
              </w:rPr>
              <w:fldChar w:fldCharType="separate"/>
            </w:r>
            <w:r>
              <w:rPr>
                <w:noProof/>
                <w:webHidden/>
              </w:rPr>
              <w:t>3</w:t>
            </w:r>
            <w:r>
              <w:rPr>
                <w:noProof/>
                <w:webHidden/>
              </w:rPr>
              <w:fldChar w:fldCharType="end"/>
            </w:r>
          </w:hyperlink>
        </w:p>
        <w:p w14:paraId="03AD8B24" w14:textId="4F69B615" w:rsidR="00850D11" w:rsidRDefault="00850D11">
          <w:pPr>
            <w:pStyle w:val="TM1"/>
            <w:rPr>
              <w:noProof/>
              <w:sz w:val="22"/>
              <w:lang w:val="en-US"/>
            </w:rPr>
          </w:pPr>
          <w:hyperlink w:anchor="_Toc60833457" w:history="1">
            <w:r w:rsidRPr="00994AD4">
              <w:rPr>
                <w:rStyle w:val="Lienhypertexte"/>
                <w:noProof/>
              </w:rPr>
              <w:t>4</w:t>
            </w:r>
            <w:r>
              <w:rPr>
                <w:noProof/>
                <w:sz w:val="22"/>
                <w:lang w:val="en-US"/>
              </w:rPr>
              <w:tab/>
            </w:r>
            <w:r w:rsidRPr="00994AD4">
              <w:rPr>
                <w:rStyle w:val="Lienhypertexte"/>
                <w:noProof/>
              </w:rPr>
              <w:t>Code source Site Web</w:t>
            </w:r>
            <w:r>
              <w:rPr>
                <w:noProof/>
                <w:webHidden/>
              </w:rPr>
              <w:tab/>
            </w:r>
            <w:r>
              <w:rPr>
                <w:noProof/>
                <w:webHidden/>
              </w:rPr>
              <w:fldChar w:fldCharType="begin"/>
            </w:r>
            <w:r>
              <w:rPr>
                <w:noProof/>
                <w:webHidden/>
              </w:rPr>
              <w:instrText xml:space="preserve"> PAGEREF _Toc60833457 \h </w:instrText>
            </w:r>
            <w:r>
              <w:rPr>
                <w:noProof/>
                <w:webHidden/>
              </w:rPr>
            </w:r>
            <w:r>
              <w:rPr>
                <w:noProof/>
                <w:webHidden/>
              </w:rPr>
              <w:fldChar w:fldCharType="separate"/>
            </w:r>
            <w:r>
              <w:rPr>
                <w:noProof/>
                <w:webHidden/>
              </w:rPr>
              <w:t>3</w:t>
            </w:r>
            <w:r>
              <w:rPr>
                <w:noProof/>
                <w:webHidden/>
              </w:rPr>
              <w:fldChar w:fldCharType="end"/>
            </w:r>
          </w:hyperlink>
        </w:p>
        <w:p w14:paraId="33BFA8DD" w14:textId="1F5CBA2B" w:rsidR="00850D11" w:rsidRDefault="00850D11">
          <w:pPr>
            <w:pStyle w:val="TM1"/>
            <w:rPr>
              <w:noProof/>
              <w:sz w:val="22"/>
              <w:lang w:val="en-US"/>
            </w:rPr>
          </w:pPr>
          <w:hyperlink w:anchor="_Toc60833458" w:history="1">
            <w:r w:rsidRPr="00994AD4">
              <w:rPr>
                <w:rStyle w:val="Lienhypertexte"/>
                <w:noProof/>
              </w:rPr>
              <w:t>5</w:t>
            </w:r>
            <w:r>
              <w:rPr>
                <w:noProof/>
                <w:sz w:val="22"/>
                <w:lang w:val="en-US"/>
              </w:rPr>
              <w:tab/>
            </w:r>
            <w:r w:rsidRPr="00994AD4">
              <w:rPr>
                <w:rStyle w:val="Lienhypertexte"/>
                <w:noProof/>
              </w:rPr>
              <w:t>Code source ESP</w:t>
            </w:r>
            <w:r>
              <w:rPr>
                <w:noProof/>
                <w:webHidden/>
              </w:rPr>
              <w:tab/>
            </w:r>
            <w:r>
              <w:rPr>
                <w:noProof/>
                <w:webHidden/>
              </w:rPr>
              <w:fldChar w:fldCharType="begin"/>
            </w:r>
            <w:r>
              <w:rPr>
                <w:noProof/>
                <w:webHidden/>
              </w:rPr>
              <w:instrText xml:space="preserve"> PAGEREF _Toc60833458 \h </w:instrText>
            </w:r>
            <w:r>
              <w:rPr>
                <w:noProof/>
                <w:webHidden/>
              </w:rPr>
            </w:r>
            <w:r>
              <w:rPr>
                <w:noProof/>
                <w:webHidden/>
              </w:rPr>
              <w:fldChar w:fldCharType="separate"/>
            </w:r>
            <w:r>
              <w:rPr>
                <w:noProof/>
                <w:webHidden/>
              </w:rPr>
              <w:t>6</w:t>
            </w:r>
            <w:r>
              <w:rPr>
                <w:noProof/>
                <w:webHidden/>
              </w:rPr>
              <w:fldChar w:fldCharType="end"/>
            </w:r>
          </w:hyperlink>
        </w:p>
        <w:p w14:paraId="5ABDF662" w14:textId="09D60EB2" w:rsidR="00850D11" w:rsidRDefault="00850D11">
          <w:pPr>
            <w:pStyle w:val="TM1"/>
            <w:rPr>
              <w:noProof/>
              <w:sz w:val="22"/>
              <w:lang w:val="en-US"/>
            </w:rPr>
          </w:pPr>
          <w:hyperlink w:anchor="_Toc60833459" w:history="1">
            <w:r w:rsidRPr="00994AD4">
              <w:rPr>
                <w:rStyle w:val="Lienhypertexte"/>
                <w:noProof/>
              </w:rPr>
              <w:t>6</w:t>
            </w:r>
            <w:r>
              <w:rPr>
                <w:noProof/>
                <w:sz w:val="22"/>
                <w:lang w:val="en-US"/>
              </w:rPr>
              <w:tab/>
            </w:r>
            <w:r w:rsidRPr="00994AD4">
              <w:rPr>
                <w:rStyle w:val="Lienhypertexte"/>
                <w:noProof/>
              </w:rPr>
              <w:t>Conclusion</w:t>
            </w:r>
            <w:r>
              <w:rPr>
                <w:noProof/>
                <w:webHidden/>
              </w:rPr>
              <w:tab/>
            </w:r>
            <w:r>
              <w:rPr>
                <w:noProof/>
                <w:webHidden/>
              </w:rPr>
              <w:fldChar w:fldCharType="begin"/>
            </w:r>
            <w:r>
              <w:rPr>
                <w:noProof/>
                <w:webHidden/>
              </w:rPr>
              <w:instrText xml:space="preserve"> PAGEREF _Toc60833459 \h </w:instrText>
            </w:r>
            <w:r>
              <w:rPr>
                <w:noProof/>
                <w:webHidden/>
              </w:rPr>
            </w:r>
            <w:r>
              <w:rPr>
                <w:noProof/>
                <w:webHidden/>
              </w:rPr>
              <w:fldChar w:fldCharType="separate"/>
            </w:r>
            <w:r>
              <w:rPr>
                <w:noProof/>
                <w:webHidden/>
              </w:rPr>
              <w:t>11</w:t>
            </w:r>
            <w:r>
              <w:rPr>
                <w:noProof/>
                <w:webHidden/>
              </w:rPr>
              <w:fldChar w:fldCharType="end"/>
            </w:r>
          </w:hyperlink>
        </w:p>
        <w:p w14:paraId="44A1EE1C" w14:textId="2CBEF201" w:rsidR="00850D11" w:rsidRDefault="00850D11">
          <w:pPr>
            <w:pStyle w:val="TM1"/>
            <w:rPr>
              <w:noProof/>
              <w:sz w:val="22"/>
              <w:lang w:val="en-US"/>
            </w:rPr>
          </w:pPr>
          <w:hyperlink w:anchor="_Toc60833460" w:history="1">
            <w:r w:rsidRPr="00994AD4">
              <w:rPr>
                <w:rStyle w:val="Lienhypertexte"/>
                <w:noProof/>
              </w:rPr>
              <w:t>7</w:t>
            </w:r>
            <w:r>
              <w:rPr>
                <w:noProof/>
                <w:sz w:val="22"/>
                <w:lang w:val="en-US"/>
              </w:rPr>
              <w:tab/>
            </w:r>
            <w:r w:rsidRPr="00994AD4">
              <w:rPr>
                <w:rStyle w:val="Lienhypertexte"/>
                <w:noProof/>
              </w:rPr>
              <w:t>Annexes, bibliographie et illustrations</w:t>
            </w:r>
            <w:r>
              <w:rPr>
                <w:noProof/>
                <w:webHidden/>
              </w:rPr>
              <w:tab/>
            </w:r>
            <w:r>
              <w:rPr>
                <w:noProof/>
                <w:webHidden/>
              </w:rPr>
              <w:fldChar w:fldCharType="begin"/>
            </w:r>
            <w:r>
              <w:rPr>
                <w:noProof/>
                <w:webHidden/>
              </w:rPr>
              <w:instrText xml:space="preserve"> PAGEREF _Toc60833460 \h </w:instrText>
            </w:r>
            <w:r>
              <w:rPr>
                <w:noProof/>
                <w:webHidden/>
              </w:rPr>
            </w:r>
            <w:r>
              <w:rPr>
                <w:noProof/>
                <w:webHidden/>
              </w:rPr>
              <w:fldChar w:fldCharType="separate"/>
            </w:r>
            <w:r>
              <w:rPr>
                <w:noProof/>
                <w:webHidden/>
              </w:rPr>
              <w:t>11</w:t>
            </w:r>
            <w:r>
              <w:rPr>
                <w:noProof/>
                <w:webHidden/>
              </w:rPr>
              <w:fldChar w:fldCharType="end"/>
            </w:r>
          </w:hyperlink>
        </w:p>
        <w:p w14:paraId="13388037" w14:textId="694DC838" w:rsidR="00850D11" w:rsidRDefault="00850D11">
          <w:pPr>
            <w:pStyle w:val="TM2"/>
            <w:tabs>
              <w:tab w:val="left" w:pos="660"/>
              <w:tab w:val="right" w:leader="dot" w:pos="9736"/>
            </w:tabs>
            <w:rPr>
              <w:noProof/>
              <w:sz w:val="22"/>
              <w:lang w:val="en-US"/>
            </w:rPr>
          </w:pPr>
          <w:hyperlink w:anchor="_Toc60833461" w:history="1">
            <w:r w:rsidRPr="00994AD4">
              <w:rPr>
                <w:rStyle w:val="Lienhypertexte"/>
                <w:noProof/>
              </w:rPr>
              <w:t>a)</w:t>
            </w:r>
            <w:r>
              <w:rPr>
                <w:noProof/>
                <w:sz w:val="22"/>
                <w:lang w:val="en-US"/>
              </w:rPr>
              <w:tab/>
            </w:r>
            <w:r w:rsidRPr="00994AD4">
              <w:rPr>
                <w:rStyle w:val="Lienhypertexte"/>
                <w:noProof/>
              </w:rPr>
              <w:t>Annexes</w:t>
            </w:r>
            <w:r>
              <w:rPr>
                <w:noProof/>
                <w:webHidden/>
              </w:rPr>
              <w:tab/>
            </w:r>
            <w:r>
              <w:rPr>
                <w:noProof/>
                <w:webHidden/>
              </w:rPr>
              <w:fldChar w:fldCharType="begin"/>
            </w:r>
            <w:r>
              <w:rPr>
                <w:noProof/>
                <w:webHidden/>
              </w:rPr>
              <w:instrText xml:space="preserve"> PAGEREF _Toc60833461 \h </w:instrText>
            </w:r>
            <w:r>
              <w:rPr>
                <w:noProof/>
                <w:webHidden/>
              </w:rPr>
            </w:r>
            <w:r>
              <w:rPr>
                <w:noProof/>
                <w:webHidden/>
              </w:rPr>
              <w:fldChar w:fldCharType="separate"/>
            </w:r>
            <w:r>
              <w:rPr>
                <w:noProof/>
                <w:webHidden/>
              </w:rPr>
              <w:t>11</w:t>
            </w:r>
            <w:r>
              <w:rPr>
                <w:noProof/>
                <w:webHidden/>
              </w:rPr>
              <w:fldChar w:fldCharType="end"/>
            </w:r>
          </w:hyperlink>
        </w:p>
        <w:p w14:paraId="799B81DD" w14:textId="7DD64DBE" w:rsidR="00850D11" w:rsidRDefault="00850D11">
          <w:pPr>
            <w:pStyle w:val="TM2"/>
            <w:tabs>
              <w:tab w:val="left" w:pos="660"/>
              <w:tab w:val="right" w:leader="dot" w:pos="9736"/>
            </w:tabs>
            <w:rPr>
              <w:noProof/>
              <w:sz w:val="22"/>
              <w:lang w:val="en-US"/>
            </w:rPr>
          </w:pPr>
          <w:hyperlink w:anchor="_Toc60833462" w:history="1">
            <w:r w:rsidRPr="00994AD4">
              <w:rPr>
                <w:rStyle w:val="Lienhypertexte"/>
                <w:noProof/>
              </w:rPr>
              <w:t>b)</w:t>
            </w:r>
            <w:r>
              <w:rPr>
                <w:noProof/>
                <w:sz w:val="22"/>
                <w:lang w:val="en-US"/>
              </w:rPr>
              <w:tab/>
            </w:r>
            <w:r w:rsidRPr="00994AD4">
              <w:rPr>
                <w:rStyle w:val="Lienhypertexte"/>
                <w:noProof/>
              </w:rPr>
              <w:t>Bibliographie</w:t>
            </w:r>
            <w:r>
              <w:rPr>
                <w:noProof/>
                <w:webHidden/>
              </w:rPr>
              <w:tab/>
            </w:r>
            <w:r>
              <w:rPr>
                <w:noProof/>
                <w:webHidden/>
              </w:rPr>
              <w:fldChar w:fldCharType="begin"/>
            </w:r>
            <w:r>
              <w:rPr>
                <w:noProof/>
                <w:webHidden/>
              </w:rPr>
              <w:instrText xml:space="preserve"> PAGEREF _Toc60833462 \h </w:instrText>
            </w:r>
            <w:r>
              <w:rPr>
                <w:noProof/>
                <w:webHidden/>
              </w:rPr>
            </w:r>
            <w:r>
              <w:rPr>
                <w:noProof/>
                <w:webHidden/>
              </w:rPr>
              <w:fldChar w:fldCharType="separate"/>
            </w:r>
            <w:r>
              <w:rPr>
                <w:noProof/>
                <w:webHidden/>
              </w:rPr>
              <w:t>11</w:t>
            </w:r>
            <w:r>
              <w:rPr>
                <w:noProof/>
                <w:webHidden/>
              </w:rPr>
              <w:fldChar w:fldCharType="end"/>
            </w:r>
          </w:hyperlink>
        </w:p>
        <w:p w14:paraId="3193D0A9" w14:textId="5DD1EADA" w:rsidR="0022073B" w:rsidRPr="00D22084" w:rsidRDefault="0022073B" w:rsidP="0022073B">
          <w:pPr>
            <w:spacing w:after="0"/>
            <w:rPr>
              <w:sz w:val="22"/>
            </w:rPr>
          </w:pPr>
          <w:r w:rsidRPr="00D22084">
            <w:rPr>
              <w:b/>
              <w:bCs/>
              <w:sz w:val="22"/>
            </w:rPr>
            <w:fldChar w:fldCharType="end"/>
          </w:r>
        </w:p>
      </w:sdtContent>
    </w:sdt>
    <w:p w14:paraId="0EB8A662" w14:textId="77777777" w:rsidR="0022073B" w:rsidRPr="00D22084" w:rsidRDefault="0022073B" w:rsidP="0022073B">
      <w:pPr>
        <w:spacing w:after="0"/>
        <w:rPr>
          <w:b/>
          <w:bCs/>
          <w:sz w:val="22"/>
        </w:rPr>
      </w:pPr>
    </w:p>
    <w:p w14:paraId="5CD3BFE9" w14:textId="77777777" w:rsidR="0022073B" w:rsidRPr="00D22084" w:rsidRDefault="0022073B" w:rsidP="0022073B">
      <w:pPr>
        <w:spacing w:after="0"/>
        <w:rPr>
          <w:b/>
          <w:bCs/>
          <w:sz w:val="22"/>
        </w:rPr>
      </w:pPr>
    </w:p>
    <w:p w14:paraId="76338DCF" w14:textId="5E6E672A" w:rsidR="0022073B" w:rsidRPr="00D22084" w:rsidRDefault="0022073B">
      <w:pPr>
        <w:spacing w:after="200" w:line="276" w:lineRule="auto"/>
        <w:rPr>
          <w:b/>
          <w:bCs/>
          <w:sz w:val="22"/>
        </w:rPr>
      </w:pPr>
      <w:r w:rsidRPr="00D22084">
        <w:rPr>
          <w:b/>
          <w:bCs/>
          <w:sz w:val="22"/>
        </w:rPr>
        <w:br w:type="page"/>
      </w:r>
    </w:p>
    <w:p w14:paraId="79B50A68" w14:textId="02C0F5B2" w:rsidR="00562650" w:rsidRPr="00D22084" w:rsidRDefault="0022073B" w:rsidP="001C7EA9">
      <w:pPr>
        <w:pStyle w:val="Titre1"/>
        <w:numPr>
          <w:ilvl w:val="0"/>
          <w:numId w:val="23"/>
        </w:numPr>
        <w:spacing w:after="240"/>
        <w:rPr>
          <w:rFonts w:asciiTheme="minorHAnsi" w:hAnsiTheme="minorHAnsi"/>
          <w:sz w:val="22"/>
          <w:szCs w:val="22"/>
        </w:rPr>
      </w:pPr>
      <w:bookmarkStart w:id="0" w:name="_Toc60833454"/>
      <w:r w:rsidRPr="00D22084">
        <w:rPr>
          <w:rFonts w:asciiTheme="minorHAnsi" w:hAnsiTheme="minorHAnsi"/>
          <w:sz w:val="22"/>
          <w:szCs w:val="22"/>
        </w:rPr>
        <w:lastRenderedPageBreak/>
        <w:t>Introduction</w:t>
      </w:r>
      <w:bookmarkEnd w:id="0"/>
      <w:r w:rsidRPr="00D22084">
        <w:rPr>
          <w:rFonts w:asciiTheme="minorHAnsi" w:hAnsiTheme="minorHAnsi"/>
          <w:sz w:val="22"/>
          <w:szCs w:val="22"/>
        </w:rPr>
        <w:t xml:space="preserve"> </w:t>
      </w:r>
    </w:p>
    <w:p w14:paraId="30122F3E" w14:textId="308AC20C" w:rsidR="0022073B" w:rsidRPr="00D22084" w:rsidRDefault="00240FBF" w:rsidP="00CB5ABF">
      <w:pPr>
        <w:spacing w:before="120"/>
        <w:rPr>
          <w:sz w:val="22"/>
        </w:rPr>
      </w:pPr>
      <w:r w:rsidRPr="00D22084">
        <w:rPr>
          <w:sz w:val="22"/>
        </w:rPr>
        <w:t xml:space="preserve">Pour ce TP, il était demandé de réaliser un serveur Web asynchrone (qui s’actualise en continu sans devoir recharger la page), afin de visualiser les données d’un capteur de température et d’interagir avec le NodMCU (ESP8266). </w:t>
      </w:r>
    </w:p>
    <w:p w14:paraId="564307B2" w14:textId="080DA95F" w:rsidR="00CB5ABF" w:rsidRPr="00D22084" w:rsidRDefault="00CB5ABF" w:rsidP="00CB5ABF">
      <w:pPr>
        <w:spacing w:before="120"/>
        <w:rPr>
          <w:sz w:val="22"/>
        </w:rPr>
      </w:pPr>
      <w:r w:rsidRPr="00D22084">
        <w:rPr>
          <w:sz w:val="22"/>
        </w:rPr>
        <w:t>Dans un premier temps, nous avons réalis</w:t>
      </w:r>
      <w:r w:rsidR="00A224C7" w:rsidRPr="00D22084">
        <w:rPr>
          <w:sz w:val="22"/>
        </w:rPr>
        <w:t>é</w:t>
      </w:r>
      <w:r w:rsidRPr="00D22084">
        <w:rPr>
          <w:sz w:val="22"/>
        </w:rPr>
        <w:t xml:space="preserve"> un serveur Web dans lequel une recharge de la page était indispensable pour actualiser les données. Mais cela nous a semblé peu pratique</w:t>
      </w:r>
      <w:r w:rsidR="003E2224" w:rsidRPr="00D22084">
        <w:rPr>
          <w:sz w:val="22"/>
        </w:rPr>
        <w:t xml:space="preserve"> et peu esth</w:t>
      </w:r>
      <w:r w:rsidRPr="00D22084">
        <w:rPr>
          <w:sz w:val="22"/>
        </w:rPr>
        <w:t xml:space="preserve">étique. </w:t>
      </w:r>
    </w:p>
    <w:p w14:paraId="241A8C73" w14:textId="750B45DC" w:rsidR="00CB5ABF" w:rsidRPr="00D22084" w:rsidRDefault="00494E83" w:rsidP="00CB5ABF">
      <w:pPr>
        <w:spacing w:before="120"/>
        <w:rPr>
          <w:sz w:val="22"/>
        </w:rPr>
      </w:pPr>
      <w:r w:rsidRPr="00D22084">
        <w:rPr>
          <w:sz w:val="22"/>
        </w:rPr>
        <w:t>Nous avions également réalis</w:t>
      </w:r>
      <w:r w:rsidR="00A224C7" w:rsidRPr="00D22084">
        <w:rPr>
          <w:sz w:val="22"/>
        </w:rPr>
        <w:t>é</w:t>
      </w:r>
      <w:r w:rsidRPr="00D22084">
        <w:rPr>
          <w:sz w:val="22"/>
        </w:rPr>
        <w:t xml:space="preserve"> une </w:t>
      </w:r>
      <w:r w:rsidR="003E2224" w:rsidRPr="00D22084">
        <w:rPr>
          <w:sz w:val="22"/>
        </w:rPr>
        <w:t>première</w:t>
      </w:r>
      <w:r w:rsidRPr="00D22084">
        <w:rPr>
          <w:sz w:val="22"/>
        </w:rPr>
        <w:t xml:space="preserve"> version du site web avec le code HTML intégré au code C mais par la suite nous nous sommes dirigé</w:t>
      </w:r>
      <w:r w:rsidR="00A224C7" w:rsidRPr="00D22084">
        <w:rPr>
          <w:sz w:val="22"/>
        </w:rPr>
        <w:t>s</w:t>
      </w:r>
      <w:r w:rsidRPr="00D22084">
        <w:rPr>
          <w:sz w:val="22"/>
        </w:rPr>
        <w:t xml:space="preserve"> vers une approche avec plusieurs fichiers. </w:t>
      </w:r>
      <w:r w:rsidR="00A224C7" w:rsidRPr="00D22084">
        <w:rPr>
          <w:sz w:val="22"/>
        </w:rPr>
        <w:br/>
      </w:r>
      <w:r w:rsidRPr="00D22084">
        <w:rPr>
          <w:sz w:val="22"/>
        </w:rPr>
        <w:t xml:space="preserve">C’est cette dernière approche que nous allons vous présenter dans </w:t>
      </w:r>
      <w:r w:rsidR="00A224C7" w:rsidRPr="00D22084">
        <w:rPr>
          <w:sz w:val="22"/>
        </w:rPr>
        <w:t>ce</w:t>
      </w:r>
      <w:r w:rsidRPr="00D22084">
        <w:rPr>
          <w:sz w:val="22"/>
        </w:rPr>
        <w:t xml:space="preserve"> rappor</w:t>
      </w:r>
      <w:r w:rsidR="00A224C7" w:rsidRPr="00D22084">
        <w:rPr>
          <w:sz w:val="22"/>
        </w:rPr>
        <w:t>t</w:t>
      </w:r>
      <w:r w:rsidRPr="00D22084">
        <w:rPr>
          <w:sz w:val="22"/>
        </w:rPr>
        <w:t xml:space="preserve">. </w:t>
      </w:r>
    </w:p>
    <w:p w14:paraId="25C2B1EF" w14:textId="079CD9F1" w:rsidR="0022073B" w:rsidRPr="00D22084" w:rsidRDefault="0022073B" w:rsidP="001C7EA9">
      <w:pPr>
        <w:pStyle w:val="Titre1"/>
        <w:spacing w:after="240"/>
        <w:rPr>
          <w:rFonts w:asciiTheme="minorHAnsi" w:hAnsiTheme="minorHAnsi"/>
          <w:sz w:val="22"/>
          <w:szCs w:val="22"/>
        </w:rPr>
      </w:pPr>
      <w:bookmarkStart w:id="1" w:name="_Toc60833455"/>
      <w:r w:rsidRPr="00D22084">
        <w:rPr>
          <w:rFonts w:asciiTheme="minorHAnsi" w:hAnsiTheme="minorHAnsi"/>
          <w:sz w:val="22"/>
          <w:szCs w:val="22"/>
        </w:rPr>
        <w:t>Organigramme – Mindmapping</w:t>
      </w:r>
      <w:bookmarkEnd w:id="1"/>
      <w:r w:rsidRPr="00D22084">
        <w:rPr>
          <w:rFonts w:asciiTheme="minorHAnsi" w:hAnsiTheme="minorHAnsi"/>
          <w:sz w:val="22"/>
          <w:szCs w:val="22"/>
        </w:rPr>
        <w:t xml:space="preserve"> </w:t>
      </w:r>
    </w:p>
    <w:p w14:paraId="3AEE34C3" w14:textId="592AE3A9" w:rsidR="0022073B" w:rsidRPr="00D22084" w:rsidRDefault="007F3C89" w:rsidP="004C08C6">
      <w:pPr>
        <w:rPr>
          <w:sz w:val="22"/>
        </w:rPr>
      </w:pPr>
      <w:r w:rsidRPr="00D22084">
        <w:rPr>
          <w:sz w:val="22"/>
        </w:rPr>
        <w:t xml:space="preserve">Structure du TP : </w:t>
      </w:r>
    </w:p>
    <w:p w14:paraId="5D6CBE4F" w14:textId="2452FEFC" w:rsidR="007F3C89" w:rsidRPr="00D22084" w:rsidRDefault="007F3C89" w:rsidP="004C08C6">
      <w:pPr>
        <w:rPr>
          <w:sz w:val="22"/>
        </w:rPr>
      </w:pPr>
      <w:r w:rsidRPr="00D22084">
        <w:rPr>
          <w:noProof/>
          <w:sz w:val="22"/>
        </w:rPr>
        <w:drawing>
          <wp:anchor distT="0" distB="0" distL="114300" distR="114300" simplePos="0" relativeHeight="251658241" behindDoc="0" locked="0" layoutInCell="1" allowOverlap="1" wp14:anchorId="414FA9E1" wp14:editId="26B42799">
            <wp:simplePos x="0" y="0"/>
            <wp:positionH relativeFrom="column">
              <wp:posOffset>527685</wp:posOffset>
            </wp:positionH>
            <wp:positionV relativeFrom="paragraph">
              <wp:posOffset>1779905</wp:posOffset>
            </wp:positionV>
            <wp:extent cx="4792345" cy="3731260"/>
            <wp:effectExtent l="0" t="0" r="8255" b="25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92345" cy="3731260"/>
                    </a:xfrm>
                    <a:prstGeom prst="rect">
                      <a:avLst/>
                    </a:prstGeom>
                  </pic:spPr>
                </pic:pic>
              </a:graphicData>
            </a:graphic>
            <wp14:sizeRelH relativeFrom="margin">
              <wp14:pctWidth>0</wp14:pctWidth>
            </wp14:sizeRelH>
            <wp14:sizeRelV relativeFrom="margin">
              <wp14:pctHeight>0</wp14:pctHeight>
            </wp14:sizeRelV>
          </wp:anchor>
        </w:drawing>
      </w:r>
      <w:r w:rsidRPr="00D22084">
        <w:rPr>
          <w:sz w:val="22"/>
        </w:rPr>
        <w:t xml:space="preserve">Echange d’informations entre un ESP et un site internet hébergé localement </w:t>
      </w:r>
    </w:p>
    <w:tbl>
      <w:tblPr>
        <w:tblStyle w:val="Grilledutableau"/>
        <w:tblW w:w="0" w:type="auto"/>
        <w:tblLook w:val="04A0" w:firstRow="1" w:lastRow="0" w:firstColumn="1" w:lastColumn="0" w:noHBand="0" w:noVBand="1"/>
      </w:tblPr>
      <w:tblGrid>
        <w:gridCol w:w="4868"/>
        <w:gridCol w:w="4868"/>
      </w:tblGrid>
      <w:tr w:rsidR="007F3C89" w:rsidRPr="00D22084" w14:paraId="51044046" w14:textId="77777777" w:rsidTr="007F3C89">
        <w:tc>
          <w:tcPr>
            <w:tcW w:w="4868" w:type="dxa"/>
          </w:tcPr>
          <w:p w14:paraId="1702A3C2" w14:textId="5EAACA97" w:rsidR="007F3C89" w:rsidRPr="00D22084" w:rsidRDefault="007F3C89" w:rsidP="007F3C89">
            <w:pPr>
              <w:jc w:val="center"/>
              <w:rPr>
                <w:b/>
                <w:bCs/>
                <w:sz w:val="22"/>
              </w:rPr>
            </w:pPr>
            <w:r w:rsidRPr="00D22084">
              <w:rPr>
                <w:b/>
                <w:bCs/>
                <w:sz w:val="22"/>
              </w:rPr>
              <w:t>Site</w:t>
            </w:r>
          </w:p>
        </w:tc>
        <w:tc>
          <w:tcPr>
            <w:tcW w:w="4868" w:type="dxa"/>
          </w:tcPr>
          <w:p w14:paraId="5B5117A0" w14:textId="26D54452" w:rsidR="007F3C89" w:rsidRPr="00D22084" w:rsidRDefault="007F3C89" w:rsidP="007F3C89">
            <w:pPr>
              <w:jc w:val="center"/>
              <w:rPr>
                <w:b/>
                <w:bCs/>
                <w:sz w:val="22"/>
              </w:rPr>
            </w:pPr>
            <w:r w:rsidRPr="00D22084">
              <w:rPr>
                <w:b/>
                <w:bCs/>
                <w:sz w:val="22"/>
              </w:rPr>
              <w:t>ESP</w:t>
            </w:r>
          </w:p>
        </w:tc>
      </w:tr>
      <w:tr w:rsidR="007F3C89" w:rsidRPr="00D22084" w14:paraId="73647D43" w14:textId="77777777" w:rsidTr="007F3C89">
        <w:tc>
          <w:tcPr>
            <w:tcW w:w="4868" w:type="dxa"/>
          </w:tcPr>
          <w:p w14:paraId="2B228D88" w14:textId="5EA38164" w:rsidR="007F3C89" w:rsidRPr="00D22084" w:rsidRDefault="007F3C89" w:rsidP="004C08C6">
            <w:pPr>
              <w:rPr>
                <w:sz w:val="22"/>
              </w:rPr>
            </w:pPr>
            <w:r w:rsidRPr="00D22084">
              <w:rPr>
                <w:sz w:val="22"/>
              </w:rPr>
              <w:t xml:space="preserve">On visualise les données du capteur et par un appui on allume une LED sur l’ESP. </w:t>
            </w:r>
            <w:r w:rsidRPr="00D22084">
              <w:rPr>
                <w:sz w:val="22"/>
              </w:rPr>
              <w:br/>
              <w:t xml:space="preserve">Les données s’actualisent de manière automatique. </w:t>
            </w:r>
          </w:p>
        </w:tc>
        <w:tc>
          <w:tcPr>
            <w:tcW w:w="4868" w:type="dxa"/>
          </w:tcPr>
          <w:p w14:paraId="679C548C" w14:textId="41A7CC58" w:rsidR="007F3C89" w:rsidRPr="00D22084" w:rsidRDefault="007F3C89" w:rsidP="004C08C6">
            <w:pPr>
              <w:rPr>
                <w:sz w:val="22"/>
              </w:rPr>
            </w:pPr>
            <w:r w:rsidRPr="00D22084">
              <w:rPr>
                <w:sz w:val="22"/>
              </w:rPr>
              <w:t>On déploie le serveur Web et par l’appui d’un bouton physique on incrémente un compteur qui s’affiche sur le site.</w:t>
            </w:r>
          </w:p>
        </w:tc>
      </w:tr>
    </w:tbl>
    <w:p w14:paraId="41CF0455" w14:textId="3D4EB5BF" w:rsidR="0022073B" w:rsidRPr="00D22084" w:rsidRDefault="00777DBA" w:rsidP="0022073B">
      <w:pPr>
        <w:pStyle w:val="Titre1"/>
        <w:rPr>
          <w:rFonts w:asciiTheme="minorHAnsi" w:hAnsiTheme="minorHAnsi"/>
          <w:sz w:val="22"/>
          <w:szCs w:val="22"/>
        </w:rPr>
      </w:pPr>
      <w:bookmarkStart w:id="2" w:name="_Toc60833456"/>
      <w:r w:rsidRPr="00D22084">
        <w:rPr>
          <w:rFonts w:asciiTheme="minorHAnsi" w:hAnsiTheme="minorHAnsi"/>
          <w:noProof/>
          <w:sz w:val="22"/>
          <w:szCs w:val="22"/>
        </w:rPr>
        <w:lastRenderedPageBreak/>
        <w:drawing>
          <wp:anchor distT="0" distB="0" distL="114300" distR="114300" simplePos="0" relativeHeight="251658242" behindDoc="0" locked="0" layoutInCell="1" allowOverlap="1" wp14:anchorId="2953088A" wp14:editId="27B06596">
            <wp:simplePos x="0" y="0"/>
            <wp:positionH relativeFrom="column">
              <wp:posOffset>858980</wp:posOffset>
            </wp:positionH>
            <wp:positionV relativeFrom="paragraph">
              <wp:posOffset>281305</wp:posOffset>
            </wp:positionV>
            <wp:extent cx="3925570" cy="2453005"/>
            <wp:effectExtent l="0" t="0" r="0" b="444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25570" cy="2453005"/>
                    </a:xfrm>
                    <a:prstGeom prst="rect">
                      <a:avLst/>
                    </a:prstGeom>
                  </pic:spPr>
                </pic:pic>
              </a:graphicData>
            </a:graphic>
            <wp14:sizeRelH relativeFrom="margin">
              <wp14:pctWidth>0</wp14:pctWidth>
            </wp14:sizeRelH>
            <wp14:sizeRelV relativeFrom="margin">
              <wp14:pctHeight>0</wp14:pctHeight>
            </wp14:sizeRelV>
          </wp:anchor>
        </w:drawing>
      </w:r>
      <w:r w:rsidR="0022073B" w:rsidRPr="00D22084">
        <w:rPr>
          <w:rFonts w:asciiTheme="minorHAnsi" w:hAnsiTheme="minorHAnsi"/>
          <w:sz w:val="22"/>
          <w:szCs w:val="22"/>
        </w:rPr>
        <w:t>Schéma de câblage</w:t>
      </w:r>
      <w:bookmarkEnd w:id="2"/>
      <w:r w:rsidR="0022073B" w:rsidRPr="00D22084">
        <w:rPr>
          <w:rFonts w:asciiTheme="minorHAnsi" w:hAnsiTheme="minorHAnsi"/>
          <w:sz w:val="22"/>
          <w:szCs w:val="22"/>
        </w:rPr>
        <w:t xml:space="preserve"> </w:t>
      </w:r>
    </w:p>
    <w:p w14:paraId="25C2A02B" w14:textId="4604F2B5" w:rsidR="0022073B" w:rsidRPr="00D22084" w:rsidRDefault="00E34BCB" w:rsidP="00777DBA">
      <w:pPr>
        <w:rPr>
          <w:sz w:val="22"/>
        </w:rPr>
      </w:pPr>
      <w:r w:rsidRPr="00D22084">
        <w:rPr>
          <w:sz w:val="22"/>
        </w:rPr>
        <w:t xml:space="preserve">Le logiciel utilisé (Circuito) ne nous a pas permis de personnaliser </w:t>
      </w:r>
      <w:r w:rsidR="003E3860" w:rsidRPr="00D22084">
        <w:rPr>
          <w:sz w:val="22"/>
        </w:rPr>
        <w:t>les pins</w:t>
      </w:r>
      <w:r w:rsidRPr="00D22084">
        <w:rPr>
          <w:sz w:val="22"/>
        </w:rPr>
        <w:t>, cependant nous avons tout de même illustr</w:t>
      </w:r>
      <w:r w:rsidR="00D22084" w:rsidRPr="00D22084">
        <w:rPr>
          <w:sz w:val="22"/>
        </w:rPr>
        <w:t>é</w:t>
      </w:r>
      <w:r w:rsidRPr="00D22084">
        <w:rPr>
          <w:sz w:val="22"/>
        </w:rPr>
        <w:t xml:space="preserve"> le câblage avec ce dernier. </w:t>
      </w:r>
    </w:p>
    <w:p w14:paraId="4E019F78" w14:textId="3F3F122A" w:rsidR="004176FE" w:rsidRPr="00D22084" w:rsidRDefault="004176FE" w:rsidP="001C7EA9">
      <w:pPr>
        <w:pStyle w:val="Titre1"/>
        <w:spacing w:after="240"/>
        <w:rPr>
          <w:rFonts w:asciiTheme="minorHAnsi" w:hAnsiTheme="minorHAnsi"/>
          <w:sz w:val="22"/>
          <w:szCs w:val="22"/>
        </w:rPr>
      </w:pPr>
      <w:bookmarkStart w:id="3" w:name="_Toc60833457"/>
      <w:r w:rsidRPr="00D22084">
        <w:rPr>
          <w:rFonts w:asciiTheme="minorHAnsi" w:hAnsiTheme="minorHAnsi"/>
          <w:sz w:val="22"/>
          <w:szCs w:val="22"/>
        </w:rPr>
        <w:t>Code source Site Web</w:t>
      </w:r>
      <w:bookmarkEnd w:id="3"/>
    </w:p>
    <w:p w14:paraId="4979305A" w14:textId="0472A933" w:rsidR="00FF3021" w:rsidRPr="00D22084" w:rsidRDefault="003F1981" w:rsidP="004176FE">
      <w:pPr>
        <w:rPr>
          <w:sz w:val="22"/>
        </w:rPr>
      </w:pPr>
      <w:r w:rsidRPr="00D22084">
        <w:rPr>
          <w:sz w:val="22"/>
        </w:rPr>
        <w:t>Ce TP était notre première approche du HTML/CSS et nous savions qu’il existait des exemples déjà tout fait mais nous voulions éditer nous même du code</w:t>
      </w:r>
      <w:r w:rsidR="003E3860" w:rsidRPr="00D22084">
        <w:rPr>
          <w:sz w:val="22"/>
        </w:rPr>
        <w:t xml:space="preserve"> et</w:t>
      </w:r>
      <w:r w:rsidRPr="00D22084">
        <w:rPr>
          <w:sz w:val="22"/>
        </w:rPr>
        <w:t xml:space="preserve"> avons</w:t>
      </w:r>
      <w:r w:rsidR="003E3860" w:rsidRPr="00D22084">
        <w:rPr>
          <w:sz w:val="22"/>
        </w:rPr>
        <w:t xml:space="preserve"> donc</w:t>
      </w:r>
      <w:r w:rsidRPr="00D22084">
        <w:rPr>
          <w:sz w:val="22"/>
        </w:rPr>
        <w:t xml:space="preserve"> pris l’initiative</w:t>
      </w:r>
      <w:r w:rsidR="003E3860" w:rsidRPr="00D22084">
        <w:rPr>
          <w:sz w:val="22"/>
        </w:rPr>
        <w:t xml:space="preserve"> de créer le site entièrement.</w:t>
      </w:r>
      <w:r w:rsidR="00FF3021" w:rsidRPr="00D22084">
        <w:rPr>
          <w:sz w:val="22"/>
        </w:rPr>
        <w:br/>
        <w:t xml:space="preserve">Nous avons utilisé la bibliothèque CSS : « W3.css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449"/>
      </w:tblGrid>
      <w:tr w:rsidR="009B56AA" w:rsidRPr="00D22084" w14:paraId="0FB915C7" w14:textId="77777777" w:rsidTr="009B56AA">
        <w:trPr>
          <w:tblCellSpacing w:w="15" w:type="dxa"/>
        </w:trPr>
        <w:tc>
          <w:tcPr>
            <w:tcW w:w="0" w:type="auto"/>
            <w:vAlign w:val="center"/>
            <w:hideMark/>
          </w:tcPr>
          <w:p w14:paraId="179A294E" w14:textId="072BBCE1" w:rsidR="009B56AA" w:rsidRP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br w:type="page"/>
            </w:r>
            <w:r w:rsidR="009B56AA" w:rsidRPr="00D22084">
              <w:rPr>
                <w:rFonts w:eastAsia="Times New Roman" w:cs="Courier New"/>
                <w:color w:val="333333"/>
                <w:szCs w:val="20"/>
                <w:lang w:val="en-US"/>
              </w:rPr>
              <w:t>1</w:t>
            </w:r>
          </w:p>
          <w:p w14:paraId="102F58E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2</w:t>
            </w:r>
          </w:p>
          <w:p w14:paraId="0373296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3</w:t>
            </w:r>
          </w:p>
          <w:p w14:paraId="740936A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4</w:t>
            </w:r>
          </w:p>
          <w:p w14:paraId="2083834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5</w:t>
            </w:r>
          </w:p>
          <w:p w14:paraId="704F50E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6</w:t>
            </w:r>
          </w:p>
          <w:p w14:paraId="2DE02E5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7</w:t>
            </w:r>
          </w:p>
          <w:p w14:paraId="0C5DEFC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8</w:t>
            </w:r>
          </w:p>
          <w:p w14:paraId="0AC5A0E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9</w:t>
            </w:r>
          </w:p>
          <w:p w14:paraId="5AB9B8E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10</w:t>
            </w:r>
          </w:p>
          <w:p w14:paraId="21F7FFC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11</w:t>
            </w:r>
          </w:p>
          <w:p w14:paraId="421BC75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12</w:t>
            </w:r>
          </w:p>
          <w:p w14:paraId="3EBC075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13</w:t>
            </w:r>
          </w:p>
          <w:p w14:paraId="4E7346B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14</w:t>
            </w:r>
          </w:p>
          <w:p w14:paraId="376BA7D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15</w:t>
            </w:r>
          </w:p>
          <w:p w14:paraId="38132ED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16</w:t>
            </w:r>
          </w:p>
          <w:p w14:paraId="52F89D0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17</w:t>
            </w:r>
          </w:p>
          <w:p w14:paraId="26AC4AB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18</w:t>
            </w:r>
          </w:p>
          <w:p w14:paraId="3ABA308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19</w:t>
            </w:r>
          </w:p>
          <w:p w14:paraId="13E4AF2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20</w:t>
            </w:r>
          </w:p>
          <w:p w14:paraId="471FDAD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21</w:t>
            </w:r>
          </w:p>
          <w:p w14:paraId="2C1B06A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22</w:t>
            </w:r>
          </w:p>
          <w:p w14:paraId="23DB16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23</w:t>
            </w:r>
          </w:p>
          <w:p w14:paraId="26F6355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24</w:t>
            </w:r>
          </w:p>
          <w:p w14:paraId="4E68597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25</w:t>
            </w:r>
          </w:p>
          <w:p w14:paraId="143CF96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26</w:t>
            </w:r>
          </w:p>
          <w:p w14:paraId="0239CA9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27</w:t>
            </w:r>
          </w:p>
          <w:p w14:paraId="7E1D4C8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lastRenderedPageBreak/>
              <w:t>28</w:t>
            </w:r>
          </w:p>
          <w:p w14:paraId="450DE32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29</w:t>
            </w:r>
          </w:p>
          <w:p w14:paraId="40D0801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30</w:t>
            </w:r>
          </w:p>
          <w:p w14:paraId="19CE2D2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31</w:t>
            </w:r>
          </w:p>
          <w:p w14:paraId="15A5DE6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32</w:t>
            </w:r>
          </w:p>
          <w:p w14:paraId="1751A44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33</w:t>
            </w:r>
          </w:p>
          <w:p w14:paraId="32172A1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34</w:t>
            </w:r>
          </w:p>
          <w:p w14:paraId="3DB7152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35</w:t>
            </w:r>
          </w:p>
          <w:p w14:paraId="33B2DCE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36</w:t>
            </w:r>
          </w:p>
          <w:p w14:paraId="6FD2113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37</w:t>
            </w:r>
          </w:p>
          <w:p w14:paraId="68EB4FC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38</w:t>
            </w:r>
          </w:p>
          <w:p w14:paraId="265FAB2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39</w:t>
            </w:r>
          </w:p>
          <w:p w14:paraId="3F35E3A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40</w:t>
            </w:r>
          </w:p>
          <w:p w14:paraId="116BCB3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41</w:t>
            </w:r>
          </w:p>
          <w:p w14:paraId="6F5F203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42</w:t>
            </w:r>
          </w:p>
          <w:p w14:paraId="2F63E32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43</w:t>
            </w:r>
          </w:p>
          <w:p w14:paraId="260D3A4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44</w:t>
            </w:r>
          </w:p>
          <w:p w14:paraId="6481DF6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45</w:t>
            </w:r>
          </w:p>
          <w:p w14:paraId="656561C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46</w:t>
            </w:r>
          </w:p>
          <w:p w14:paraId="7D65729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47</w:t>
            </w:r>
          </w:p>
          <w:p w14:paraId="37EB41B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48</w:t>
            </w:r>
          </w:p>
          <w:p w14:paraId="5744B80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49</w:t>
            </w:r>
          </w:p>
          <w:p w14:paraId="02541D3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50</w:t>
            </w:r>
          </w:p>
          <w:p w14:paraId="6FF17D7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51</w:t>
            </w:r>
          </w:p>
          <w:p w14:paraId="1E66A70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52</w:t>
            </w:r>
          </w:p>
          <w:p w14:paraId="6321B67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53</w:t>
            </w:r>
          </w:p>
          <w:p w14:paraId="1F60E82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54</w:t>
            </w:r>
          </w:p>
          <w:p w14:paraId="63B7684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55</w:t>
            </w:r>
          </w:p>
          <w:p w14:paraId="0E29320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56</w:t>
            </w:r>
          </w:p>
          <w:p w14:paraId="5D71318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57</w:t>
            </w:r>
          </w:p>
          <w:p w14:paraId="5A84D81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58</w:t>
            </w:r>
          </w:p>
          <w:p w14:paraId="3563977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59</w:t>
            </w:r>
          </w:p>
          <w:p w14:paraId="48B7972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60</w:t>
            </w:r>
          </w:p>
          <w:p w14:paraId="462DF5C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61</w:t>
            </w:r>
          </w:p>
          <w:p w14:paraId="6C3B9C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62</w:t>
            </w:r>
          </w:p>
          <w:p w14:paraId="45EB061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63</w:t>
            </w:r>
          </w:p>
          <w:p w14:paraId="6455538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64</w:t>
            </w:r>
          </w:p>
          <w:p w14:paraId="3872649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65</w:t>
            </w:r>
          </w:p>
          <w:p w14:paraId="1788F88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66</w:t>
            </w:r>
          </w:p>
          <w:p w14:paraId="7CB405F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67</w:t>
            </w:r>
          </w:p>
          <w:p w14:paraId="2155151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68</w:t>
            </w:r>
          </w:p>
          <w:p w14:paraId="5817F1A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69</w:t>
            </w:r>
          </w:p>
          <w:p w14:paraId="299E274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70</w:t>
            </w:r>
          </w:p>
          <w:p w14:paraId="33567F1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71</w:t>
            </w:r>
          </w:p>
          <w:p w14:paraId="1855EE6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72</w:t>
            </w:r>
          </w:p>
          <w:p w14:paraId="33A7612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73</w:t>
            </w:r>
          </w:p>
          <w:p w14:paraId="3746BB1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74</w:t>
            </w:r>
          </w:p>
          <w:p w14:paraId="2F83EB0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75</w:t>
            </w:r>
          </w:p>
          <w:p w14:paraId="72DC093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76</w:t>
            </w:r>
          </w:p>
          <w:p w14:paraId="7E5A5A1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77</w:t>
            </w:r>
          </w:p>
        </w:tc>
        <w:tc>
          <w:tcPr>
            <w:tcW w:w="0" w:type="auto"/>
            <w:vAlign w:val="center"/>
            <w:hideMark/>
          </w:tcPr>
          <w:p w14:paraId="6B403AB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557799"/>
                <w:szCs w:val="20"/>
                <w:lang w:val="en-US"/>
              </w:rPr>
              <w:lastRenderedPageBreak/>
              <w:t>&lt;!DOCTYPE HTML&gt;</w:t>
            </w:r>
            <w:r w:rsidRPr="00D22084">
              <w:rPr>
                <w:rFonts w:eastAsia="Times New Roman" w:cs="Courier New"/>
                <w:color w:val="333333"/>
                <w:szCs w:val="20"/>
                <w:lang w:val="en-US"/>
              </w:rPr>
              <w:t xml:space="preserve"> </w:t>
            </w:r>
          </w:p>
          <w:p w14:paraId="1A1873A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007700"/>
                <w:szCs w:val="20"/>
                <w:lang w:val="en-US"/>
              </w:rPr>
              <w:t>&lt;html&gt;</w:t>
            </w:r>
          </w:p>
          <w:p w14:paraId="37191E3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&lt;head&gt;</w:t>
            </w:r>
          </w:p>
          <w:p w14:paraId="59A9E4D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&lt;title&gt;</w:t>
            </w:r>
            <w:r w:rsidRPr="00D22084">
              <w:rPr>
                <w:rFonts w:eastAsia="Times New Roman" w:cs="Courier New"/>
                <w:color w:val="333333"/>
                <w:szCs w:val="20"/>
                <w:lang w:val="en-US"/>
              </w:rPr>
              <w:t>ESP8266 websever</w:t>
            </w:r>
            <w:r w:rsidRPr="00D22084">
              <w:rPr>
                <w:rFonts w:eastAsia="Times New Roman" w:cs="Courier New"/>
                <w:color w:val="007700"/>
                <w:szCs w:val="20"/>
                <w:lang w:val="en-US"/>
              </w:rPr>
              <w:t>&lt;/title&gt;</w:t>
            </w:r>
          </w:p>
          <w:p w14:paraId="65BC443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&lt;meta</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name=</w:t>
            </w:r>
            <w:r w:rsidRPr="00D22084">
              <w:rPr>
                <w:rFonts w:eastAsia="Times New Roman" w:cs="Courier New"/>
                <w:color w:val="333333"/>
                <w:szCs w:val="20"/>
                <w:shd w:val="clear" w:color="auto" w:fill="FFF0F0"/>
                <w:lang w:val="en-US"/>
              </w:rPr>
              <w:t>"viewport"</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content=</w:t>
            </w:r>
            <w:r w:rsidRPr="00D22084">
              <w:rPr>
                <w:rFonts w:eastAsia="Times New Roman" w:cs="Courier New"/>
                <w:color w:val="333333"/>
                <w:szCs w:val="20"/>
                <w:shd w:val="clear" w:color="auto" w:fill="FFF0F0"/>
                <w:lang w:val="en-US"/>
              </w:rPr>
              <w:t xml:space="preserve">"width=device-width, </w:t>
            </w:r>
          </w:p>
          <w:p w14:paraId="02931DA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shd w:val="clear" w:color="auto" w:fill="FFF0F0"/>
                <w:lang w:val="en-US"/>
              </w:rPr>
              <w:t xml:space="preserve">    initial-scale=1"</w:t>
            </w:r>
            <w:r w:rsidRPr="00D22084">
              <w:rPr>
                <w:rFonts w:eastAsia="Times New Roman" w:cs="Courier New"/>
                <w:color w:val="0000CC"/>
                <w:szCs w:val="20"/>
                <w:lang w:val="en-US"/>
              </w:rPr>
              <w:t>charset=</w:t>
            </w:r>
            <w:r w:rsidRPr="00D22084">
              <w:rPr>
                <w:rFonts w:eastAsia="Times New Roman" w:cs="Courier New"/>
                <w:color w:val="333333"/>
                <w:szCs w:val="20"/>
                <w:shd w:val="clear" w:color="auto" w:fill="FFF0F0"/>
                <w:lang w:val="en-US"/>
              </w:rPr>
              <w:t>"UTF-8"</w:t>
            </w:r>
            <w:r w:rsidRPr="00D22084">
              <w:rPr>
                <w:rFonts w:eastAsia="Times New Roman" w:cs="Courier New"/>
                <w:color w:val="333333"/>
                <w:szCs w:val="20"/>
                <w:lang w:val="en-US"/>
              </w:rPr>
              <w:t xml:space="preserve"> </w:t>
            </w:r>
            <w:r w:rsidRPr="00D22084">
              <w:rPr>
                <w:rFonts w:eastAsia="Times New Roman" w:cs="Courier New"/>
                <w:color w:val="007700"/>
                <w:szCs w:val="20"/>
                <w:lang w:val="en-US"/>
              </w:rPr>
              <w:t>/&gt;</w:t>
            </w:r>
          </w:p>
          <w:p w14:paraId="60E621D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&lt;link</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rel=</w:t>
            </w:r>
            <w:r w:rsidRPr="00D22084">
              <w:rPr>
                <w:rFonts w:eastAsia="Times New Roman" w:cs="Courier New"/>
                <w:color w:val="333333"/>
                <w:szCs w:val="20"/>
                <w:shd w:val="clear" w:color="auto" w:fill="FFF0F0"/>
                <w:lang w:val="en-US"/>
              </w:rPr>
              <w:t>"stylesheet"</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type=</w:t>
            </w:r>
            <w:r w:rsidRPr="00D22084">
              <w:rPr>
                <w:rFonts w:eastAsia="Times New Roman" w:cs="Courier New"/>
                <w:color w:val="333333"/>
                <w:szCs w:val="20"/>
                <w:shd w:val="clear" w:color="auto" w:fill="FFF0F0"/>
                <w:lang w:val="en-US"/>
              </w:rPr>
              <w:t>"text/css"</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href=</w:t>
            </w:r>
            <w:r w:rsidRPr="00D22084">
              <w:rPr>
                <w:rFonts w:eastAsia="Times New Roman" w:cs="Courier New"/>
                <w:color w:val="333333"/>
                <w:szCs w:val="20"/>
                <w:shd w:val="clear" w:color="auto" w:fill="FFF0F0"/>
                <w:lang w:val="en-US"/>
              </w:rPr>
              <w:t>"w3.css"</w:t>
            </w:r>
            <w:r w:rsidRPr="00D22084">
              <w:rPr>
                <w:rFonts w:eastAsia="Times New Roman" w:cs="Courier New"/>
                <w:color w:val="007700"/>
                <w:szCs w:val="20"/>
                <w:lang w:val="en-US"/>
              </w:rPr>
              <w:t>&gt;</w:t>
            </w:r>
          </w:p>
          <w:p w14:paraId="77ACB3C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 xml:space="preserve">&lt;script </w:t>
            </w:r>
            <w:r w:rsidRPr="00D22084">
              <w:rPr>
                <w:rFonts w:eastAsia="Times New Roman" w:cs="Courier New"/>
                <w:color w:val="0000CC"/>
                <w:szCs w:val="20"/>
                <w:lang w:val="en-US"/>
              </w:rPr>
              <w:t>type=</w:t>
            </w:r>
            <w:r w:rsidRPr="00D22084">
              <w:rPr>
                <w:rFonts w:eastAsia="Times New Roman" w:cs="Courier New"/>
                <w:color w:val="333333"/>
                <w:szCs w:val="20"/>
                <w:shd w:val="clear" w:color="auto" w:fill="FFF0F0"/>
                <w:lang w:val="en-US"/>
              </w:rPr>
              <w:t>"text/javascript"</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src=</w:t>
            </w:r>
            <w:r w:rsidRPr="00D22084">
              <w:rPr>
                <w:rFonts w:eastAsia="Times New Roman" w:cs="Courier New"/>
                <w:color w:val="333333"/>
                <w:szCs w:val="20"/>
                <w:shd w:val="clear" w:color="auto" w:fill="FFF0F0"/>
                <w:lang w:val="en-US"/>
              </w:rPr>
              <w:t>"script.js"</w:t>
            </w:r>
            <w:r w:rsidRPr="00D22084">
              <w:rPr>
                <w:rFonts w:eastAsia="Times New Roman" w:cs="Courier New"/>
                <w:color w:val="007700"/>
                <w:szCs w:val="20"/>
                <w:lang w:val="en-US"/>
              </w:rPr>
              <w:t>&gt;&lt;/script&gt;</w:t>
            </w:r>
          </w:p>
          <w:p w14:paraId="3778FFF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&lt;style&gt;</w:t>
            </w:r>
          </w:p>
          <w:p w14:paraId="3801063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a</w:t>
            </w:r>
            <w:r w:rsidRPr="00D22084">
              <w:rPr>
                <w:rFonts w:eastAsia="Times New Roman" w:cs="Courier New"/>
                <w:b/>
                <w:bCs/>
                <w:color w:val="555555"/>
                <w:szCs w:val="20"/>
                <w:lang w:val="en-US"/>
              </w:rPr>
              <w:t>:link</w:t>
            </w:r>
            <w:r w:rsidRPr="00D22084">
              <w:rPr>
                <w:rFonts w:eastAsia="Times New Roman" w:cs="Courier New"/>
                <w:color w:val="333333"/>
                <w:szCs w:val="20"/>
                <w:lang w:val="en-US"/>
              </w:rPr>
              <w:t xml:space="preserve">, </w:t>
            </w:r>
            <w:r w:rsidRPr="00D22084">
              <w:rPr>
                <w:rFonts w:eastAsia="Times New Roman" w:cs="Courier New"/>
                <w:color w:val="007700"/>
                <w:szCs w:val="20"/>
                <w:lang w:val="en-US"/>
              </w:rPr>
              <w:t>a</w:t>
            </w:r>
            <w:r w:rsidRPr="00D22084">
              <w:rPr>
                <w:rFonts w:eastAsia="Times New Roman" w:cs="Courier New"/>
                <w:b/>
                <w:bCs/>
                <w:color w:val="555555"/>
                <w:szCs w:val="20"/>
                <w:lang w:val="en-US"/>
              </w:rPr>
              <w:t>:visited</w:t>
            </w:r>
            <w:r w:rsidRPr="00D22084">
              <w:rPr>
                <w:rFonts w:eastAsia="Times New Roman" w:cs="Courier New"/>
                <w:color w:val="333333"/>
                <w:szCs w:val="20"/>
                <w:lang w:val="en-US"/>
              </w:rPr>
              <w:t xml:space="preserve"> { </w:t>
            </w:r>
            <w:r w:rsidRPr="00D22084">
              <w:rPr>
                <w:rFonts w:eastAsia="Times New Roman" w:cs="Courier New"/>
                <w:b/>
                <w:bCs/>
                <w:color w:val="008800"/>
                <w:szCs w:val="20"/>
                <w:lang w:val="en-US"/>
              </w:rPr>
              <w:t>background-color</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#f44336</w:t>
            </w:r>
            <w:r w:rsidRPr="00D22084">
              <w:rPr>
                <w:rFonts w:eastAsia="Times New Roman" w:cs="Courier New"/>
                <w:color w:val="333333"/>
                <w:szCs w:val="20"/>
                <w:lang w:val="en-US"/>
              </w:rPr>
              <w:t>;</w:t>
            </w:r>
          </w:p>
          <w:p w14:paraId="1A594BF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color</w:t>
            </w:r>
            <w:r w:rsidRPr="00D22084">
              <w:rPr>
                <w:rFonts w:eastAsia="Times New Roman" w:cs="Courier New"/>
                <w:color w:val="333333"/>
                <w:szCs w:val="20"/>
                <w:lang w:val="en-US"/>
              </w:rPr>
              <w:t xml:space="preserve">: </w:t>
            </w:r>
            <w:r w:rsidRPr="00D22084">
              <w:rPr>
                <w:rFonts w:eastAsia="Times New Roman" w:cs="Courier New"/>
                <w:color w:val="007020"/>
                <w:szCs w:val="20"/>
                <w:lang w:val="en-US"/>
              </w:rPr>
              <w:t>white</w:t>
            </w:r>
            <w:r w:rsidRPr="00D22084">
              <w:rPr>
                <w:rFonts w:eastAsia="Times New Roman" w:cs="Courier New"/>
                <w:color w:val="333333"/>
                <w:szCs w:val="20"/>
                <w:lang w:val="en-US"/>
              </w:rPr>
              <w:t>;</w:t>
            </w:r>
            <w:r w:rsidRPr="00D22084">
              <w:rPr>
                <w:rFonts w:eastAsia="Times New Roman" w:cs="Courier New"/>
                <w:b/>
                <w:bCs/>
                <w:color w:val="008800"/>
                <w:szCs w:val="20"/>
                <w:lang w:val="en-US"/>
              </w:rPr>
              <w:t>padding</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15px</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25px</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text-align</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center</w:t>
            </w:r>
            <w:r w:rsidRPr="00D22084">
              <w:rPr>
                <w:rFonts w:eastAsia="Times New Roman" w:cs="Courier New"/>
                <w:color w:val="333333"/>
                <w:szCs w:val="20"/>
                <w:lang w:val="en-US"/>
              </w:rPr>
              <w:t>;</w:t>
            </w:r>
          </w:p>
          <w:p w14:paraId="6EC5367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text-decoration</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none</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display</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inline</w:t>
            </w:r>
            <w:r w:rsidRPr="00D22084">
              <w:rPr>
                <w:rFonts w:eastAsia="Times New Roman" w:cs="Courier New"/>
                <w:color w:val="333333"/>
                <w:szCs w:val="20"/>
                <w:lang w:val="en-US"/>
              </w:rPr>
              <w:t>-</w:t>
            </w:r>
            <w:r w:rsidRPr="00D22084">
              <w:rPr>
                <w:rFonts w:eastAsia="Times New Roman" w:cs="Courier New"/>
                <w:b/>
                <w:bCs/>
                <w:color w:val="008800"/>
                <w:szCs w:val="20"/>
                <w:lang w:val="en-US"/>
              </w:rPr>
              <w:t>block</w:t>
            </w:r>
            <w:r w:rsidRPr="00D22084">
              <w:rPr>
                <w:rFonts w:eastAsia="Times New Roman" w:cs="Courier New"/>
                <w:color w:val="333333"/>
                <w:szCs w:val="20"/>
                <w:lang w:val="en-US"/>
              </w:rPr>
              <w:t>;}</w:t>
            </w:r>
          </w:p>
          <w:p w14:paraId="1EC6B83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a</w:t>
            </w:r>
            <w:r w:rsidRPr="00D22084">
              <w:rPr>
                <w:rFonts w:eastAsia="Times New Roman" w:cs="Courier New"/>
                <w:b/>
                <w:bCs/>
                <w:color w:val="555555"/>
                <w:szCs w:val="20"/>
                <w:lang w:val="en-US"/>
              </w:rPr>
              <w:t>:hover</w:t>
            </w:r>
            <w:r w:rsidRPr="00D22084">
              <w:rPr>
                <w:rFonts w:eastAsia="Times New Roman" w:cs="Courier New"/>
                <w:color w:val="333333"/>
                <w:szCs w:val="20"/>
                <w:lang w:val="en-US"/>
              </w:rPr>
              <w:t xml:space="preserve">, </w:t>
            </w:r>
            <w:r w:rsidRPr="00D22084">
              <w:rPr>
                <w:rFonts w:eastAsia="Times New Roman" w:cs="Courier New"/>
                <w:color w:val="007700"/>
                <w:szCs w:val="20"/>
                <w:lang w:val="en-US"/>
              </w:rPr>
              <w:t>a</w:t>
            </w:r>
            <w:r w:rsidRPr="00D22084">
              <w:rPr>
                <w:rFonts w:eastAsia="Times New Roman" w:cs="Courier New"/>
                <w:b/>
                <w:bCs/>
                <w:color w:val="555555"/>
                <w:szCs w:val="20"/>
                <w:lang w:val="en-US"/>
              </w:rPr>
              <w:t>:active</w:t>
            </w:r>
            <w:r w:rsidRPr="00D22084">
              <w:rPr>
                <w:rFonts w:eastAsia="Times New Roman" w:cs="Courier New"/>
                <w:color w:val="333333"/>
                <w:szCs w:val="20"/>
                <w:lang w:val="en-US"/>
              </w:rPr>
              <w:t xml:space="preserve"> { </w:t>
            </w:r>
            <w:r w:rsidRPr="00D22084">
              <w:rPr>
                <w:rFonts w:eastAsia="Times New Roman" w:cs="Courier New"/>
                <w:b/>
                <w:bCs/>
                <w:color w:val="008800"/>
                <w:szCs w:val="20"/>
                <w:lang w:val="en-US"/>
              </w:rPr>
              <w:t>background-color</w:t>
            </w:r>
            <w:r w:rsidRPr="00D22084">
              <w:rPr>
                <w:rFonts w:eastAsia="Times New Roman" w:cs="Courier New"/>
                <w:color w:val="333333"/>
                <w:szCs w:val="20"/>
                <w:lang w:val="en-US"/>
              </w:rPr>
              <w:t>:</w:t>
            </w:r>
            <w:r w:rsidRPr="00D22084">
              <w:rPr>
                <w:rFonts w:eastAsia="Times New Roman" w:cs="Courier New"/>
                <w:color w:val="007020"/>
                <w:szCs w:val="20"/>
                <w:lang w:val="en-US"/>
              </w:rPr>
              <w:t>red</w:t>
            </w:r>
            <w:r w:rsidRPr="00D22084">
              <w:rPr>
                <w:rFonts w:eastAsia="Times New Roman" w:cs="Courier New"/>
                <w:color w:val="333333"/>
                <w:szCs w:val="20"/>
                <w:lang w:val="en-US"/>
              </w:rPr>
              <w:t>; }</w:t>
            </w:r>
          </w:p>
          <w:p w14:paraId="4894DE2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h1</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text-align</w:t>
            </w:r>
            <w:r w:rsidRPr="00D22084">
              <w:rPr>
                <w:rFonts w:eastAsia="Times New Roman" w:cs="Courier New"/>
                <w:color w:val="333333"/>
                <w:szCs w:val="20"/>
                <w:lang w:val="en-US"/>
              </w:rPr>
              <w:t>:</w:t>
            </w:r>
            <w:r w:rsidRPr="00D22084">
              <w:rPr>
                <w:rFonts w:eastAsia="Times New Roman" w:cs="Courier New"/>
                <w:b/>
                <w:bCs/>
                <w:color w:val="008800"/>
                <w:szCs w:val="20"/>
                <w:lang w:val="en-US"/>
              </w:rPr>
              <w:t>center</w:t>
            </w:r>
            <w:r w:rsidRPr="00D22084">
              <w:rPr>
                <w:rFonts w:eastAsia="Times New Roman" w:cs="Courier New"/>
                <w:color w:val="333333"/>
                <w:szCs w:val="20"/>
                <w:lang w:val="en-US"/>
              </w:rPr>
              <w:t>;</w:t>
            </w:r>
            <w:r w:rsidRPr="00D22084">
              <w:rPr>
                <w:rFonts w:eastAsia="Times New Roman" w:cs="Courier New"/>
                <w:b/>
                <w:bCs/>
                <w:color w:val="008800"/>
                <w:szCs w:val="20"/>
                <w:lang w:val="en-US"/>
              </w:rPr>
              <w:t>text-decoration</w:t>
            </w:r>
            <w:r w:rsidRPr="00D22084">
              <w:rPr>
                <w:rFonts w:eastAsia="Times New Roman" w:cs="Courier New"/>
                <w:color w:val="333333"/>
                <w:szCs w:val="20"/>
                <w:lang w:val="en-US"/>
              </w:rPr>
              <w:t>:</w:t>
            </w:r>
            <w:r w:rsidRPr="00D22084">
              <w:rPr>
                <w:rFonts w:eastAsia="Times New Roman" w:cs="Courier New"/>
                <w:b/>
                <w:bCs/>
                <w:color w:val="008800"/>
                <w:szCs w:val="20"/>
                <w:lang w:val="en-US"/>
              </w:rPr>
              <w:t>underline</w:t>
            </w:r>
            <w:r w:rsidRPr="00D22084">
              <w:rPr>
                <w:rFonts w:eastAsia="Times New Roman" w:cs="Courier New"/>
                <w:color w:val="333333"/>
                <w:szCs w:val="20"/>
                <w:lang w:val="en-US"/>
              </w:rPr>
              <w:t>}</w:t>
            </w:r>
          </w:p>
          <w:p w14:paraId="121C754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h4</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font-weight</w:t>
            </w:r>
            <w:r w:rsidRPr="00D22084">
              <w:rPr>
                <w:rFonts w:eastAsia="Times New Roman" w:cs="Courier New"/>
                <w:color w:val="333333"/>
                <w:szCs w:val="20"/>
                <w:lang w:val="en-US"/>
              </w:rPr>
              <w:t>:</w:t>
            </w:r>
            <w:r w:rsidRPr="00D22084">
              <w:rPr>
                <w:rFonts w:eastAsia="Times New Roman" w:cs="Courier New"/>
                <w:b/>
                <w:bCs/>
                <w:color w:val="008800"/>
                <w:szCs w:val="20"/>
                <w:lang w:val="en-US"/>
              </w:rPr>
              <w:t>normal</w:t>
            </w:r>
            <w:r w:rsidRPr="00D22084">
              <w:rPr>
                <w:rFonts w:eastAsia="Times New Roman" w:cs="Courier New"/>
                <w:color w:val="333333"/>
                <w:szCs w:val="20"/>
                <w:lang w:val="en-US"/>
              </w:rPr>
              <w:t>;</w:t>
            </w:r>
            <w:r w:rsidRPr="00D22084">
              <w:rPr>
                <w:rFonts w:eastAsia="Times New Roman" w:cs="Courier New"/>
                <w:b/>
                <w:bCs/>
                <w:color w:val="008800"/>
                <w:szCs w:val="20"/>
                <w:lang w:val="en-US"/>
              </w:rPr>
              <w:t>font-style</w:t>
            </w:r>
            <w:r w:rsidRPr="00D22084">
              <w:rPr>
                <w:rFonts w:eastAsia="Times New Roman" w:cs="Courier New"/>
                <w:color w:val="333333"/>
                <w:szCs w:val="20"/>
                <w:lang w:val="en-US"/>
              </w:rPr>
              <w:t>:</w:t>
            </w:r>
            <w:r w:rsidRPr="00D22084">
              <w:rPr>
                <w:rFonts w:eastAsia="Times New Roman" w:cs="Courier New"/>
                <w:b/>
                <w:bCs/>
                <w:color w:val="008800"/>
                <w:szCs w:val="20"/>
                <w:lang w:val="en-US"/>
              </w:rPr>
              <w:t>italic</w:t>
            </w:r>
            <w:r w:rsidRPr="00D22084">
              <w:rPr>
                <w:rFonts w:eastAsia="Times New Roman" w:cs="Courier New"/>
                <w:color w:val="333333"/>
                <w:szCs w:val="20"/>
                <w:lang w:val="en-US"/>
              </w:rPr>
              <w:t>}</w:t>
            </w:r>
          </w:p>
          <w:p w14:paraId="68CB4A0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ul</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font-family</w:t>
            </w:r>
            <w:r w:rsidRPr="00D22084">
              <w:rPr>
                <w:rFonts w:eastAsia="Times New Roman" w:cs="Courier New"/>
                <w:color w:val="333333"/>
                <w:szCs w:val="20"/>
                <w:lang w:val="en-US"/>
              </w:rPr>
              <w:t>:tahoma;</w:t>
            </w:r>
            <w:r w:rsidRPr="00D22084">
              <w:rPr>
                <w:rFonts w:eastAsia="Times New Roman" w:cs="Courier New"/>
                <w:b/>
                <w:bCs/>
                <w:color w:val="008800"/>
                <w:szCs w:val="20"/>
                <w:lang w:val="en-US"/>
              </w:rPr>
              <w:t>font-weight</w:t>
            </w:r>
            <w:r w:rsidRPr="00D22084">
              <w:rPr>
                <w:rFonts w:eastAsia="Times New Roman" w:cs="Courier New"/>
                <w:color w:val="333333"/>
                <w:szCs w:val="20"/>
                <w:lang w:val="en-US"/>
              </w:rPr>
              <w:t>:</w:t>
            </w:r>
            <w:r w:rsidRPr="00D22084">
              <w:rPr>
                <w:rFonts w:eastAsia="Times New Roman" w:cs="Courier New"/>
                <w:b/>
                <w:bCs/>
                <w:color w:val="008800"/>
                <w:szCs w:val="20"/>
                <w:lang w:val="en-US"/>
              </w:rPr>
              <w:t>normal</w:t>
            </w:r>
            <w:r w:rsidRPr="00D22084">
              <w:rPr>
                <w:rFonts w:eastAsia="Times New Roman" w:cs="Courier New"/>
                <w:color w:val="333333"/>
                <w:szCs w:val="20"/>
                <w:lang w:val="en-US"/>
              </w:rPr>
              <w:t>;</w:t>
            </w:r>
          </w:p>
          <w:p w14:paraId="59E4D63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font-style</w:t>
            </w:r>
            <w:r w:rsidRPr="00D22084">
              <w:rPr>
                <w:rFonts w:eastAsia="Times New Roman" w:cs="Courier New"/>
                <w:color w:val="333333"/>
                <w:szCs w:val="20"/>
                <w:lang w:val="en-US"/>
              </w:rPr>
              <w:t>:</w:t>
            </w:r>
            <w:r w:rsidRPr="00D22084">
              <w:rPr>
                <w:rFonts w:eastAsia="Times New Roman" w:cs="Courier New"/>
                <w:b/>
                <w:bCs/>
                <w:color w:val="008800"/>
                <w:szCs w:val="20"/>
                <w:lang w:val="en-US"/>
              </w:rPr>
              <w:t>italic</w:t>
            </w:r>
            <w:r w:rsidRPr="00D22084">
              <w:rPr>
                <w:rFonts w:eastAsia="Times New Roman" w:cs="Courier New"/>
                <w:color w:val="333333"/>
                <w:szCs w:val="20"/>
                <w:lang w:val="en-US"/>
              </w:rPr>
              <w:t>;</w:t>
            </w:r>
            <w:r w:rsidRPr="00D22084">
              <w:rPr>
                <w:rFonts w:eastAsia="Times New Roman" w:cs="Courier New"/>
                <w:b/>
                <w:bCs/>
                <w:color w:val="008800"/>
                <w:szCs w:val="20"/>
                <w:lang w:val="en-US"/>
              </w:rPr>
              <w:t>font-size</w:t>
            </w:r>
            <w:r w:rsidRPr="00D22084">
              <w:rPr>
                <w:rFonts w:eastAsia="Times New Roman" w:cs="Courier New"/>
                <w:color w:val="333333"/>
                <w:szCs w:val="20"/>
                <w:lang w:val="en-US"/>
              </w:rPr>
              <w:t>:</w:t>
            </w:r>
            <w:r w:rsidRPr="00D22084">
              <w:rPr>
                <w:rFonts w:eastAsia="Times New Roman" w:cs="Courier New"/>
                <w:b/>
                <w:bCs/>
                <w:color w:val="6600EE"/>
                <w:szCs w:val="20"/>
                <w:lang w:val="en-US"/>
              </w:rPr>
              <w:t>14px</w:t>
            </w:r>
            <w:r w:rsidRPr="00D22084">
              <w:rPr>
                <w:rFonts w:eastAsia="Times New Roman" w:cs="Courier New"/>
                <w:color w:val="333333"/>
                <w:szCs w:val="20"/>
                <w:lang w:val="en-US"/>
              </w:rPr>
              <w:t>;</w:t>
            </w:r>
            <w:r w:rsidRPr="00D22084">
              <w:rPr>
                <w:rFonts w:eastAsia="Times New Roman" w:cs="Courier New"/>
                <w:b/>
                <w:bCs/>
                <w:color w:val="008800"/>
                <w:szCs w:val="20"/>
                <w:lang w:val="en-US"/>
              </w:rPr>
              <w:t>line-height</w:t>
            </w:r>
            <w:r w:rsidRPr="00D22084">
              <w:rPr>
                <w:rFonts w:eastAsia="Times New Roman" w:cs="Courier New"/>
                <w:color w:val="333333"/>
                <w:szCs w:val="20"/>
                <w:lang w:val="en-US"/>
              </w:rPr>
              <w:t>:</w:t>
            </w:r>
            <w:r w:rsidRPr="00D22084">
              <w:rPr>
                <w:rFonts w:eastAsia="Times New Roman" w:cs="Courier New"/>
                <w:b/>
                <w:bCs/>
                <w:color w:val="6600EE"/>
                <w:szCs w:val="20"/>
                <w:lang w:val="en-US"/>
              </w:rPr>
              <w:t>20px</w:t>
            </w:r>
            <w:r w:rsidRPr="00D22084">
              <w:rPr>
                <w:rFonts w:eastAsia="Times New Roman" w:cs="Courier New"/>
                <w:color w:val="333333"/>
                <w:szCs w:val="20"/>
                <w:lang w:val="en-US"/>
              </w:rPr>
              <w:t>}</w:t>
            </w:r>
          </w:p>
          <w:p w14:paraId="3AFA379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hr</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border</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3px</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solid</w:t>
            </w:r>
            <w:r w:rsidRPr="00D22084">
              <w:rPr>
                <w:rFonts w:eastAsia="Times New Roman" w:cs="Courier New"/>
                <w:color w:val="333333"/>
                <w:szCs w:val="20"/>
                <w:lang w:val="en-US"/>
              </w:rPr>
              <w:t xml:space="preserve"> </w:t>
            </w:r>
            <w:r w:rsidRPr="00D22084">
              <w:rPr>
                <w:rFonts w:eastAsia="Times New Roman" w:cs="Courier New"/>
                <w:color w:val="007020"/>
                <w:szCs w:val="20"/>
                <w:lang w:val="en-US"/>
              </w:rPr>
              <w:t>green</w:t>
            </w:r>
            <w:r w:rsidRPr="00D22084">
              <w:rPr>
                <w:rFonts w:eastAsia="Times New Roman" w:cs="Courier New"/>
                <w:color w:val="333333"/>
                <w:szCs w:val="20"/>
                <w:lang w:val="en-US"/>
              </w:rPr>
              <w:t>;}</w:t>
            </w:r>
          </w:p>
          <w:p w14:paraId="2C32BC1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p</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font-family</w:t>
            </w:r>
            <w:r w:rsidRPr="00D22084">
              <w:rPr>
                <w:rFonts w:eastAsia="Times New Roman" w:cs="Courier New"/>
                <w:color w:val="333333"/>
                <w:szCs w:val="20"/>
                <w:lang w:val="en-US"/>
              </w:rPr>
              <w:t>:tahoma}</w:t>
            </w:r>
          </w:p>
          <w:p w14:paraId="3166DFA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span</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font-family</w:t>
            </w:r>
            <w:r w:rsidRPr="00D22084">
              <w:rPr>
                <w:rFonts w:eastAsia="Times New Roman" w:cs="Courier New"/>
                <w:color w:val="333333"/>
                <w:szCs w:val="20"/>
                <w:lang w:val="en-US"/>
              </w:rPr>
              <w:t>:tahoma;</w:t>
            </w:r>
            <w:r w:rsidRPr="00D22084">
              <w:rPr>
                <w:rFonts w:eastAsia="Times New Roman" w:cs="Courier New"/>
                <w:b/>
                <w:bCs/>
                <w:color w:val="008800"/>
                <w:szCs w:val="20"/>
                <w:lang w:val="en-US"/>
              </w:rPr>
              <w:t>line-height</w:t>
            </w:r>
            <w:r w:rsidRPr="00D22084">
              <w:rPr>
                <w:rFonts w:eastAsia="Times New Roman" w:cs="Courier New"/>
                <w:color w:val="333333"/>
                <w:szCs w:val="20"/>
                <w:lang w:val="en-US"/>
              </w:rPr>
              <w:t>:</w:t>
            </w:r>
            <w:r w:rsidRPr="00D22084">
              <w:rPr>
                <w:rFonts w:eastAsia="Times New Roman" w:cs="Courier New"/>
                <w:b/>
                <w:bCs/>
                <w:color w:val="6600EE"/>
                <w:szCs w:val="20"/>
                <w:lang w:val="en-US"/>
              </w:rPr>
              <w:t>35px</w:t>
            </w:r>
            <w:r w:rsidRPr="00D22084">
              <w:rPr>
                <w:rFonts w:eastAsia="Times New Roman" w:cs="Courier New"/>
                <w:color w:val="333333"/>
                <w:szCs w:val="20"/>
                <w:lang w:val="en-US"/>
              </w:rPr>
              <w:t>}</w:t>
            </w:r>
          </w:p>
          <w:p w14:paraId="529FCC7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div</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text-align</w:t>
            </w:r>
            <w:r w:rsidRPr="00D22084">
              <w:rPr>
                <w:rFonts w:eastAsia="Times New Roman" w:cs="Courier New"/>
                <w:color w:val="333333"/>
                <w:szCs w:val="20"/>
                <w:lang w:val="en-US"/>
              </w:rPr>
              <w:t>:</w:t>
            </w:r>
            <w:r w:rsidRPr="00D22084">
              <w:rPr>
                <w:rFonts w:eastAsia="Times New Roman" w:cs="Courier New"/>
                <w:b/>
                <w:bCs/>
                <w:color w:val="008800"/>
                <w:szCs w:val="20"/>
                <w:lang w:val="en-US"/>
              </w:rPr>
              <w:t>center</w:t>
            </w:r>
            <w:r w:rsidRPr="00D22084">
              <w:rPr>
                <w:rFonts w:eastAsia="Times New Roman" w:cs="Courier New"/>
                <w:color w:val="333333"/>
                <w:szCs w:val="20"/>
                <w:lang w:val="en-US"/>
              </w:rPr>
              <w:t>}</w:t>
            </w:r>
          </w:p>
          <w:p w14:paraId="577391D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button</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font-size</w:t>
            </w:r>
            <w:r w:rsidRPr="00D22084">
              <w:rPr>
                <w:rFonts w:eastAsia="Times New Roman" w:cs="Courier New"/>
                <w:color w:val="333333"/>
                <w:szCs w:val="20"/>
                <w:lang w:val="en-US"/>
              </w:rPr>
              <w:t>:</w:t>
            </w:r>
            <w:r w:rsidRPr="00D22084">
              <w:rPr>
                <w:rFonts w:eastAsia="Times New Roman" w:cs="Courier New"/>
                <w:b/>
                <w:bCs/>
                <w:color w:val="6600EE"/>
                <w:szCs w:val="20"/>
                <w:lang w:val="en-US"/>
              </w:rPr>
              <w:t>20px</w:t>
            </w:r>
            <w:r w:rsidRPr="00D22084">
              <w:rPr>
                <w:rFonts w:eastAsia="Times New Roman" w:cs="Courier New"/>
                <w:color w:val="333333"/>
                <w:szCs w:val="20"/>
                <w:lang w:val="en-US"/>
              </w:rPr>
              <w:t>}</w:t>
            </w:r>
          </w:p>
          <w:p w14:paraId="07AE260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img</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width</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20</w:t>
            </w: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height</w:t>
            </w:r>
            <w:r w:rsidRPr="00D22084">
              <w:rPr>
                <w:rFonts w:eastAsia="Times New Roman" w:cs="Courier New"/>
                <w:color w:val="333333"/>
                <w:szCs w:val="20"/>
                <w:lang w:val="en-US"/>
              </w:rPr>
              <w:t xml:space="preserve">: </w:t>
            </w:r>
            <w:r w:rsidRPr="00D22084">
              <w:rPr>
                <w:rFonts w:eastAsia="Times New Roman" w:cs="Courier New"/>
                <w:b/>
                <w:bCs/>
                <w:color w:val="6600EE"/>
                <w:szCs w:val="20"/>
                <w:lang w:val="en-US"/>
              </w:rPr>
              <w:t>20</w:t>
            </w:r>
            <w:r w:rsidRPr="00D22084">
              <w:rPr>
                <w:rFonts w:eastAsia="Times New Roman" w:cs="Courier New"/>
                <w:color w:val="333333"/>
                <w:szCs w:val="20"/>
                <w:lang w:val="en-US"/>
              </w:rPr>
              <w:t>%;}</w:t>
            </w:r>
          </w:p>
          <w:p w14:paraId="3EF5438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&lt;/style&gt;</w:t>
            </w:r>
          </w:p>
          <w:p w14:paraId="622CE80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&lt;/head&gt;</w:t>
            </w:r>
          </w:p>
          <w:p w14:paraId="6FCE987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&lt;body&gt;</w:t>
            </w:r>
          </w:p>
          <w:p w14:paraId="63BC802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&lt;h1&gt;</w:t>
            </w:r>
            <w:r w:rsidRPr="00D22084">
              <w:rPr>
                <w:rFonts w:eastAsia="Times New Roman" w:cs="Courier New"/>
                <w:color w:val="333333"/>
                <w:szCs w:val="20"/>
                <w:lang w:val="en-US"/>
              </w:rPr>
              <w:t xml:space="preserve"> ESP8266 Web Server </w:t>
            </w:r>
            <w:r w:rsidRPr="00D22084">
              <w:rPr>
                <w:rFonts w:eastAsia="Times New Roman" w:cs="Courier New"/>
                <w:color w:val="007700"/>
                <w:szCs w:val="20"/>
                <w:lang w:val="en-US"/>
              </w:rPr>
              <w:t>&lt;/h1&gt;</w:t>
            </w:r>
          </w:p>
          <w:p w14:paraId="518D072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s-ES"/>
              </w:rPr>
            </w:pPr>
            <w:r w:rsidRPr="00D22084">
              <w:rPr>
                <w:rFonts w:eastAsia="Times New Roman" w:cs="Courier New"/>
                <w:color w:val="333333"/>
                <w:szCs w:val="20"/>
                <w:lang w:val="en-US"/>
              </w:rPr>
              <w:lastRenderedPageBreak/>
              <w:t xml:space="preserve">    </w:t>
            </w:r>
            <w:r w:rsidRPr="00D22084">
              <w:rPr>
                <w:rFonts w:eastAsia="Times New Roman" w:cs="Courier New"/>
                <w:color w:val="007700"/>
                <w:szCs w:val="20"/>
                <w:lang w:val="es-ES"/>
              </w:rPr>
              <w:t>&lt;h4&gt;</w:t>
            </w:r>
            <w:r w:rsidRPr="00D22084">
              <w:rPr>
                <w:rFonts w:eastAsia="Times New Roman" w:cs="Courier New"/>
                <w:color w:val="333333"/>
                <w:szCs w:val="20"/>
                <w:lang w:val="es-ES"/>
              </w:rPr>
              <w:t xml:space="preserve"> Par Juan Alvarez et Olivier Grabenweger</w:t>
            </w:r>
            <w:r w:rsidRPr="00D22084">
              <w:rPr>
                <w:rFonts w:eastAsia="Times New Roman" w:cs="Courier New"/>
                <w:color w:val="007700"/>
                <w:szCs w:val="20"/>
                <w:lang w:val="es-ES"/>
              </w:rPr>
              <w:t>&lt;/h2&gt;</w:t>
            </w:r>
          </w:p>
          <w:p w14:paraId="2A5812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s-ES"/>
              </w:rPr>
              <w:t xml:space="preserve">      </w:t>
            </w:r>
            <w:r w:rsidRPr="00D22084">
              <w:rPr>
                <w:rFonts w:eastAsia="Times New Roman" w:cs="Courier New"/>
                <w:color w:val="007700"/>
                <w:szCs w:val="20"/>
                <w:lang w:val="en-US"/>
              </w:rPr>
              <w:t>&lt;img</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src=</w:t>
            </w:r>
            <w:r w:rsidRPr="00D22084">
              <w:rPr>
                <w:rFonts w:eastAsia="Times New Roman" w:cs="Courier New"/>
                <w:color w:val="333333"/>
                <w:szCs w:val="20"/>
                <w:shd w:val="clear" w:color="auto" w:fill="FFF0F0"/>
                <w:lang w:val="en-US"/>
              </w:rPr>
              <w:t>"Onizuka.jpg"</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alt=</w:t>
            </w:r>
            <w:r w:rsidRPr="00D22084">
              <w:rPr>
                <w:rFonts w:eastAsia="Times New Roman" w:cs="Courier New"/>
                <w:color w:val="333333"/>
                <w:szCs w:val="20"/>
                <w:shd w:val="clear" w:color="auto" w:fill="FFF0F0"/>
                <w:lang w:val="en-US"/>
              </w:rPr>
              <w:t>"GTO"</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align=</w:t>
            </w:r>
            <w:r w:rsidRPr="00D22084">
              <w:rPr>
                <w:rFonts w:eastAsia="Times New Roman" w:cs="Courier New"/>
                <w:color w:val="333333"/>
                <w:szCs w:val="20"/>
                <w:shd w:val="clear" w:color="auto" w:fill="FFF0F0"/>
                <w:lang w:val="en-US"/>
              </w:rPr>
              <w:t>"center"</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border=</w:t>
            </w:r>
            <w:r w:rsidRPr="00D22084">
              <w:rPr>
                <w:rFonts w:eastAsia="Times New Roman" w:cs="Courier New"/>
                <w:color w:val="333333"/>
                <w:szCs w:val="20"/>
                <w:shd w:val="clear" w:color="auto" w:fill="FFF0F0"/>
                <w:lang w:val="en-US"/>
              </w:rPr>
              <w:t>3</w:t>
            </w:r>
            <w:r w:rsidRPr="00D22084">
              <w:rPr>
                <w:rFonts w:eastAsia="Times New Roman" w:cs="Courier New"/>
                <w:color w:val="007700"/>
                <w:szCs w:val="20"/>
                <w:lang w:val="en-US"/>
              </w:rPr>
              <w:t>&gt;</w:t>
            </w:r>
          </w:p>
          <w:p w14:paraId="0FC5B0F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en-US"/>
              </w:rPr>
              <w:t xml:space="preserve">    </w:t>
            </w:r>
            <w:r w:rsidRPr="00D22084">
              <w:rPr>
                <w:rFonts w:eastAsia="Times New Roman" w:cs="Courier New"/>
                <w:color w:val="007700"/>
                <w:szCs w:val="20"/>
                <w:lang w:val="fr-BE"/>
              </w:rPr>
              <w:t>&lt;h2&gt;</w:t>
            </w:r>
            <w:r w:rsidRPr="00D22084">
              <w:rPr>
                <w:rFonts w:eastAsia="Times New Roman" w:cs="Courier New"/>
                <w:color w:val="333333"/>
                <w:szCs w:val="20"/>
                <w:lang w:val="fr-BE"/>
              </w:rPr>
              <w:t>Ennoncé :</w:t>
            </w:r>
            <w:r w:rsidRPr="00D22084">
              <w:rPr>
                <w:rFonts w:eastAsia="Times New Roman" w:cs="Courier New"/>
                <w:color w:val="007700"/>
                <w:szCs w:val="20"/>
                <w:lang w:val="fr-BE"/>
              </w:rPr>
              <w:t>&lt;/h2&gt;</w:t>
            </w:r>
          </w:p>
          <w:p w14:paraId="2E2391A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    </w:t>
            </w:r>
            <w:r w:rsidRPr="00D22084">
              <w:rPr>
                <w:rFonts w:eastAsia="Times New Roman" w:cs="Courier New"/>
                <w:color w:val="007700"/>
                <w:szCs w:val="20"/>
                <w:lang w:val="fr-BE"/>
              </w:rPr>
              <w:t>&lt;ul&gt;</w:t>
            </w:r>
          </w:p>
          <w:p w14:paraId="2597B94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      </w:t>
            </w:r>
            <w:r w:rsidRPr="00D22084">
              <w:rPr>
                <w:rFonts w:eastAsia="Times New Roman" w:cs="Courier New"/>
                <w:color w:val="007700"/>
                <w:szCs w:val="20"/>
                <w:lang w:val="fr-BE"/>
              </w:rPr>
              <w:t>&lt;li&gt;</w:t>
            </w:r>
            <w:r w:rsidRPr="00D22084">
              <w:rPr>
                <w:rFonts w:eastAsia="Times New Roman" w:cs="Courier New"/>
                <w:color w:val="333333"/>
                <w:szCs w:val="20"/>
                <w:lang w:val="fr-BE"/>
              </w:rPr>
              <w:t>Commander un appareil à distance via une page web</w:t>
            </w:r>
          </w:p>
          <w:p w14:paraId="48AB3A5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      </w:t>
            </w:r>
            <w:r w:rsidRPr="00D22084">
              <w:rPr>
                <w:rFonts w:eastAsia="Times New Roman" w:cs="Courier New"/>
                <w:color w:val="007700"/>
                <w:szCs w:val="20"/>
                <w:lang w:val="fr-BE"/>
              </w:rPr>
              <w:t>&lt;li&gt;</w:t>
            </w:r>
            <w:r w:rsidRPr="00D22084">
              <w:rPr>
                <w:rFonts w:eastAsia="Times New Roman" w:cs="Courier New"/>
                <w:color w:val="333333"/>
                <w:szCs w:val="20"/>
                <w:lang w:val="fr-BE"/>
              </w:rPr>
              <w:t xml:space="preserve"> Afficher l'état d'un bouton </w:t>
            </w:r>
          </w:p>
          <w:p w14:paraId="6BEB321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      </w:t>
            </w:r>
            <w:r w:rsidRPr="00D22084">
              <w:rPr>
                <w:rFonts w:eastAsia="Times New Roman" w:cs="Courier New"/>
                <w:color w:val="007700"/>
                <w:szCs w:val="20"/>
                <w:lang w:val="fr-BE"/>
              </w:rPr>
              <w:t>&lt;li&gt;</w:t>
            </w:r>
            <w:r w:rsidRPr="00D22084">
              <w:rPr>
                <w:rFonts w:eastAsia="Times New Roman" w:cs="Courier New"/>
                <w:color w:val="333333"/>
                <w:szCs w:val="20"/>
                <w:lang w:val="fr-BE"/>
              </w:rPr>
              <w:t xml:space="preserve"> Afficher en temps réel les mesures d'un capteur</w:t>
            </w:r>
          </w:p>
          <w:p w14:paraId="38ED858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fr-BE"/>
              </w:rPr>
              <w:t xml:space="preserve">    </w:t>
            </w:r>
            <w:r w:rsidRPr="00D22084">
              <w:rPr>
                <w:rFonts w:eastAsia="Times New Roman" w:cs="Courier New"/>
                <w:color w:val="007700"/>
                <w:szCs w:val="20"/>
                <w:lang w:val="en-US"/>
              </w:rPr>
              <w:t>&lt;/ul&gt;</w:t>
            </w:r>
          </w:p>
          <w:p w14:paraId="0B29735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503A0FB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&lt;fieldset&gt;</w:t>
            </w:r>
          </w:p>
          <w:p w14:paraId="5E79D42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&lt;legend</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 =</w:t>
            </w:r>
            <w:r w:rsidRPr="00D22084">
              <w:rPr>
                <w:rFonts w:eastAsia="Times New Roman" w:cs="Courier New"/>
                <w:color w:val="FF0000"/>
                <w:szCs w:val="20"/>
                <w:shd w:val="clear" w:color="auto" w:fill="FFAAAA"/>
                <w:lang w:val="en-US"/>
              </w:rPr>
              <w:t xml:space="preserve"> </w:t>
            </w:r>
            <w:r w:rsidRPr="00D22084">
              <w:rPr>
                <w:rFonts w:eastAsia="Times New Roman" w:cs="Courier New"/>
                <w:color w:val="333333"/>
                <w:szCs w:val="20"/>
                <w:shd w:val="clear" w:color="auto" w:fill="FFF0F0"/>
                <w:lang w:val="en-US"/>
              </w:rPr>
              <w:t>"text-align:center;font-size:25px"</w:t>
            </w:r>
            <w:r w:rsidRPr="00D22084">
              <w:rPr>
                <w:rFonts w:eastAsia="Times New Roman" w:cs="Courier New"/>
                <w:color w:val="007700"/>
                <w:szCs w:val="20"/>
                <w:lang w:val="en-US"/>
              </w:rPr>
              <w:t>&gt;</w:t>
            </w:r>
          </w:p>
          <w:p w14:paraId="02CC622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Data display</w:t>
            </w:r>
            <w:r w:rsidRPr="00D22084">
              <w:rPr>
                <w:rFonts w:eastAsia="Times New Roman" w:cs="Courier New"/>
                <w:color w:val="007700"/>
                <w:szCs w:val="20"/>
                <w:lang w:val="en-US"/>
              </w:rPr>
              <w:t>&lt;/legend&gt;</w:t>
            </w:r>
          </w:p>
          <w:p w14:paraId="75DEAD1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"color:blue;size:20;text-align: center;"</w:t>
            </w:r>
            <w:r w:rsidRPr="00D22084">
              <w:rPr>
                <w:rFonts w:eastAsia="Times New Roman" w:cs="Courier New"/>
                <w:color w:val="007700"/>
                <w:szCs w:val="20"/>
                <w:lang w:val="en-US"/>
              </w:rPr>
              <w:t>&gt;</w:t>
            </w:r>
          </w:p>
          <w:p w14:paraId="7AA412C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Temperature: </w:t>
            </w:r>
            <w:r w:rsidRPr="00D22084">
              <w:rPr>
                <w:rFonts w:eastAsia="Times New Roman" w:cs="Courier New"/>
                <w:color w:val="007700"/>
                <w:szCs w:val="20"/>
                <w:lang w:val="en-US"/>
              </w:rPr>
              <w:t>&lt;/span&gt;&lt;span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id=</w:t>
            </w:r>
            <w:r w:rsidRPr="00D22084">
              <w:rPr>
                <w:rFonts w:eastAsia="Times New Roman" w:cs="Courier New"/>
                <w:color w:val="333333"/>
                <w:szCs w:val="20"/>
                <w:shd w:val="clear" w:color="auto" w:fill="FFF0F0"/>
                <w:lang w:val="en-US"/>
              </w:rPr>
              <w:t>"capteur_t"</w:t>
            </w:r>
            <w:r w:rsidRPr="00D22084">
              <w:rPr>
                <w:rFonts w:eastAsia="Times New Roman" w:cs="Courier New"/>
                <w:color w:val="FF0000"/>
                <w:szCs w:val="20"/>
                <w:shd w:val="clear" w:color="auto" w:fill="FFAAAA"/>
                <w:lang w:val="en-US"/>
              </w:rPr>
              <w:t>;</w:t>
            </w:r>
          </w:p>
          <w:p w14:paraId="0371DDD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w:t>
            </w:r>
            <w:r w:rsidRPr="00D22084">
              <w:rPr>
                <w:rFonts w:eastAsia="Times New Roman" w:cs="Courier New"/>
                <w:color w:val="007700"/>
                <w:szCs w:val="20"/>
                <w:lang w:val="en-US"/>
              </w:rPr>
              <w:t>&gt;&lt;/span&gt;</w:t>
            </w:r>
          </w:p>
          <w:p w14:paraId="4257A6A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37A1BEB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"color:blue;size:20;text-align: 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w:t>
            </w:r>
          </w:p>
          <w:p w14:paraId="531F69F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Humidity: </w:t>
            </w:r>
            <w:r w:rsidRPr="00D22084">
              <w:rPr>
                <w:rFonts w:eastAsia="Times New Roman" w:cs="Courier New"/>
                <w:color w:val="007700"/>
                <w:szCs w:val="20"/>
                <w:lang w:val="en-US"/>
              </w:rPr>
              <w:t>&lt;/span&gt;</w:t>
            </w:r>
          </w:p>
          <w:p w14:paraId="77304A7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id=</w:t>
            </w:r>
            <w:r w:rsidRPr="00D22084">
              <w:rPr>
                <w:rFonts w:eastAsia="Times New Roman" w:cs="Courier New"/>
                <w:color w:val="333333"/>
                <w:szCs w:val="20"/>
                <w:shd w:val="clear" w:color="auto" w:fill="FFF0F0"/>
                <w:lang w:val="en-US"/>
              </w:rPr>
              <w:t>"capteur_h"</w:t>
            </w:r>
            <w:r w:rsidRPr="00D22084">
              <w:rPr>
                <w:rFonts w:eastAsia="Times New Roman" w:cs="Courier New"/>
                <w:color w:val="FF0000"/>
                <w:szCs w:val="20"/>
                <w:shd w:val="clear" w:color="auto" w:fill="FFAAAA"/>
                <w:lang w:val="en-US"/>
              </w:rPr>
              <w:t>;</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w:t>
            </w:r>
            <w:r w:rsidRPr="00D22084">
              <w:rPr>
                <w:rFonts w:eastAsia="Times New Roman" w:cs="Courier New"/>
                <w:color w:val="007700"/>
                <w:szCs w:val="20"/>
                <w:lang w:val="en-US"/>
              </w:rPr>
              <w:t>&gt;</w:t>
            </w:r>
          </w:p>
          <w:p w14:paraId="12A5CA7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&lt;/span&gt;</w:t>
            </w:r>
          </w:p>
          <w:p w14:paraId="7D550E3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430F762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"color:green;size:20;text-align: 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w:t>
            </w:r>
          </w:p>
          <w:p w14:paraId="4333862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Button State: </w:t>
            </w:r>
            <w:r w:rsidRPr="00D22084">
              <w:rPr>
                <w:rFonts w:eastAsia="Times New Roman" w:cs="Courier New"/>
                <w:color w:val="007700"/>
                <w:szCs w:val="20"/>
                <w:lang w:val="en-US"/>
              </w:rPr>
              <w:t>&lt;/span&gt;</w:t>
            </w:r>
          </w:p>
          <w:p w14:paraId="2AAEB94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id=</w:t>
            </w:r>
            <w:r w:rsidRPr="00D22084">
              <w:rPr>
                <w:rFonts w:eastAsia="Times New Roman" w:cs="Courier New"/>
                <w:color w:val="333333"/>
                <w:szCs w:val="20"/>
                <w:shd w:val="clear" w:color="auto" w:fill="FFF0F0"/>
                <w:lang w:val="en-US"/>
              </w:rPr>
              <w:t>"state_b"</w:t>
            </w:r>
            <w:r w:rsidRPr="00D22084">
              <w:rPr>
                <w:rFonts w:eastAsia="Times New Roman" w:cs="Courier New"/>
                <w:color w:val="FF0000"/>
                <w:szCs w:val="20"/>
                <w:shd w:val="clear" w:color="auto" w:fill="FFAAAA"/>
                <w:lang w:val="en-US"/>
              </w:rPr>
              <w:t>;</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w:t>
            </w:r>
            <w:r w:rsidRPr="00D22084">
              <w:rPr>
                <w:rFonts w:eastAsia="Times New Roman" w:cs="Courier New"/>
                <w:color w:val="007700"/>
                <w:szCs w:val="20"/>
                <w:lang w:val="en-US"/>
              </w:rPr>
              <w:t>&gt;</w:t>
            </w:r>
          </w:p>
          <w:p w14:paraId="0C0584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&lt;/span&gt;</w:t>
            </w:r>
          </w:p>
          <w:p w14:paraId="4AB40C3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7845CD2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"color:green;size:20;text-align: 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w:t>
            </w:r>
          </w:p>
          <w:p w14:paraId="28DB76C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The button has been pressed : </w:t>
            </w:r>
            <w:r w:rsidRPr="00D22084">
              <w:rPr>
                <w:rFonts w:eastAsia="Times New Roman" w:cs="Courier New"/>
                <w:color w:val="007700"/>
                <w:szCs w:val="20"/>
                <w:lang w:val="en-US"/>
              </w:rPr>
              <w:t>&lt;/span&gt;</w:t>
            </w: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id=</w:t>
            </w:r>
            <w:r w:rsidRPr="00D22084">
              <w:rPr>
                <w:rFonts w:eastAsia="Times New Roman" w:cs="Courier New"/>
                <w:color w:val="333333"/>
                <w:szCs w:val="20"/>
                <w:shd w:val="clear" w:color="auto" w:fill="FFF0F0"/>
                <w:lang w:val="en-US"/>
              </w:rPr>
              <w:t>"count"</w:t>
            </w:r>
            <w:r w:rsidRPr="00D22084">
              <w:rPr>
                <w:rFonts w:eastAsia="Times New Roman" w:cs="Courier New"/>
                <w:color w:val="FF0000"/>
                <w:szCs w:val="20"/>
                <w:shd w:val="clear" w:color="auto" w:fill="FFAAAA"/>
                <w:lang w:val="en-US"/>
              </w:rPr>
              <w:t>;</w:t>
            </w:r>
          </w:p>
          <w:p w14:paraId="0669949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w:t>
            </w:r>
            <w:r w:rsidRPr="00D22084">
              <w:rPr>
                <w:rFonts w:eastAsia="Times New Roman" w:cs="Courier New"/>
                <w:color w:val="007700"/>
                <w:szCs w:val="20"/>
                <w:lang w:val="en-US"/>
              </w:rPr>
              <w:t>&gt;&lt;/span&gt;</w:t>
            </w:r>
          </w:p>
          <w:p w14:paraId="1B75C02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"color:green;size:20;"</w:t>
            </w:r>
            <w:r w:rsidRPr="00D22084">
              <w:rPr>
                <w:rFonts w:eastAsia="Times New Roman" w:cs="Courier New"/>
                <w:color w:val="007700"/>
                <w:szCs w:val="20"/>
                <w:lang w:val="en-US"/>
              </w:rPr>
              <w:t>&gt;</w:t>
            </w:r>
            <w:r w:rsidRPr="00D22084">
              <w:rPr>
                <w:rFonts w:eastAsia="Times New Roman" w:cs="Courier New"/>
                <w:color w:val="333333"/>
                <w:szCs w:val="20"/>
                <w:lang w:val="en-US"/>
              </w:rPr>
              <w:t>_times</w:t>
            </w:r>
            <w:r w:rsidRPr="00D22084">
              <w:rPr>
                <w:rFonts w:eastAsia="Times New Roman" w:cs="Courier New"/>
                <w:color w:val="007700"/>
                <w:szCs w:val="20"/>
                <w:lang w:val="en-US"/>
              </w:rPr>
              <w:t>&lt;/span&gt;</w:t>
            </w:r>
          </w:p>
          <w:p w14:paraId="0F58FEC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64328F4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w:t>
            </w:r>
            <w:r w:rsidRPr="00D22084">
              <w:rPr>
                <w:rFonts w:eastAsia="Times New Roman" w:cs="Courier New"/>
                <w:color w:val="333333"/>
                <w:szCs w:val="20"/>
                <w:shd w:val="clear" w:color="auto" w:fill="FFF0F0"/>
                <w:lang w:val="en-US"/>
              </w:rPr>
              <w:t>"text-align: 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LED status : </w:t>
            </w:r>
            <w:r w:rsidRPr="00D22084">
              <w:rPr>
                <w:rFonts w:eastAsia="Times New Roman" w:cs="Courier New"/>
                <w:color w:val="007700"/>
                <w:szCs w:val="20"/>
                <w:lang w:val="en-US"/>
              </w:rPr>
              <w:t>&lt;/span&gt;</w:t>
            </w:r>
            <w:r w:rsidRPr="00D22084">
              <w:rPr>
                <w:rFonts w:eastAsia="Times New Roman" w:cs="Courier New"/>
                <w:color w:val="333333"/>
                <w:szCs w:val="20"/>
                <w:lang w:val="en-US"/>
              </w:rPr>
              <w:t xml:space="preserve">          </w:t>
            </w:r>
          </w:p>
          <w:p w14:paraId="02B05E9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&lt;span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id=</w:t>
            </w:r>
            <w:r w:rsidRPr="00D22084">
              <w:rPr>
                <w:rFonts w:eastAsia="Times New Roman" w:cs="Courier New"/>
                <w:color w:val="333333"/>
                <w:szCs w:val="20"/>
                <w:shd w:val="clear" w:color="auto" w:fill="FFF0F0"/>
                <w:lang w:val="en-US"/>
              </w:rPr>
              <w:t>"state_LED"</w:t>
            </w:r>
            <w:r w:rsidRPr="00D22084">
              <w:rPr>
                <w:rFonts w:eastAsia="Times New Roman" w:cs="Courier New"/>
                <w:color w:val="007700"/>
                <w:szCs w:val="20"/>
                <w:lang w:val="en-US"/>
              </w:rPr>
              <w:t>&gt;&lt;/span&gt;</w:t>
            </w:r>
          </w:p>
          <w:p w14:paraId="432A2DC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&lt;/fieldset&gt;</w:t>
            </w:r>
          </w:p>
          <w:p w14:paraId="442B4AD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4BE219C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&lt;p</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 =</w:t>
            </w:r>
            <w:r w:rsidRPr="00D22084">
              <w:rPr>
                <w:rFonts w:eastAsia="Times New Roman" w:cs="Courier New"/>
                <w:color w:val="FF0000"/>
                <w:szCs w:val="20"/>
                <w:shd w:val="clear" w:color="auto" w:fill="FFAAAA"/>
                <w:lang w:val="en-US"/>
              </w:rPr>
              <w:t xml:space="preserve"> </w:t>
            </w:r>
            <w:r w:rsidRPr="00D22084">
              <w:rPr>
                <w:rFonts w:eastAsia="Times New Roman" w:cs="Courier New"/>
                <w:color w:val="333333"/>
                <w:szCs w:val="20"/>
                <w:shd w:val="clear" w:color="auto" w:fill="FFF0F0"/>
                <w:lang w:val="en-US"/>
              </w:rPr>
              <w:t>"text-align:center"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Switch LED state </w:t>
            </w:r>
            <w:r w:rsidRPr="00D22084">
              <w:rPr>
                <w:rFonts w:eastAsia="Times New Roman" w:cs="Courier New"/>
                <w:color w:val="007700"/>
                <w:szCs w:val="20"/>
                <w:lang w:val="en-US"/>
              </w:rPr>
              <w:t>&lt;/p&gt;</w:t>
            </w:r>
          </w:p>
          <w:p w14:paraId="3C02D52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&lt;hr&gt;</w:t>
            </w:r>
          </w:p>
          <w:p w14:paraId="53B93E4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0496C0E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&lt;div&gt;</w:t>
            </w:r>
          </w:p>
          <w:p w14:paraId="267202C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&lt;button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onclick=</w:t>
            </w:r>
            <w:r w:rsidRPr="00D22084">
              <w:rPr>
                <w:rFonts w:eastAsia="Times New Roman" w:cs="Courier New"/>
                <w:color w:val="333333"/>
                <w:szCs w:val="20"/>
                <w:shd w:val="clear" w:color="auto" w:fill="FFF0F0"/>
                <w:lang w:val="en-US"/>
              </w:rPr>
              <w:t>"ON()"</w:t>
            </w:r>
            <w:r w:rsidRPr="00D22084">
              <w:rPr>
                <w:rFonts w:eastAsia="Times New Roman" w:cs="Courier New"/>
                <w:color w:val="007700"/>
                <w:szCs w:val="20"/>
                <w:lang w:val="en-US"/>
              </w:rPr>
              <w:t>&gt;</w:t>
            </w:r>
            <w:r w:rsidRPr="00D22084">
              <w:rPr>
                <w:rFonts w:eastAsia="Times New Roman" w:cs="Courier New"/>
                <w:color w:val="333333"/>
                <w:szCs w:val="20"/>
                <w:lang w:val="en-US"/>
              </w:rPr>
              <w:t>LED ON</w:t>
            </w:r>
            <w:r w:rsidRPr="00D22084">
              <w:rPr>
                <w:rFonts w:eastAsia="Times New Roman" w:cs="Courier New"/>
                <w:color w:val="007700"/>
                <w:szCs w:val="20"/>
                <w:lang w:val="en-US"/>
              </w:rPr>
              <w:t>&lt;/button&gt;</w:t>
            </w:r>
          </w:p>
          <w:p w14:paraId="7EE0747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en-US"/>
              </w:rPr>
              <w:t xml:space="preserve">      </w:t>
            </w:r>
            <w:r w:rsidRPr="00D22084">
              <w:rPr>
                <w:rFonts w:eastAsia="Times New Roman" w:cs="Courier New"/>
                <w:color w:val="007700"/>
                <w:szCs w:val="20"/>
                <w:lang w:val="fr-BE"/>
              </w:rPr>
              <w:t>&lt;p2</w:t>
            </w:r>
            <w:r w:rsidRPr="00D22084">
              <w:rPr>
                <w:rFonts w:eastAsia="Times New Roman" w:cs="Courier New"/>
                <w:color w:val="333333"/>
                <w:szCs w:val="20"/>
                <w:lang w:val="fr-BE"/>
              </w:rPr>
              <w:t xml:space="preserve"> </w:t>
            </w:r>
            <w:r w:rsidRPr="00D22084">
              <w:rPr>
                <w:rFonts w:eastAsia="Times New Roman" w:cs="Courier New"/>
                <w:color w:val="0000CC"/>
                <w:szCs w:val="20"/>
                <w:lang w:val="fr-BE"/>
              </w:rPr>
              <w:t>style=</w:t>
            </w:r>
            <w:r w:rsidRPr="00D22084">
              <w:rPr>
                <w:rFonts w:eastAsia="Times New Roman" w:cs="Courier New"/>
                <w:color w:val="333333"/>
                <w:szCs w:val="20"/>
                <w:shd w:val="clear" w:color="auto" w:fill="FFF0F0"/>
                <w:lang w:val="fr-BE"/>
              </w:rPr>
              <w:t>"color:white;"</w:t>
            </w:r>
            <w:r w:rsidRPr="00D22084">
              <w:rPr>
                <w:rFonts w:eastAsia="Times New Roman" w:cs="Courier New"/>
                <w:color w:val="007700"/>
                <w:szCs w:val="20"/>
                <w:lang w:val="fr-BE"/>
              </w:rPr>
              <w:t>&gt;</w:t>
            </w:r>
            <w:r w:rsidRPr="00D22084">
              <w:rPr>
                <w:rFonts w:eastAsia="Times New Roman" w:cs="Courier New"/>
                <w:color w:val="333333"/>
                <w:szCs w:val="20"/>
                <w:lang w:val="fr-BE"/>
              </w:rPr>
              <w:t xml:space="preserve"> ceci est du texte </w:t>
            </w:r>
            <w:r w:rsidRPr="00D22084">
              <w:rPr>
                <w:rFonts w:eastAsia="Times New Roman" w:cs="Courier New"/>
                <w:color w:val="007700"/>
                <w:szCs w:val="20"/>
                <w:lang w:val="fr-BE"/>
              </w:rPr>
              <w:t>&lt;/p2&gt;</w:t>
            </w:r>
          </w:p>
          <w:p w14:paraId="03E1B91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fr-BE"/>
              </w:rPr>
              <w:t xml:space="preserve">      </w:t>
            </w:r>
            <w:r w:rsidRPr="00D22084">
              <w:rPr>
                <w:rFonts w:eastAsia="Times New Roman" w:cs="Courier New"/>
                <w:color w:val="007700"/>
                <w:szCs w:val="20"/>
                <w:lang w:val="en-US"/>
              </w:rPr>
              <w:t>&lt;button</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onclick=</w:t>
            </w:r>
            <w:r w:rsidRPr="00D22084">
              <w:rPr>
                <w:rFonts w:eastAsia="Times New Roman" w:cs="Courier New"/>
                <w:color w:val="333333"/>
                <w:szCs w:val="20"/>
                <w:shd w:val="clear" w:color="auto" w:fill="FFF0F0"/>
                <w:lang w:val="en-US"/>
              </w:rPr>
              <w:t>"OFF()"</w:t>
            </w:r>
            <w:r w:rsidRPr="00D22084">
              <w:rPr>
                <w:rFonts w:eastAsia="Times New Roman" w:cs="Courier New"/>
                <w:color w:val="007700"/>
                <w:szCs w:val="20"/>
                <w:lang w:val="en-US"/>
              </w:rPr>
              <w:t>&gt;</w:t>
            </w:r>
            <w:r w:rsidRPr="00D22084">
              <w:rPr>
                <w:rFonts w:eastAsia="Times New Roman" w:cs="Courier New"/>
                <w:color w:val="333333"/>
                <w:szCs w:val="20"/>
                <w:lang w:val="en-US"/>
              </w:rPr>
              <w:t>LED OFF</w:t>
            </w:r>
            <w:r w:rsidRPr="00D22084">
              <w:rPr>
                <w:rFonts w:eastAsia="Times New Roman" w:cs="Courier New"/>
                <w:color w:val="007700"/>
                <w:szCs w:val="20"/>
                <w:lang w:val="en-US"/>
              </w:rPr>
              <w:t>&lt;/button&gt;</w:t>
            </w:r>
          </w:p>
          <w:p w14:paraId="0586DE4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&lt;/div&gt;</w:t>
            </w:r>
          </w:p>
          <w:p w14:paraId="22094C3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59BDA35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&lt;hr</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 =</w:t>
            </w:r>
            <w:r w:rsidRPr="00D22084">
              <w:rPr>
                <w:rFonts w:eastAsia="Times New Roman" w:cs="Courier New"/>
                <w:color w:val="FF0000"/>
                <w:szCs w:val="20"/>
                <w:shd w:val="clear" w:color="auto" w:fill="FFAAAA"/>
                <w:lang w:val="en-US"/>
              </w:rPr>
              <w:t xml:space="preserve"> </w:t>
            </w:r>
            <w:r w:rsidRPr="00D22084">
              <w:rPr>
                <w:rFonts w:eastAsia="Times New Roman" w:cs="Courier New"/>
                <w:color w:val="333333"/>
                <w:szCs w:val="20"/>
                <w:shd w:val="clear" w:color="auto" w:fill="FFF0F0"/>
                <w:lang w:val="en-US"/>
              </w:rPr>
              <w:t>"border: 1px solid green;"</w:t>
            </w:r>
            <w:r w:rsidRPr="00D22084">
              <w:rPr>
                <w:rFonts w:eastAsia="Times New Roman" w:cs="Courier New"/>
                <w:color w:val="007700"/>
                <w:szCs w:val="20"/>
                <w:lang w:val="en-US"/>
              </w:rPr>
              <w:t>&gt;</w:t>
            </w:r>
          </w:p>
          <w:p w14:paraId="5B2FED6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&lt;br&gt;</w:t>
            </w:r>
          </w:p>
          <w:p w14:paraId="58B3C6C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700"/>
                <w:szCs w:val="20"/>
                <w:lang w:val="en-US"/>
              </w:rPr>
              <w:t>&lt;p</w:t>
            </w:r>
            <w:r w:rsidRPr="00D22084">
              <w:rPr>
                <w:rFonts w:eastAsia="Times New Roman" w:cs="Courier New"/>
                <w:color w:val="333333"/>
                <w:szCs w:val="20"/>
                <w:lang w:val="en-US"/>
              </w:rPr>
              <w:t xml:space="preserve"> </w:t>
            </w:r>
            <w:r w:rsidRPr="00D22084">
              <w:rPr>
                <w:rFonts w:eastAsia="Times New Roman" w:cs="Courier New"/>
                <w:color w:val="0000CC"/>
                <w:szCs w:val="20"/>
                <w:lang w:val="en-US"/>
              </w:rPr>
              <w:t>style =</w:t>
            </w:r>
            <w:r w:rsidRPr="00D22084">
              <w:rPr>
                <w:rFonts w:eastAsia="Times New Roman" w:cs="Courier New"/>
                <w:color w:val="FF0000"/>
                <w:szCs w:val="20"/>
                <w:shd w:val="clear" w:color="auto" w:fill="FFAAAA"/>
                <w:lang w:val="en-US"/>
              </w:rPr>
              <w:t xml:space="preserve"> </w:t>
            </w:r>
            <w:r w:rsidRPr="00D22084">
              <w:rPr>
                <w:rFonts w:eastAsia="Times New Roman" w:cs="Courier New"/>
                <w:color w:val="333333"/>
                <w:szCs w:val="20"/>
                <w:shd w:val="clear" w:color="auto" w:fill="FFF0F0"/>
                <w:lang w:val="en-US"/>
              </w:rPr>
              <w:t>"text-align:center"</w:t>
            </w:r>
            <w:r w:rsidRPr="00D22084">
              <w:rPr>
                <w:rFonts w:eastAsia="Times New Roman" w:cs="Courier New"/>
                <w:color w:val="007700"/>
                <w:szCs w:val="20"/>
                <w:lang w:val="en-US"/>
              </w:rPr>
              <w:t>&gt;</w:t>
            </w:r>
            <w:r w:rsidRPr="00D22084">
              <w:rPr>
                <w:rFonts w:eastAsia="Times New Roman" w:cs="Courier New"/>
                <w:color w:val="333333"/>
                <w:szCs w:val="20"/>
                <w:lang w:val="en-US"/>
              </w:rPr>
              <w:t xml:space="preserve"> Data Requests </w:t>
            </w:r>
            <w:r w:rsidRPr="00D22084">
              <w:rPr>
                <w:rFonts w:eastAsia="Times New Roman" w:cs="Courier New"/>
                <w:color w:val="007700"/>
                <w:szCs w:val="20"/>
                <w:lang w:val="en-US"/>
              </w:rPr>
              <w:t>&lt;/p&gt;</w:t>
            </w:r>
          </w:p>
          <w:p w14:paraId="03DEE21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rPr>
            </w:pPr>
            <w:r w:rsidRPr="00D22084">
              <w:rPr>
                <w:rFonts w:eastAsia="Times New Roman" w:cs="Courier New"/>
                <w:color w:val="333333"/>
                <w:szCs w:val="20"/>
                <w:lang w:val="en-US"/>
              </w:rPr>
              <w:t xml:space="preserve">    </w:t>
            </w:r>
            <w:r w:rsidRPr="00D22084">
              <w:rPr>
                <w:rFonts w:eastAsia="Times New Roman" w:cs="Courier New"/>
                <w:color w:val="007700"/>
                <w:szCs w:val="20"/>
              </w:rPr>
              <w:t>&lt;hr&gt;</w:t>
            </w:r>
          </w:p>
          <w:p w14:paraId="189485F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rPr>
            </w:pPr>
            <w:r w:rsidRPr="00D22084">
              <w:rPr>
                <w:rFonts w:eastAsia="Times New Roman" w:cs="Courier New"/>
                <w:color w:val="333333"/>
                <w:szCs w:val="20"/>
              </w:rPr>
              <w:t xml:space="preserve">  </w:t>
            </w:r>
            <w:r w:rsidRPr="00D22084">
              <w:rPr>
                <w:rFonts w:eastAsia="Times New Roman" w:cs="Courier New"/>
                <w:color w:val="007700"/>
                <w:szCs w:val="20"/>
              </w:rPr>
              <w:t>&lt;/body&gt;</w:t>
            </w:r>
          </w:p>
          <w:p w14:paraId="722A1A0F" w14:textId="5436B206" w:rsidR="00D22084"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007700"/>
                <w:szCs w:val="20"/>
              </w:rPr>
            </w:pPr>
            <w:r w:rsidRPr="00D22084">
              <w:rPr>
                <w:rFonts w:eastAsia="Times New Roman" w:cs="Courier New"/>
                <w:color w:val="007700"/>
                <w:szCs w:val="20"/>
              </w:rPr>
              <w:t>&lt;/html&gt;</w:t>
            </w:r>
          </w:p>
          <w:p w14:paraId="1F929FE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rPr>
            </w:pPr>
          </w:p>
          <w:p w14:paraId="08063999" w14:textId="77777777" w:rsid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p w14:paraId="2FE95A74" w14:textId="77777777" w:rsid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p w14:paraId="79E4F288" w14:textId="77777777" w:rsid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p w14:paraId="30DA96AA" w14:textId="77777777" w:rsid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p w14:paraId="4F5DC524" w14:textId="77777777" w:rsidR="00D22084" w:rsidRDefault="00D22084"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p w14:paraId="1FB437F4" w14:textId="4CD2D5B8"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lastRenderedPageBreak/>
              <w:t xml:space="preserve">Nous avons rédigé quelques fonctions en JAVAscript afin d’actualiser les données de la page. </w:t>
            </w:r>
          </w:p>
          <w:p w14:paraId="41B6765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La première partie est commentée car elle était utilisée lorsque nous avions fait le site non asynchrone mais par la suite, nous avons changé d’approche. </w:t>
            </w:r>
          </w:p>
          <w:p w14:paraId="6D91053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r w:rsidRPr="00D22084">
              <w:rPr>
                <w:rFonts w:eastAsia="Times New Roman" w:cs="Courier New"/>
                <w:color w:val="333333"/>
                <w:szCs w:val="20"/>
                <w:lang w:val="fr-BE"/>
              </w:rPr>
              <w:t xml:space="preserve">Il nous semblait néanmoins pertinent de laisser le code étant donné qu’il permet de visualiser le travail qui a été effectué. </w:t>
            </w:r>
          </w:p>
          <w:p w14:paraId="4ACF48E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7907"/>
            </w:tblGrid>
            <w:tr w:rsidR="009B56AA" w:rsidRPr="00D22084" w14:paraId="034AB537" w14:textId="77777777" w:rsidTr="009B56AA">
              <w:trPr>
                <w:tblCellSpacing w:w="15" w:type="dxa"/>
              </w:trPr>
              <w:tc>
                <w:tcPr>
                  <w:tcW w:w="0" w:type="auto"/>
                  <w:vAlign w:val="center"/>
                  <w:hideMark/>
                </w:tcPr>
                <w:p w14:paraId="07FC6AB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w:t>
                  </w:r>
                </w:p>
                <w:p w14:paraId="7995924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2</w:t>
                  </w:r>
                </w:p>
                <w:p w14:paraId="7A191A9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3</w:t>
                  </w:r>
                </w:p>
                <w:p w14:paraId="301EBFB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4</w:t>
                  </w:r>
                </w:p>
                <w:p w14:paraId="26ACCE3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5</w:t>
                  </w:r>
                </w:p>
                <w:p w14:paraId="4E707A9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6</w:t>
                  </w:r>
                </w:p>
                <w:p w14:paraId="4C1C8FF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7</w:t>
                  </w:r>
                </w:p>
                <w:p w14:paraId="7ECB894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8</w:t>
                  </w:r>
                </w:p>
                <w:p w14:paraId="615F9DB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9</w:t>
                  </w:r>
                </w:p>
                <w:p w14:paraId="2C31BB9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10</w:t>
                  </w:r>
                </w:p>
                <w:p w14:paraId="0AF54D7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11</w:t>
                  </w:r>
                </w:p>
                <w:p w14:paraId="7FAAADD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12</w:t>
                  </w:r>
                </w:p>
                <w:p w14:paraId="51DD085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13</w:t>
                  </w:r>
                </w:p>
                <w:p w14:paraId="27960AF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14</w:t>
                  </w:r>
                </w:p>
                <w:p w14:paraId="4230386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15</w:t>
                  </w:r>
                </w:p>
                <w:p w14:paraId="4EF136A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16</w:t>
                  </w:r>
                </w:p>
                <w:p w14:paraId="16CAF0C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17</w:t>
                  </w:r>
                </w:p>
                <w:p w14:paraId="0283ADA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18</w:t>
                  </w:r>
                </w:p>
                <w:p w14:paraId="10AAA63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19</w:t>
                  </w:r>
                </w:p>
                <w:p w14:paraId="7DB7095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20</w:t>
                  </w:r>
                </w:p>
                <w:p w14:paraId="71EEF18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21</w:t>
                  </w:r>
                </w:p>
                <w:p w14:paraId="76B5940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22</w:t>
                  </w:r>
                </w:p>
                <w:p w14:paraId="2EFD8AD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23</w:t>
                  </w:r>
                </w:p>
                <w:p w14:paraId="4FC53FE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24</w:t>
                  </w:r>
                </w:p>
                <w:p w14:paraId="5D30CE1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25</w:t>
                  </w:r>
                </w:p>
                <w:p w14:paraId="346028E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26</w:t>
                  </w:r>
                </w:p>
                <w:p w14:paraId="680DA46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27</w:t>
                  </w:r>
                </w:p>
                <w:p w14:paraId="6E6984C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28</w:t>
                  </w:r>
                </w:p>
                <w:p w14:paraId="61185D7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29</w:t>
                  </w:r>
                </w:p>
                <w:p w14:paraId="7EC6E35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30</w:t>
                  </w:r>
                </w:p>
                <w:p w14:paraId="2F0D630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31</w:t>
                  </w:r>
                </w:p>
                <w:p w14:paraId="2F9C709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32</w:t>
                  </w:r>
                </w:p>
                <w:p w14:paraId="1F98060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33</w:t>
                  </w:r>
                </w:p>
                <w:p w14:paraId="262D1F9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34</w:t>
                  </w:r>
                </w:p>
                <w:p w14:paraId="2C21381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35</w:t>
                  </w:r>
                </w:p>
                <w:p w14:paraId="1171EDE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36</w:t>
                  </w:r>
                </w:p>
                <w:p w14:paraId="5AC1649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37</w:t>
                  </w:r>
                </w:p>
                <w:p w14:paraId="483C668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38</w:t>
                  </w:r>
                </w:p>
                <w:p w14:paraId="5036C81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39</w:t>
                  </w:r>
                </w:p>
                <w:p w14:paraId="60A74C9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40</w:t>
                  </w:r>
                </w:p>
                <w:p w14:paraId="0D32DB3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41</w:t>
                  </w:r>
                </w:p>
                <w:p w14:paraId="7311491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42</w:t>
                  </w:r>
                </w:p>
                <w:p w14:paraId="792EBFD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43</w:t>
                  </w:r>
                </w:p>
                <w:p w14:paraId="118280F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44</w:t>
                  </w:r>
                </w:p>
                <w:p w14:paraId="569924F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45</w:t>
                  </w:r>
                </w:p>
                <w:p w14:paraId="4C2C174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46</w:t>
                  </w:r>
                </w:p>
                <w:p w14:paraId="52851EA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47</w:t>
                  </w:r>
                </w:p>
                <w:p w14:paraId="57F6118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48</w:t>
                  </w:r>
                </w:p>
                <w:p w14:paraId="160A997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49</w:t>
                  </w:r>
                </w:p>
                <w:p w14:paraId="2FAD6F8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50</w:t>
                  </w:r>
                </w:p>
                <w:p w14:paraId="2B9B471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lastRenderedPageBreak/>
                    <w:t>51</w:t>
                  </w:r>
                </w:p>
                <w:p w14:paraId="7F03CD3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52</w:t>
                  </w:r>
                </w:p>
                <w:p w14:paraId="4FE3D0B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53</w:t>
                  </w:r>
                </w:p>
                <w:p w14:paraId="71CA65A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54</w:t>
                  </w:r>
                </w:p>
                <w:p w14:paraId="7CA99BF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55</w:t>
                  </w:r>
                </w:p>
                <w:p w14:paraId="11D141D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56</w:t>
                  </w:r>
                </w:p>
                <w:p w14:paraId="23D80A0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57</w:t>
                  </w:r>
                </w:p>
                <w:p w14:paraId="3206AE5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58</w:t>
                  </w:r>
                </w:p>
                <w:p w14:paraId="455A8DE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59</w:t>
                  </w:r>
                </w:p>
                <w:p w14:paraId="3E03ACE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60</w:t>
                  </w:r>
                </w:p>
                <w:p w14:paraId="2E0C80F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61</w:t>
                  </w:r>
                </w:p>
                <w:p w14:paraId="30BC714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62</w:t>
                  </w:r>
                </w:p>
                <w:p w14:paraId="485279B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63</w:t>
                  </w:r>
                </w:p>
                <w:p w14:paraId="1F1397C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64</w:t>
                  </w:r>
                </w:p>
              </w:tc>
              <w:tc>
                <w:tcPr>
                  <w:tcW w:w="0" w:type="auto"/>
                  <w:vAlign w:val="center"/>
                  <w:hideMark/>
                </w:tcPr>
                <w:p w14:paraId="4DB184C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lastRenderedPageBreak/>
                    <w:t>/*function callServer(url,cFunction)</w:t>
                  </w:r>
                </w:p>
                <w:p w14:paraId="2E3FB2F1"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w:t>
                  </w:r>
                </w:p>
                <w:p w14:paraId="5CC0899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var xhttp = new XMLHttpRequest();</w:t>
                  </w:r>
                </w:p>
                <w:p w14:paraId="616A342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xhttp.onreadystatechange = function()</w:t>
                  </w:r>
                </w:p>
                <w:p w14:paraId="425E8F2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40A6E21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if (this.readyState == 4 &amp;&amp; this.status == 200) </w:t>
                  </w:r>
                </w:p>
                <w:p w14:paraId="5D3BC5F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5927B25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cFunction(this);</w:t>
                  </w:r>
                </w:p>
                <w:p w14:paraId="62F159E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6012790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3FBB309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xhttp.open("GET", url, 1);</w:t>
                  </w:r>
                </w:p>
                <w:p w14:paraId="0B44835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xhttp.send();</w:t>
                  </w:r>
                </w:p>
                <w:p w14:paraId="5E6ED8E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w:t>
                  </w:r>
                </w:p>
                <w:p w14:paraId="5D83CFE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function handleResponse(xhttp)</w:t>
                  </w:r>
                </w:p>
                <w:p w14:paraId="24CC0E1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43463AA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document.getElementById("state_LED").innerHTML = "LED" + xhttp.responseText;</w:t>
                  </w:r>
                </w:p>
                <w:p w14:paraId="7845543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16BC8E4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function handleResponse2(xhttp)</w:t>
                  </w:r>
                </w:p>
                <w:p w14:paraId="5AAA508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52DFD04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document.getElementById("state_b").innerHTML =  xhttp.responseText;</w:t>
                  </w:r>
                </w:p>
                <w:p w14:paraId="6F4675C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w:t>
                  </w:r>
                </w:p>
                <w:p w14:paraId="7D215DC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p>
                <w:p w14:paraId="0416CF1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setInterval(function handleResponse3(xhttp)</w:t>
                  </w:r>
                </w:p>
                <w:p w14:paraId="7A1389A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w:t>
                  </w:r>
                </w:p>
                <w:p w14:paraId="5A95E0BB"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document.getElementById("capteur_t").innerHTML =  xhttp.responseText;</w:t>
                  </w:r>
                </w:p>
                <w:p w14:paraId="42DB3DF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2000);</w:t>
                  </w:r>
                </w:p>
                <w:p w14:paraId="6FE563B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setInterval(function handleResponse4(xhttp)</w:t>
                  </w:r>
                </w:p>
                <w:p w14:paraId="4E2EDFF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w:t>
                  </w:r>
                </w:p>
                <w:p w14:paraId="7752A5AC"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xml:space="preserve">  document.getElementById("capteur_h").innerHTML =  xhttp.responseText;</w:t>
                  </w:r>
                </w:p>
                <w:p w14:paraId="38AAB85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 2000);*/</w:t>
                  </w:r>
                </w:p>
                <w:p w14:paraId="086F8B7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p>
                <w:p w14:paraId="3A456F1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888888"/>
                      <w:szCs w:val="20"/>
                      <w:lang w:val="en-US"/>
                    </w:rPr>
                    <w:t>//////////////////////////////////////////////////////////////////////</w:t>
                  </w:r>
                </w:p>
                <w:p w14:paraId="14C323D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b/>
                      <w:bCs/>
                      <w:color w:val="008800"/>
                      <w:szCs w:val="20"/>
                      <w:lang w:val="en-US"/>
                    </w:rPr>
                    <w:t>function</w:t>
                  </w:r>
                  <w:r w:rsidRPr="00D22084">
                    <w:rPr>
                      <w:rFonts w:eastAsia="Times New Roman" w:cs="Courier New"/>
                      <w:color w:val="333333"/>
                      <w:szCs w:val="20"/>
                      <w:lang w:val="en-US"/>
                    </w:rPr>
                    <w:t xml:space="preserve"> callServer(ID,url)</w:t>
                  </w:r>
                </w:p>
                <w:p w14:paraId="1D43A7B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47859D1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var</w:t>
                  </w:r>
                  <w:r w:rsidRPr="00D22084">
                    <w:rPr>
                      <w:rFonts w:eastAsia="Times New Roman" w:cs="Courier New"/>
                      <w:color w:val="333333"/>
                      <w:szCs w:val="20"/>
                      <w:lang w:val="en-US"/>
                    </w:rPr>
                    <w:t xml:space="preserve"> xhttp = </w:t>
                  </w:r>
                  <w:r w:rsidRPr="00D22084">
                    <w:rPr>
                      <w:rFonts w:eastAsia="Times New Roman" w:cs="Courier New"/>
                      <w:b/>
                      <w:bCs/>
                      <w:color w:val="008800"/>
                      <w:szCs w:val="20"/>
                      <w:lang w:val="en-US"/>
                    </w:rPr>
                    <w:t>new</w:t>
                  </w:r>
                  <w:r w:rsidRPr="00D22084">
                    <w:rPr>
                      <w:rFonts w:eastAsia="Times New Roman" w:cs="Courier New"/>
                      <w:color w:val="333333"/>
                      <w:szCs w:val="20"/>
                      <w:lang w:val="en-US"/>
                    </w:rPr>
                    <w:t xml:space="preserve"> XMLHttpRequest();</w:t>
                  </w:r>
                </w:p>
                <w:p w14:paraId="6BE8B9D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p>
                <w:p w14:paraId="5A2DA326"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xhttp.onreadystatechange = </w:t>
                  </w:r>
                  <w:r w:rsidRPr="00D22084">
                    <w:rPr>
                      <w:rFonts w:eastAsia="Times New Roman" w:cs="Courier New"/>
                      <w:b/>
                      <w:bCs/>
                      <w:color w:val="008800"/>
                      <w:szCs w:val="20"/>
                      <w:lang w:val="en-US"/>
                    </w:rPr>
                    <w:t>function</w:t>
                  </w:r>
                  <w:r w:rsidRPr="00D22084">
                    <w:rPr>
                      <w:rFonts w:eastAsia="Times New Roman" w:cs="Courier New"/>
                      <w:color w:val="333333"/>
                      <w:szCs w:val="20"/>
                      <w:lang w:val="en-US"/>
                    </w:rPr>
                    <w:t>()</w:t>
                  </w:r>
                </w:p>
                <w:p w14:paraId="23D8DE5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p>
                <w:p w14:paraId="51D795C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8800"/>
                      <w:szCs w:val="20"/>
                      <w:lang w:val="en-US"/>
                    </w:rPr>
                    <w:t>if</w:t>
                  </w:r>
                  <w:r w:rsidRPr="00D22084">
                    <w:rPr>
                      <w:rFonts w:eastAsia="Times New Roman" w:cs="Courier New"/>
                      <w:color w:val="333333"/>
                      <w:szCs w:val="20"/>
                      <w:lang w:val="en-US"/>
                    </w:rPr>
                    <w:t>(</w:t>
                  </w:r>
                  <w:r w:rsidRPr="00D22084">
                    <w:rPr>
                      <w:rFonts w:eastAsia="Times New Roman" w:cs="Courier New"/>
                      <w:b/>
                      <w:bCs/>
                      <w:color w:val="008800"/>
                      <w:szCs w:val="20"/>
                      <w:lang w:val="en-US"/>
                    </w:rPr>
                    <w:t>this</w:t>
                  </w:r>
                  <w:r w:rsidRPr="00D22084">
                    <w:rPr>
                      <w:rFonts w:eastAsia="Times New Roman" w:cs="Courier New"/>
                      <w:color w:val="333333"/>
                      <w:szCs w:val="20"/>
                      <w:lang w:val="en-US"/>
                    </w:rPr>
                    <w:t xml:space="preserve">.readyState == </w:t>
                  </w:r>
                  <w:r w:rsidRPr="00D22084">
                    <w:rPr>
                      <w:rFonts w:eastAsia="Times New Roman" w:cs="Courier New"/>
                      <w:b/>
                      <w:bCs/>
                      <w:color w:val="0000DD"/>
                      <w:szCs w:val="20"/>
                      <w:lang w:val="en-US"/>
                    </w:rPr>
                    <w:t>4</w:t>
                  </w:r>
                  <w:r w:rsidRPr="00D22084">
                    <w:rPr>
                      <w:rFonts w:eastAsia="Times New Roman" w:cs="Courier New"/>
                      <w:color w:val="333333"/>
                      <w:szCs w:val="20"/>
                      <w:lang w:val="en-US"/>
                    </w:rPr>
                    <w:t xml:space="preserve"> &amp;&amp; </w:t>
                  </w:r>
                  <w:r w:rsidRPr="00D22084">
                    <w:rPr>
                      <w:rFonts w:eastAsia="Times New Roman" w:cs="Courier New"/>
                      <w:b/>
                      <w:bCs/>
                      <w:color w:val="008800"/>
                      <w:szCs w:val="20"/>
                      <w:lang w:val="en-US"/>
                    </w:rPr>
                    <w:t>this</w:t>
                  </w:r>
                  <w:r w:rsidRPr="00D22084">
                    <w:rPr>
                      <w:rFonts w:eastAsia="Times New Roman" w:cs="Courier New"/>
                      <w:color w:val="333333"/>
                      <w:szCs w:val="20"/>
                      <w:lang w:val="en-US"/>
                    </w:rPr>
                    <w:t xml:space="preserve">.status == </w:t>
                  </w:r>
                  <w:r w:rsidRPr="00D22084">
                    <w:rPr>
                      <w:rFonts w:eastAsia="Times New Roman" w:cs="Courier New"/>
                      <w:b/>
                      <w:bCs/>
                      <w:color w:val="0000DD"/>
                      <w:szCs w:val="20"/>
                      <w:lang w:val="en-US"/>
                    </w:rPr>
                    <w:t>200</w:t>
                  </w:r>
                  <w:r w:rsidRPr="00D22084">
                    <w:rPr>
                      <w:rFonts w:eastAsia="Times New Roman" w:cs="Courier New"/>
                      <w:color w:val="333333"/>
                      <w:szCs w:val="20"/>
                      <w:lang w:val="en-US"/>
                    </w:rPr>
                    <w:t>)</w:t>
                  </w:r>
                </w:p>
                <w:p w14:paraId="56993CF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p>
                <w:p w14:paraId="4FC4DBD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color w:val="007020"/>
                      <w:szCs w:val="20"/>
                      <w:lang w:val="en-US"/>
                    </w:rPr>
                    <w:t>document</w:t>
                  </w:r>
                  <w:r w:rsidRPr="00D22084">
                    <w:rPr>
                      <w:rFonts w:eastAsia="Times New Roman" w:cs="Courier New"/>
                      <w:color w:val="333333"/>
                      <w:szCs w:val="20"/>
                      <w:lang w:val="en-US"/>
                    </w:rPr>
                    <w:t xml:space="preserve">.getElementById(ID).innerHTML = </w:t>
                  </w:r>
                  <w:r w:rsidRPr="00D22084">
                    <w:rPr>
                      <w:rFonts w:eastAsia="Times New Roman" w:cs="Courier New"/>
                      <w:b/>
                      <w:bCs/>
                      <w:color w:val="008800"/>
                      <w:szCs w:val="20"/>
                      <w:lang w:val="en-US"/>
                    </w:rPr>
                    <w:t>this</w:t>
                  </w:r>
                  <w:r w:rsidRPr="00D22084">
                    <w:rPr>
                      <w:rFonts w:eastAsia="Times New Roman" w:cs="Courier New"/>
                      <w:color w:val="333333"/>
                      <w:szCs w:val="20"/>
                      <w:lang w:val="en-US"/>
                    </w:rPr>
                    <w:t>.responseText;</w:t>
                  </w:r>
                </w:p>
                <w:p w14:paraId="4E32E0E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p>
                <w:p w14:paraId="10EC072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p>
                <w:p w14:paraId="49DAD38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p>
                <w:p w14:paraId="6AF0FD7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xhttp.open(</w:t>
                  </w:r>
                  <w:r w:rsidRPr="00D22084">
                    <w:rPr>
                      <w:rFonts w:eastAsia="Times New Roman" w:cs="Courier New"/>
                      <w:color w:val="333333"/>
                      <w:szCs w:val="20"/>
                      <w:shd w:val="clear" w:color="auto" w:fill="FFF0F0"/>
                      <w:lang w:val="en-US"/>
                    </w:rPr>
                    <w:t>"GET"</w:t>
                  </w:r>
                  <w:r w:rsidRPr="00D22084">
                    <w:rPr>
                      <w:rFonts w:eastAsia="Times New Roman" w:cs="Courier New"/>
                      <w:color w:val="333333"/>
                      <w:szCs w:val="20"/>
                      <w:lang w:val="en-US"/>
                    </w:rPr>
                    <w:t xml:space="preserve">, url, </w:t>
                  </w:r>
                  <w:r w:rsidRPr="00D22084">
                    <w:rPr>
                      <w:rFonts w:eastAsia="Times New Roman" w:cs="Courier New"/>
                      <w:b/>
                      <w:bCs/>
                      <w:color w:val="008800"/>
                      <w:szCs w:val="20"/>
                      <w:lang w:val="en-US"/>
                    </w:rPr>
                    <w:t>true</w:t>
                  </w:r>
                  <w:r w:rsidRPr="00D22084">
                    <w:rPr>
                      <w:rFonts w:eastAsia="Times New Roman" w:cs="Courier New"/>
                      <w:color w:val="333333"/>
                      <w:szCs w:val="20"/>
                      <w:lang w:val="en-US"/>
                    </w:rPr>
                    <w:t>);</w:t>
                  </w:r>
                </w:p>
                <w:p w14:paraId="3A39876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xhttp.send();</w:t>
                  </w:r>
                </w:p>
                <w:p w14:paraId="4C0BDF3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7E7F43A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b/>
                      <w:bCs/>
                      <w:color w:val="008800"/>
                      <w:szCs w:val="20"/>
                      <w:lang w:val="en-US"/>
                    </w:rPr>
                    <w:t>function</w:t>
                  </w:r>
                  <w:r w:rsidRPr="00D22084">
                    <w:rPr>
                      <w:rFonts w:eastAsia="Times New Roman" w:cs="Courier New"/>
                      <w:color w:val="333333"/>
                      <w:szCs w:val="20"/>
                      <w:lang w:val="en-US"/>
                    </w:rPr>
                    <w:t xml:space="preserve"> ON() {</w:t>
                  </w:r>
                </w:p>
                <w:p w14:paraId="7353557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"state_LED"</w:t>
                  </w:r>
                  <w:r w:rsidRPr="00D22084">
                    <w:rPr>
                      <w:rFonts w:eastAsia="Times New Roman" w:cs="Courier New"/>
                      <w:color w:val="333333"/>
                      <w:szCs w:val="20"/>
                      <w:lang w:val="en-US"/>
                    </w:rPr>
                    <w:t>,</w:t>
                  </w:r>
                  <w:r w:rsidRPr="00D22084">
                    <w:rPr>
                      <w:rFonts w:eastAsia="Times New Roman" w:cs="Courier New"/>
                      <w:color w:val="333333"/>
                      <w:szCs w:val="20"/>
                      <w:shd w:val="clear" w:color="auto" w:fill="FFF0F0"/>
                      <w:lang w:val="en-US"/>
                    </w:rPr>
                    <w:t>"LEDisON"</w:t>
                  </w:r>
                  <w:r w:rsidRPr="00D22084">
                    <w:rPr>
                      <w:rFonts w:eastAsia="Times New Roman" w:cs="Courier New"/>
                      <w:color w:val="333333"/>
                      <w:szCs w:val="20"/>
                      <w:lang w:val="en-US"/>
                    </w:rPr>
                    <w:t>)</w:t>
                  </w:r>
                </w:p>
                <w:p w14:paraId="5F03143E"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142C7028"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b/>
                      <w:bCs/>
                      <w:color w:val="008800"/>
                      <w:szCs w:val="20"/>
                      <w:lang w:val="en-US"/>
                    </w:rPr>
                    <w:lastRenderedPageBreak/>
                    <w:t>function</w:t>
                  </w:r>
                  <w:r w:rsidRPr="00D22084">
                    <w:rPr>
                      <w:rFonts w:eastAsia="Times New Roman" w:cs="Courier New"/>
                      <w:color w:val="333333"/>
                      <w:szCs w:val="20"/>
                      <w:lang w:val="en-US"/>
                    </w:rPr>
                    <w:t xml:space="preserve"> OFF() {</w:t>
                  </w:r>
                </w:p>
                <w:p w14:paraId="07D77C03"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"state_LED"</w:t>
                  </w:r>
                  <w:r w:rsidRPr="00D22084">
                    <w:rPr>
                      <w:rFonts w:eastAsia="Times New Roman" w:cs="Courier New"/>
                      <w:color w:val="333333"/>
                      <w:szCs w:val="20"/>
                      <w:lang w:val="en-US"/>
                    </w:rPr>
                    <w:t xml:space="preserve">, </w:t>
                  </w:r>
                  <w:r w:rsidRPr="00D22084">
                    <w:rPr>
                      <w:rFonts w:eastAsia="Times New Roman" w:cs="Courier New"/>
                      <w:color w:val="333333"/>
                      <w:szCs w:val="20"/>
                      <w:shd w:val="clear" w:color="auto" w:fill="FFF0F0"/>
                      <w:lang w:val="en-US"/>
                    </w:rPr>
                    <w:t>"LEDisOFF"</w:t>
                  </w:r>
                  <w:r w:rsidRPr="00D22084">
                    <w:rPr>
                      <w:rFonts w:eastAsia="Times New Roman" w:cs="Courier New"/>
                      <w:color w:val="333333"/>
                      <w:szCs w:val="20"/>
                      <w:lang w:val="en-US"/>
                    </w:rPr>
                    <w:t>)</w:t>
                  </w:r>
                </w:p>
                <w:p w14:paraId="70BD2B8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243B8282"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p>
                <w:p w14:paraId="1A0A6C0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setInterval(</w:t>
                  </w:r>
                  <w:r w:rsidRPr="00D22084">
                    <w:rPr>
                      <w:rFonts w:eastAsia="Times New Roman" w:cs="Courier New"/>
                      <w:b/>
                      <w:bCs/>
                      <w:color w:val="008800"/>
                      <w:szCs w:val="20"/>
                      <w:lang w:val="en-US"/>
                    </w:rPr>
                    <w:t>function</w:t>
                  </w:r>
                  <w:r w:rsidRPr="00D22084">
                    <w:rPr>
                      <w:rFonts w:eastAsia="Times New Roman" w:cs="Courier New"/>
                      <w:color w:val="333333"/>
                      <w:szCs w:val="20"/>
                      <w:lang w:val="en-US"/>
                    </w:rPr>
                    <w:t xml:space="preserve"> getData()</w:t>
                  </w:r>
                </w:p>
                <w:p w14:paraId="1CDE0D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0DB3D965"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"capteur_h"</w:t>
                  </w:r>
                  <w:r w:rsidRPr="00D22084">
                    <w:rPr>
                      <w:rFonts w:eastAsia="Times New Roman" w:cs="Courier New"/>
                      <w:color w:val="333333"/>
                      <w:szCs w:val="20"/>
                      <w:lang w:val="en-US"/>
                    </w:rPr>
                    <w:t>,</w:t>
                  </w:r>
                  <w:r w:rsidRPr="00D22084">
                    <w:rPr>
                      <w:rFonts w:eastAsia="Times New Roman" w:cs="Courier New"/>
                      <w:color w:val="333333"/>
                      <w:szCs w:val="20"/>
                      <w:shd w:val="clear" w:color="auto" w:fill="FFF0F0"/>
                      <w:lang w:val="en-US"/>
                    </w:rPr>
                    <w:t>"humidity"</w:t>
                  </w:r>
                  <w:r w:rsidRPr="00D22084">
                    <w:rPr>
                      <w:rFonts w:eastAsia="Times New Roman" w:cs="Courier New"/>
                      <w:color w:val="333333"/>
                      <w:szCs w:val="20"/>
                      <w:lang w:val="en-US"/>
                    </w:rPr>
                    <w:t>)</w:t>
                  </w:r>
                </w:p>
                <w:p w14:paraId="47A7B00A"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"capteur_t"</w:t>
                  </w:r>
                  <w:r w:rsidRPr="00D22084">
                    <w:rPr>
                      <w:rFonts w:eastAsia="Times New Roman" w:cs="Courier New"/>
                      <w:color w:val="333333"/>
                      <w:szCs w:val="20"/>
                      <w:lang w:val="en-US"/>
                    </w:rPr>
                    <w:t>,</w:t>
                  </w:r>
                  <w:r w:rsidRPr="00D22084">
                    <w:rPr>
                      <w:rFonts w:eastAsia="Times New Roman" w:cs="Courier New"/>
                      <w:color w:val="333333"/>
                      <w:szCs w:val="20"/>
                      <w:shd w:val="clear" w:color="auto" w:fill="FFF0F0"/>
                      <w:lang w:val="en-US"/>
                    </w:rPr>
                    <w:t>"temperature"</w:t>
                  </w:r>
                  <w:r w:rsidRPr="00D22084">
                    <w:rPr>
                      <w:rFonts w:eastAsia="Times New Roman" w:cs="Courier New"/>
                      <w:color w:val="333333"/>
                      <w:szCs w:val="20"/>
                      <w:lang w:val="en-US"/>
                    </w:rPr>
                    <w:t>)</w:t>
                  </w:r>
                </w:p>
                <w:p w14:paraId="071939E4"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"state_b"</w:t>
                  </w:r>
                  <w:r w:rsidRPr="00D22084">
                    <w:rPr>
                      <w:rFonts w:eastAsia="Times New Roman" w:cs="Courier New"/>
                      <w:color w:val="333333"/>
                      <w:szCs w:val="20"/>
                      <w:lang w:val="en-US"/>
                    </w:rPr>
                    <w:t>,</w:t>
                  </w:r>
                  <w:r w:rsidRPr="00D22084">
                    <w:rPr>
                      <w:rFonts w:eastAsia="Times New Roman" w:cs="Courier New"/>
                      <w:color w:val="333333"/>
                      <w:szCs w:val="20"/>
                      <w:shd w:val="clear" w:color="auto" w:fill="FFF0F0"/>
                      <w:lang w:val="en-US"/>
                    </w:rPr>
                    <w:t>"bp"</w:t>
                  </w:r>
                  <w:r w:rsidRPr="00D22084">
                    <w:rPr>
                      <w:rFonts w:eastAsia="Times New Roman" w:cs="Courier New"/>
                      <w:color w:val="333333"/>
                      <w:szCs w:val="20"/>
                      <w:lang w:val="en-US"/>
                    </w:rPr>
                    <w:t>)</w:t>
                  </w:r>
                </w:p>
                <w:p w14:paraId="6DCE9387"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00DD"/>
                      <w:szCs w:val="20"/>
                      <w:lang w:val="en-US"/>
                    </w:rPr>
                    <w:t>2000</w:t>
                  </w:r>
                  <w:r w:rsidRPr="00D22084">
                    <w:rPr>
                      <w:rFonts w:eastAsia="Times New Roman" w:cs="Courier New"/>
                      <w:color w:val="333333"/>
                      <w:szCs w:val="20"/>
                      <w:lang w:val="en-US"/>
                    </w:rPr>
                    <w:t>);</w:t>
                  </w:r>
                </w:p>
                <w:p w14:paraId="28FE889F"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setInterval(</w:t>
                  </w:r>
                  <w:r w:rsidRPr="00D22084">
                    <w:rPr>
                      <w:rFonts w:eastAsia="Times New Roman" w:cs="Courier New"/>
                      <w:b/>
                      <w:bCs/>
                      <w:color w:val="008800"/>
                      <w:szCs w:val="20"/>
                      <w:lang w:val="en-US"/>
                    </w:rPr>
                    <w:t>function</w:t>
                  </w:r>
                  <w:r w:rsidRPr="00D22084">
                    <w:rPr>
                      <w:rFonts w:eastAsia="Times New Roman" w:cs="Courier New"/>
                      <w:color w:val="333333"/>
                      <w:szCs w:val="20"/>
                      <w:lang w:val="en-US"/>
                    </w:rPr>
                    <w:t xml:space="preserve"> getData()</w:t>
                  </w:r>
                </w:p>
                <w:p w14:paraId="47CC08DD"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w:t>
                  </w:r>
                </w:p>
                <w:p w14:paraId="797CDC99"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callServer(</w:t>
                  </w:r>
                  <w:r w:rsidRPr="00D22084">
                    <w:rPr>
                      <w:rFonts w:eastAsia="Times New Roman" w:cs="Courier New"/>
                      <w:color w:val="333333"/>
                      <w:szCs w:val="20"/>
                      <w:shd w:val="clear" w:color="auto" w:fill="FFF0F0"/>
                      <w:lang w:val="en-US"/>
                    </w:rPr>
                    <w:t>"count"</w:t>
                  </w:r>
                  <w:r w:rsidRPr="00D22084">
                    <w:rPr>
                      <w:rFonts w:eastAsia="Times New Roman" w:cs="Courier New"/>
                      <w:color w:val="333333"/>
                      <w:szCs w:val="20"/>
                      <w:lang w:val="en-US"/>
                    </w:rPr>
                    <w:t>,</w:t>
                  </w:r>
                  <w:r w:rsidRPr="00D22084">
                    <w:rPr>
                      <w:rFonts w:eastAsia="Times New Roman" w:cs="Courier New"/>
                      <w:color w:val="333333"/>
                      <w:szCs w:val="20"/>
                      <w:shd w:val="clear" w:color="auto" w:fill="FFF0F0"/>
                      <w:lang w:val="en-US"/>
                    </w:rPr>
                    <w:t>"compteur"</w:t>
                  </w:r>
                  <w:r w:rsidRPr="00D22084">
                    <w:rPr>
                      <w:rFonts w:eastAsia="Times New Roman" w:cs="Courier New"/>
                      <w:color w:val="333333"/>
                      <w:szCs w:val="20"/>
                      <w:lang w:val="en-US"/>
                    </w:rPr>
                    <w:t>)</w:t>
                  </w:r>
                </w:p>
                <w:p w14:paraId="4627E360" w14:textId="77777777"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en-US"/>
                    </w:rPr>
                  </w:pPr>
                  <w:r w:rsidRPr="00D22084">
                    <w:rPr>
                      <w:rFonts w:eastAsia="Times New Roman" w:cs="Courier New"/>
                      <w:color w:val="333333"/>
                      <w:szCs w:val="20"/>
                      <w:lang w:val="en-US"/>
                    </w:rPr>
                    <w:t xml:space="preserve">}, </w:t>
                  </w:r>
                  <w:r w:rsidRPr="00D22084">
                    <w:rPr>
                      <w:rFonts w:eastAsia="Times New Roman" w:cs="Courier New"/>
                      <w:b/>
                      <w:bCs/>
                      <w:color w:val="0000DD"/>
                      <w:szCs w:val="20"/>
                      <w:lang w:val="en-US"/>
                    </w:rPr>
                    <w:t>500</w:t>
                  </w:r>
                  <w:r w:rsidRPr="00D22084">
                    <w:rPr>
                      <w:rFonts w:eastAsia="Times New Roman" w:cs="Courier New"/>
                      <w:color w:val="333333"/>
                      <w:szCs w:val="20"/>
                      <w:lang w:val="en-US"/>
                    </w:rPr>
                    <w:t>);</w:t>
                  </w:r>
                </w:p>
              </w:tc>
            </w:tr>
          </w:tbl>
          <w:p w14:paraId="14E42701" w14:textId="6F8134B0" w:rsidR="009B56AA" w:rsidRPr="00D22084" w:rsidRDefault="009B56AA" w:rsidP="009B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Cs w:val="20"/>
                <w:lang w:val="fr-BE"/>
              </w:rPr>
            </w:pPr>
          </w:p>
        </w:tc>
      </w:tr>
    </w:tbl>
    <w:p w14:paraId="43075393" w14:textId="53BDB6BC" w:rsidR="0022073B" w:rsidRPr="00D22084" w:rsidRDefault="0022073B" w:rsidP="007F3C89">
      <w:pPr>
        <w:pStyle w:val="Titre1"/>
        <w:spacing w:after="120"/>
        <w:rPr>
          <w:rFonts w:asciiTheme="minorHAnsi" w:hAnsiTheme="minorHAnsi"/>
          <w:sz w:val="22"/>
          <w:szCs w:val="22"/>
        </w:rPr>
      </w:pPr>
      <w:bookmarkStart w:id="4" w:name="_Toc60833458"/>
      <w:r w:rsidRPr="00D22084">
        <w:rPr>
          <w:rFonts w:asciiTheme="minorHAnsi" w:hAnsiTheme="minorHAnsi"/>
          <w:sz w:val="22"/>
          <w:szCs w:val="22"/>
        </w:rPr>
        <w:lastRenderedPageBreak/>
        <w:t xml:space="preserve">Code source </w:t>
      </w:r>
      <w:r w:rsidR="004176FE" w:rsidRPr="00D22084">
        <w:rPr>
          <w:rFonts w:asciiTheme="minorHAnsi" w:hAnsiTheme="minorHAnsi"/>
          <w:sz w:val="22"/>
          <w:szCs w:val="22"/>
        </w:rPr>
        <w:t>ESP</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
        <w:gridCol w:w="8100"/>
      </w:tblGrid>
      <w:tr w:rsidR="007F3C89" w:rsidRPr="00D22084" w14:paraId="3696EF1D" w14:textId="77777777" w:rsidTr="007F3C89">
        <w:trPr>
          <w:tblCellSpacing w:w="15" w:type="dxa"/>
        </w:trPr>
        <w:tc>
          <w:tcPr>
            <w:tcW w:w="0" w:type="auto"/>
            <w:vAlign w:val="center"/>
            <w:hideMark/>
          </w:tcPr>
          <w:p w14:paraId="2A058B2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w:t>
            </w:r>
          </w:p>
          <w:p w14:paraId="31B7E97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w:t>
            </w:r>
          </w:p>
          <w:p w14:paraId="7783C6E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w:t>
            </w:r>
          </w:p>
          <w:p w14:paraId="15727BD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w:t>
            </w:r>
          </w:p>
          <w:p w14:paraId="64068F2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w:t>
            </w:r>
          </w:p>
          <w:p w14:paraId="6AAE71A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w:t>
            </w:r>
          </w:p>
          <w:p w14:paraId="414C07F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w:t>
            </w:r>
          </w:p>
          <w:p w14:paraId="1CDB3E5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w:t>
            </w:r>
          </w:p>
          <w:p w14:paraId="21F369B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w:t>
            </w:r>
          </w:p>
          <w:p w14:paraId="122C8B9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10</w:t>
            </w:r>
          </w:p>
          <w:p w14:paraId="51F328F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11</w:t>
            </w:r>
          </w:p>
          <w:p w14:paraId="78769BA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12</w:t>
            </w:r>
          </w:p>
          <w:p w14:paraId="793DA0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13</w:t>
            </w:r>
          </w:p>
          <w:p w14:paraId="4C3957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14</w:t>
            </w:r>
          </w:p>
          <w:p w14:paraId="4ED4D4F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15</w:t>
            </w:r>
          </w:p>
          <w:p w14:paraId="55F9FF3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16</w:t>
            </w:r>
          </w:p>
          <w:p w14:paraId="72C0966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17</w:t>
            </w:r>
          </w:p>
          <w:p w14:paraId="6156DAD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18</w:t>
            </w:r>
          </w:p>
          <w:p w14:paraId="5C153EE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19</w:t>
            </w:r>
          </w:p>
          <w:p w14:paraId="361AAF2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20</w:t>
            </w:r>
          </w:p>
          <w:p w14:paraId="38BE74D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21</w:t>
            </w:r>
          </w:p>
          <w:p w14:paraId="7D941CE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22</w:t>
            </w:r>
          </w:p>
          <w:p w14:paraId="36251BB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23</w:t>
            </w:r>
          </w:p>
          <w:p w14:paraId="48A4061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24</w:t>
            </w:r>
          </w:p>
          <w:p w14:paraId="578A109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25</w:t>
            </w:r>
          </w:p>
          <w:p w14:paraId="66AC780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26</w:t>
            </w:r>
          </w:p>
          <w:p w14:paraId="0186983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27</w:t>
            </w:r>
          </w:p>
          <w:p w14:paraId="238940E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28</w:t>
            </w:r>
          </w:p>
          <w:p w14:paraId="638AD09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29</w:t>
            </w:r>
          </w:p>
          <w:p w14:paraId="5F7199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30</w:t>
            </w:r>
          </w:p>
          <w:p w14:paraId="241F39B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31</w:t>
            </w:r>
          </w:p>
          <w:p w14:paraId="5CF4CF0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32</w:t>
            </w:r>
          </w:p>
          <w:p w14:paraId="36B650C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33</w:t>
            </w:r>
          </w:p>
          <w:p w14:paraId="0B46907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34</w:t>
            </w:r>
          </w:p>
          <w:p w14:paraId="2D2187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35</w:t>
            </w:r>
          </w:p>
          <w:p w14:paraId="7A589BB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 xml:space="preserve"> 36</w:t>
            </w:r>
          </w:p>
          <w:p w14:paraId="345A56E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37</w:t>
            </w:r>
          </w:p>
          <w:p w14:paraId="08C4C85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38</w:t>
            </w:r>
          </w:p>
          <w:p w14:paraId="0046851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39</w:t>
            </w:r>
          </w:p>
          <w:p w14:paraId="2C6C111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40</w:t>
            </w:r>
          </w:p>
          <w:p w14:paraId="48D80AA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41</w:t>
            </w:r>
          </w:p>
          <w:p w14:paraId="231E71F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42</w:t>
            </w:r>
          </w:p>
          <w:p w14:paraId="6207699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43</w:t>
            </w:r>
          </w:p>
          <w:p w14:paraId="5169F98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44</w:t>
            </w:r>
          </w:p>
          <w:p w14:paraId="6995A02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45</w:t>
            </w:r>
          </w:p>
          <w:p w14:paraId="2C2EE82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46</w:t>
            </w:r>
          </w:p>
          <w:p w14:paraId="1E8C885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47</w:t>
            </w:r>
          </w:p>
          <w:p w14:paraId="1057549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48</w:t>
            </w:r>
          </w:p>
          <w:p w14:paraId="0154D65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49</w:t>
            </w:r>
          </w:p>
          <w:p w14:paraId="2EAE6A0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50</w:t>
            </w:r>
          </w:p>
          <w:p w14:paraId="7426FD9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51</w:t>
            </w:r>
          </w:p>
          <w:p w14:paraId="16DA734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52</w:t>
            </w:r>
          </w:p>
          <w:p w14:paraId="5585A46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53</w:t>
            </w:r>
          </w:p>
          <w:p w14:paraId="0300674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54</w:t>
            </w:r>
          </w:p>
          <w:p w14:paraId="4185AA5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55</w:t>
            </w:r>
          </w:p>
          <w:p w14:paraId="3FE485E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56</w:t>
            </w:r>
          </w:p>
          <w:p w14:paraId="3CF1C58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57</w:t>
            </w:r>
          </w:p>
          <w:p w14:paraId="2233F1B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58</w:t>
            </w:r>
          </w:p>
          <w:p w14:paraId="3DCC9DE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59</w:t>
            </w:r>
          </w:p>
          <w:p w14:paraId="6DD23EA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60</w:t>
            </w:r>
          </w:p>
          <w:p w14:paraId="35BB163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61</w:t>
            </w:r>
          </w:p>
          <w:p w14:paraId="65500BA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62</w:t>
            </w:r>
          </w:p>
          <w:p w14:paraId="4ADAFC8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63</w:t>
            </w:r>
          </w:p>
          <w:p w14:paraId="4E1777A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64</w:t>
            </w:r>
          </w:p>
          <w:p w14:paraId="75551D1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65</w:t>
            </w:r>
          </w:p>
          <w:p w14:paraId="5D4B32F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66</w:t>
            </w:r>
          </w:p>
          <w:p w14:paraId="28EED53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67</w:t>
            </w:r>
          </w:p>
          <w:p w14:paraId="6D7694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68</w:t>
            </w:r>
          </w:p>
          <w:p w14:paraId="793051F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69</w:t>
            </w:r>
          </w:p>
          <w:p w14:paraId="4DC5E94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70</w:t>
            </w:r>
          </w:p>
          <w:p w14:paraId="3C92C2E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71</w:t>
            </w:r>
          </w:p>
          <w:p w14:paraId="654AD7C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72</w:t>
            </w:r>
          </w:p>
          <w:p w14:paraId="0345B7C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73</w:t>
            </w:r>
          </w:p>
          <w:p w14:paraId="24A915A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74</w:t>
            </w:r>
          </w:p>
          <w:p w14:paraId="05AF996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75</w:t>
            </w:r>
          </w:p>
          <w:p w14:paraId="3C9C118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76</w:t>
            </w:r>
          </w:p>
          <w:p w14:paraId="4A5A3CF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77</w:t>
            </w:r>
          </w:p>
          <w:p w14:paraId="02E1BB6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78</w:t>
            </w:r>
          </w:p>
          <w:p w14:paraId="28DF38E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79</w:t>
            </w:r>
          </w:p>
          <w:p w14:paraId="1697EC7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80</w:t>
            </w:r>
          </w:p>
          <w:p w14:paraId="5D5842B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81</w:t>
            </w:r>
          </w:p>
          <w:p w14:paraId="1E042F0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82</w:t>
            </w:r>
          </w:p>
          <w:p w14:paraId="218C595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83</w:t>
            </w:r>
          </w:p>
          <w:p w14:paraId="204C0A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84</w:t>
            </w:r>
          </w:p>
          <w:p w14:paraId="203C2E5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85</w:t>
            </w:r>
          </w:p>
          <w:p w14:paraId="3FCB796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86</w:t>
            </w:r>
          </w:p>
          <w:p w14:paraId="7BFD598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 xml:space="preserve"> 87</w:t>
            </w:r>
          </w:p>
          <w:p w14:paraId="41608C9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88</w:t>
            </w:r>
          </w:p>
          <w:p w14:paraId="2FFDB90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89</w:t>
            </w:r>
          </w:p>
          <w:p w14:paraId="33B0CC7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90</w:t>
            </w:r>
          </w:p>
          <w:p w14:paraId="209FBEA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91</w:t>
            </w:r>
          </w:p>
          <w:p w14:paraId="2B62D27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92</w:t>
            </w:r>
          </w:p>
          <w:p w14:paraId="0930A3A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93</w:t>
            </w:r>
          </w:p>
          <w:p w14:paraId="2A030CA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94</w:t>
            </w:r>
          </w:p>
          <w:p w14:paraId="5208DAA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95</w:t>
            </w:r>
          </w:p>
          <w:p w14:paraId="38B901C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96</w:t>
            </w:r>
          </w:p>
          <w:p w14:paraId="2C86D3B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97</w:t>
            </w:r>
          </w:p>
          <w:p w14:paraId="4B75D15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98</w:t>
            </w:r>
          </w:p>
          <w:p w14:paraId="01EC4AE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99</w:t>
            </w:r>
          </w:p>
          <w:p w14:paraId="61031D8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100</w:t>
            </w:r>
          </w:p>
          <w:p w14:paraId="4F91473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101</w:t>
            </w:r>
          </w:p>
          <w:p w14:paraId="13662B8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102</w:t>
            </w:r>
          </w:p>
          <w:p w14:paraId="519FA6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103</w:t>
            </w:r>
          </w:p>
          <w:p w14:paraId="74C3E7B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104</w:t>
            </w:r>
          </w:p>
          <w:p w14:paraId="1A9C9E6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105</w:t>
            </w:r>
          </w:p>
          <w:p w14:paraId="0575063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106</w:t>
            </w:r>
          </w:p>
          <w:p w14:paraId="757C6C6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107</w:t>
            </w:r>
          </w:p>
          <w:p w14:paraId="4157B85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108</w:t>
            </w:r>
          </w:p>
          <w:p w14:paraId="5D486E8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109</w:t>
            </w:r>
          </w:p>
          <w:p w14:paraId="3EC4E0F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110</w:t>
            </w:r>
          </w:p>
          <w:p w14:paraId="21F87A1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111</w:t>
            </w:r>
          </w:p>
          <w:p w14:paraId="546FB97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112</w:t>
            </w:r>
          </w:p>
          <w:p w14:paraId="5D29E0A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113</w:t>
            </w:r>
          </w:p>
          <w:p w14:paraId="2A9CD7F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114</w:t>
            </w:r>
          </w:p>
          <w:p w14:paraId="5E14E78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115</w:t>
            </w:r>
          </w:p>
          <w:p w14:paraId="630321F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116</w:t>
            </w:r>
          </w:p>
          <w:p w14:paraId="0A3B37E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117</w:t>
            </w:r>
          </w:p>
          <w:p w14:paraId="1CDD839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118</w:t>
            </w:r>
          </w:p>
          <w:p w14:paraId="790D574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119</w:t>
            </w:r>
          </w:p>
          <w:p w14:paraId="0FD9ED1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120</w:t>
            </w:r>
          </w:p>
          <w:p w14:paraId="3669BBD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121</w:t>
            </w:r>
          </w:p>
          <w:p w14:paraId="1156EB5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122</w:t>
            </w:r>
          </w:p>
          <w:p w14:paraId="4E8F14B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123</w:t>
            </w:r>
          </w:p>
          <w:p w14:paraId="621B6FF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124</w:t>
            </w:r>
          </w:p>
          <w:p w14:paraId="51A3911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125</w:t>
            </w:r>
          </w:p>
          <w:p w14:paraId="0B017C2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126</w:t>
            </w:r>
          </w:p>
          <w:p w14:paraId="53043CA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127</w:t>
            </w:r>
          </w:p>
          <w:p w14:paraId="6498C3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128</w:t>
            </w:r>
          </w:p>
          <w:p w14:paraId="5395472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129</w:t>
            </w:r>
          </w:p>
          <w:p w14:paraId="20D7C3A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130</w:t>
            </w:r>
          </w:p>
          <w:p w14:paraId="107A2D7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131</w:t>
            </w:r>
          </w:p>
          <w:p w14:paraId="3A2E3C5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132</w:t>
            </w:r>
          </w:p>
          <w:p w14:paraId="1ACDABD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133</w:t>
            </w:r>
          </w:p>
          <w:p w14:paraId="5F46804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134</w:t>
            </w:r>
          </w:p>
          <w:p w14:paraId="2EB49CA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135</w:t>
            </w:r>
          </w:p>
          <w:p w14:paraId="61E9AF1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136</w:t>
            </w:r>
          </w:p>
          <w:p w14:paraId="5CEF070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137</w:t>
            </w:r>
          </w:p>
          <w:p w14:paraId="58EE8E0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138</w:t>
            </w:r>
          </w:p>
          <w:p w14:paraId="52CBC2F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139</w:t>
            </w:r>
          </w:p>
          <w:p w14:paraId="6E03537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140</w:t>
            </w:r>
          </w:p>
          <w:p w14:paraId="10A534D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141</w:t>
            </w:r>
          </w:p>
          <w:p w14:paraId="2CE8589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142</w:t>
            </w:r>
          </w:p>
          <w:p w14:paraId="689BA62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143</w:t>
            </w:r>
          </w:p>
          <w:p w14:paraId="3642AF7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144</w:t>
            </w:r>
          </w:p>
          <w:p w14:paraId="37532F8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145</w:t>
            </w:r>
          </w:p>
          <w:p w14:paraId="0D52C46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146</w:t>
            </w:r>
          </w:p>
          <w:p w14:paraId="3B44868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147</w:t>
            </w:r>
          </w:p>
          <w:p w14:paraId="4EE9688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148</w:t>
            </w:r>
          </w:p>
          <w:p w14:paraId="6B5B85B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149</w:t>
            </w:r>
          </w:p>
          <w:p w14:paraId="3126922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150</w:t>
            </w:r>
          </w:p>
          <w:p w14:paraId="2FC2C58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151</w:t>
            </w:r>
          </w:p>
          <w:p w14:paraId="5E21A01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152</w:t>
            </w:r>
          </w:p>
          <w:p w14:paraId="4B0690F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153</w:t>
            </w:r>
          </w:p>
          <w:p w14:paraId="55F3C6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154</w:t>
            </w:r>
          </w:p>
          <w:p w14:paraId="04091E0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155</w:t>
            </w:r>
          </w:p>
          <w:p w14:paraId="6CD2B74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156</w:t>
            </w:r>
          </w:p>
          <w:p w14:paraId="6ACE27D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157</w:t>
            </w:r>
          </w:p>
          <w:p w14:paraId="01DB1F2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158</w:t>
            </w:r>
          </w:p>
          <w:p w14:paraId="4E45D52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159</w:t>
            </w:r>
          </w:p>
          <w:p w14:paraId="680E504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160</w:t>
            </w:r>
          </w:p>
          <w:p w14:paraId="082A4C8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161</w:t>
            </w:r>
          </w:p>
          <w:p w14:paraId="59C661E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162</w:t>
            </w:r>
          </w:p>
          <w:p w14:paraId="2AA6E81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163</w:t>
            </w:r>
          </w:p>
          <w:p w14:paraId="60224F8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164</w:t>
            </w:r>
          </w:p>
          <w:p w14:paraId="1F530A4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165</w:t>
            </w:r>
          </w:p>
          <w:p w14:paraId="4FBEEE4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166</w:t>
            </w:r>
          </w:p>
          <w:p w14:paraId="6AC836D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167</w:t>
            </w:r>
          </w:p>
          <w:p w14:paraId="1DECCB8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168</w:t>
            </w:r>
          </w:p>
          <w:p w14:paraId="2048791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169</w:t>
            </w:r>
          </w:p>
          <w:p w14:paraId="1759738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170</w:t>
            </w:r>
          </w:p>
          <w:p w14:paraId="5DB16FD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171</w:t>
            </w:r>
          </w:p>
          <w:p w14:paraId="7B1C394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172</w:t>
            </w:r>
          </w:p>
          <w:p w14:paraId="04CD94F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173</w:t>
            </w:r>
          </w:p>
          <w:p w14:paraId="5DD952B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174</w:t>
            </w:r>
          </w:p>
          <w:p w14:paraId="75467DF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175</w:t>
            </w:r>
          </w:p>
          <w:p w14:paraId="2C5C080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176</w:t>
            </w:r>
          </w:p>
          <w:p w14:paraId="61AD12D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177</w:t>
            </w:r>
          </w:p>
          <w:p w14:paraId="47B9A11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178</w:t>
            </w:r>
          </w:p>
          <w:p w14:paraId="376501E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179</w:t>
            </w:r>
          </w:p>
          <w:p w14:paraId="39062CD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180</w:t>
            </w:r>
          </w:p>
          <w:p w14:paraId="3CF329F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181</w:t>
            </w:r>
          </w:p>
          <w:p w14:paraId="579DDE3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182</w:t>
            </w:r>
          </w:p>
          <w:p w14:paraId="5E62DCF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183</w:t>
            </w:r>
          </w:p>
          <w:p w14:paraId="11C4BD2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184</w:t>
            </w:r>
          </w:p>
          <w:p w14:paraId="4399B34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185</w:t>
            </w:r>
          </w:p>
          <w:p w14:paraId="7A7F550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186</w:t>
            </w:r>
          </w:p>
          <w:p w14:paraId="01EEBEA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187</w:t>
            </w:r>
          </w:p>
          <w:p w14:paraId="3F14A19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188</w:t>
            </w:r>
          </w:p>
          <w:p w14:paraId="158751E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189</w:t>
            </w:r>
          </w:p>
          <w:p w14:paraId="035D0E8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190</w:t>
            </w:r>
          </w:p>
          <w:p w14:paraId="240389E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191</w:t>
            </w:r>
          </w:p>
          <w:p w14:paraId="36CDCDC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192</w:t>
            </w:r>
          </w:p>
          <w:p w14:paraId="105C8FA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193</w:t>
            </w:r>
          </w:p>
          <w:p w14:paraId="4A00E31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194</w:t>
            </w:r>
          </w:p>
          <w:p w14:paraId="1F15FF1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195</w:t>
            </w:r>
          </w:p>
          <w:p w14:paraId="29E8059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196</w:t>
            </w:r>
          </w:p>
          <w:p w14:paraId="452B9C2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197</w:t>
            </w:r>
          </w:p>
          <w:p w14:paraId="3512F27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198</w:t>
            </w:r>
          </w:p>
          <w:p w14:paraId="32EBA43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199</w:t>
            </w:r>
          </w:p>
          <w:p w14:paraId="15073FD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200</w:t>
            </w:r>
          </w:p>
          <w:p w14:paraId="5229435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201</w:t>
            </w:r>
          </w:p>
          <w:p w14:paraId="1408725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202</w:t>
            </w:r>
          </w:p>
          <w:p w14:paraId="231632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203</w:t>
            </w:r>
          </w:p>
          <w:p w14:paraId="259CC86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204</w:t>
            </w:r>
          </w:p>
          <w:p w14:paraId="0AC1A2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205</w:t>
            </w:r>
          </w:p>
          <w:p w14:paraId="4179D12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206</w:t>
            </w:r>
          </w:p>
          <w:p w14:paraId="795AB57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207</w:t>
            </w:r>
          </w:p>
          <w:p w14:paraId="27EF80D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208</w:t>
            </w:r>
          </w:p>
          <w:p w14:paraId="2A2DF14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209</w:t>
            </w:r>
          </w:p>
          <w:p w14:paraId="3F8ED7D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210</w:t>
            </w:r>
          </w:p>
          <w:p w14:paraId="65FBF84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211</w:t>
            </w:r>
          </w:p>
          <w:p w14:paraId="0E71729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212</w:t>
            </w:r>
          </w:p>
          <w:p w14:paraId="31461C2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213</w:t>
            </w:r>
          </w:p>
          <w:p w14:paraId="69B272A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214</w:t>
            </w:r>
          </w:p>
          <w:p w14:paraId="7DE49DB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215</w:t>
            </w:r>
          </w:p>
          <w:p w14:paraId="4683992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216</w:t>
            </w:r>
          </w:p>
          <w:p w14:paraId="41962F1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217</w:t>
            </w:r>
          </w:p>
          <w:p w14:paraId="3998CC9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218</w:t>
            </w:r>
          </w:p>
          <w:p w14:paraId="35EC6FE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219</w:t>
            </w:r>
          </w:p>
          <w:p w14:paraId="4A8EB91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220</w:t>
            </w:r>
          </w:p>
          <w:p w14:paraId="60600AC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221</w:t>
            </w:r>
          </w:p>
          <w:p w14:paraId="5F89BF6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222</w:t>
            </w:r>
          </w:p>
          <w:p w14:paraId="4280566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223</w:t>
            </w:r>
          </w:p>
          <w:p w14:paraId="507F05D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224</w:t>
            </w:r>
          </w:p>
          <w:p w14:paraId="34107FF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225</w:t>
            </w:r>
          </w:p>
          <w:p w14:paraId="780B20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226</w:t>
            </w:r>
          </w:p>
          <w:p w14:paraId="5DEB61B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227</w:t>
            </w:r>
          </w:p>
          <w:p w14:paraId="2A10636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228</w:t>
            </w:r>
          </w:p>
          <w:p w14:paraId="51C2298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229</w:t>
            </w:r>
          </w:p>
          <w:p w14:paraId="20C0FCD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230</w:t>
            </w:r>
          </w:p>
          <w:p w14:paraId="26B065D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231</w:t>
            </w:r>
          </w:p>
          <w:p w14:paraId="583F1F7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232</w:t>
            </w:r>
          </w:p>
          <w:p w14:paraId="08A669C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233</w:t>
            </w:r>
          </w:p>
          <w:p w14:paraId="7334B97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234</w:t>
            </w:r>
          </w:p>
        </w:tc>
        <w:tc>
          <w:tcPr>
            <w:tcW w:w="0" w:type="auto"/>
            <w:vAlign w:val="center"/>
            <w:hideMark/>
          </w:tcPr>
          <w:p w14:paraId="48BB7FE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lastRenderedPageBreak/>
              <w:t>#include &lt;arduino.h&gt;</w:t>
            </w:r>
          </w:p>
          <w:p w14:paraId="5C26254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&lt;ESP8266WiFi.h&gt;</w:t>
            </w:r>
          </w:p>
          <w:p w14:paraId="3E70A0E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&lt;WiFiClient.h&gt;</w:t>
            </w:r>
          </w:p>
          <w:p w14:paraId="01DAB4A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&lt;Adafruit_Sensor.h&gt;</w:t>
            </w:r>
          </w:p>
          <w:p w14:paraId="3E50937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&lt;DHT.h&gt;</w:t>
            </w:r>
          </w:p>
          <w:p w14:paraId="3435928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&lt;ESPAsyncWebServer.h&gt;</w:t>
            </w:r>
          </w:p>
          <w:p w14:paraId="0641FC5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#include "LittleFS.h"</w:t>
            </w:r>
          </w:p>
          <w:p w14:paraId="2C794B4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44A925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#ifndef STASSID</w:t>
            </w:r>
          </w:p>
          <w:p w14:paraId="7BDC73A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#define STASSID "bbox-Sophie1"</w:t>
            </w:r>
          </w:p>
          <w:p w14:paraId="534EF23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#define STAPSK  "20150509Sophi"</w:t>
            </w:r>
          </w:p>
          <w:p w14:paraId="16AFFD2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#endif</w:t>
            </w:r>
          </w:p>
          <w:p w14:paraId="788EB53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15CA5A0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 xml:space="preserve">#define DHTPIN 12     </w:t>
            </w:r>
            <w:r w:rsidRPr="00D22084">
              <w:rPr>
                <w:rFonts w:eastAsia="Times New Roman" w:cs="Courier New"/>
                <w:color w:val="888888"/>
                <w:sz w:val="22"/>
                <w:lang w:val="en-US"/>
              </w:rPr>
              <w:t>// Digital pin connected to the DHT sensor</w:t>
            </w:r>
          </w:p>
          <w:p w14:paraId="0EED1CD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557799"/>
                <w:sz w:val="22"/>
                <w:lang w:val="en-US"/>
              </w:rPr>
              <w:t xml:space="preserve">#define DHTTYPE    DHT11     </w:t>
            </w:r>
            <w:r w:rsidRPr="00D22084">
              <w:rPr>
                <w:rFonts w:eastAsia="Times New Roman" w:cs="Courier New"/>
                <w:color w:val="888888"/>
                <w:sz w:val="22"/>
                <w:lang w:val="en-US"/>
              </w:rPr>
              <w:t>// DHT 11</w:t>
            </w:r>
          </w:p>
          <w:p w14:paraId="3978D4A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6B81DA8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DHT </w:t>
            </w:r>
            <w:r w:rsidRPr="00D22084">
              <w:rPr>
                <w:rFonts w:eastAsia="Times New Roman" w:cs="Courier New"/>
                <w:b/>
                <w:bCs/>
                <w:color w:val="0066BB"/>
                <w:sz w:val="22"/>
                <w:lang w:val="en-US"/>
              </w:rPr>
              <w:t>dht</w:t>
            </w:r>
            <w:r w:rsidRPr="00D22084">
              <w:rPr>
                <w:rFonts w:eastAsia="Times New Roman" w:cs="Courier New"/>
                <w:color w:val="333333"/>
                <w:sz w:val="22"/>
                <w:lang w:val="en-US"/>
              </w:rPr>
              <w:t>(DHTPIN, DHTTYPE);</w:t>
            </w:r>
          </w:p>
          <w:p w14:paraId="6FA8AC0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888888"/>
                <w:sz w:val="22"/>
                <w:lang w:val="en-US"/>
              </w:rPr>
              <w:t>// current temperature &amp; humidity, updated in loop()</w:t>
            </w:r>
          </w:p>
          <w:p w14:paraId="34DB891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float</w:t>
            </w:r>
            <w:r w:rsidRPr="00D22084">
              <w:rPr>
                <w:rFonts w:eastAsia="Times New Roman" w:cs="Courier New"/>
                <w:color w:val="333333"/>
                <w:sz w:val="22"/>
                <w:lang w:val="en-US"/>
              </w:rPr>
              <w:t xml:space="preserve"> t = </w:t>
            </w:r>
            <w:r w:rsidRPr="00D22084">
              <w:rPr>
                <w:rFonts w:eastAsia="Times New Roman" w:cs="Courier New"/>
                <w:b/>
                <w:bCs/>
                <w:color w:val="6600EE"/>
                <w:sz w:val="22"/>
                <w:lang w:val="en-US"/>
              </w:rPr>
              <w:t>0.0</w:t>
            </w:r>
            <w:r w:rsidRPr="00D22084">
              <w:rPr>
                <w:rFonts w:eastAsia="Times New Roman" w:cs="Courier New"/>
                <w:color w:val="333333"/>
                <w:sz w:val="22"/>
                <w:lang w:val="en-US"/>
              </w:rPr>
              <w:t>;</w:t>
            </w:r>
          </w:p>
          <w:p w14:paraId="6527126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float</w:t>
            </w:r>
            <w:r w:rsidRPr="00D22084">
              <w:rPr>
                <w:rFonts w:eastAsia="Times New Roman" w:cs="Courier New"/>
                <w:color w:val="333333"/>
                <w:sz w:val="22"/>
                <w:lang w:val="en-US"/>
              </w:rPr>
              <w:t xml:space="preserve"> h = </w:t>
            </w:r>
            <w:r w:rsidRPr="00D22084">
              <w:rPr>
                <w:rFonts w:eastAsia="Times New Roman" w:cs="Courier New"/>
                <w:b/>
                <w:bCs/>
                <w:color w:val="6600EE"/>
                <w:sz w:val="22"/>
                <w:lang w:val="en-US"/>
              </w:rPr>
              <w:t>0.0</w:t>
            </w:r>
            <w:r w:rsidRPr="00D22084">
              <w:rPr>
                <w:rFonts w:eastAsia="Times New Roman" w:cs="Courier New"/>
                <w:color w:val="333333"/>
                <w:sz w:val="22"/>
                <w:lang w:val="en-US"/>
              </w:rPr>
              <w:t>;</w:t>
            </w:r>
          </w:p>
          <w:p w14:paraId="26F97AC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BE7956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unsigned</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long</w:t>
            </w:r>
            <w:r w:rsidRPr="00D22084">
              <w:rPr>
                <w:rFonts w:eastAsia="Times New Roman" w:cs="Courier New"/>
                <w:color w:val="333333"/>
                <w:sz w:val="22"/>
                <w:lang w:val="en-US"/>
              </w:rPr>
              <w:t xml:space="preserve"> previousMillis = </w:t>
            </w:r>
            <w:r w:rsidRPr="00D22084">
              <w:rPr>
                <w:rFonts w:eastAsia="Times New Roman" w:cs="Courier New"/>
                <w:b/>
                <w:bCs/>
                <w:color w:val="0000DD"/>
                <w:sz w:val="22"/>
                <w:lang w:val="en-US"/>
              </w:rPr>
              <w:t>0</w:t>
            </w:r>
            <w:r w:rsidRPr="00D22084">
              <w:rPr>
                <w:rFonts w:eastAsia="Times New Roman" w:cs="Courier New"/>
                <w:color w:val="333333"/>
                <w:sz w:val="22"/>
                <w:lang w:val="en-US"/>
              </w:rPr>
              <w:t xml:space="preserve">;    </w:t>
            </w:r>
            <w:r w:rsidRPr="00D22084">
              <w:rPr>
                <w:rFonts w:eastAsia="Times New Roman" w:cs="Courier New"/>
                <w:color w:val="888888"/>
                <w:sz w:val="22"/>
                <w:lang w:val="en-US"/>
              </w:rPr>
              <w:t>// will store last time DHT was updated</w:t>
            </w:r>
          </w:p>
          <w:p w14:paraId="0E5AA4D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671EC6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888888"/>
                <w:sz w:val="22"/>
                <w:lang w:val="en-US"/>
              </w:rPr>
              <w:t>// Updates DHT readings every 10 seconds</w:t>
            </w:r>
          </w:p>
          <w:p w14:paraId="1B87C6C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long</w:t>
            </w:r>
            <w:r w:rsidRPr="00D22084">
              <w:rPr>
                <w:rFonts w:eastAsia="Times New Roman" w:cs="Courier New"/>
                <w:color w:val="333333"/>
                <w:sz w:val="22"/>
                <w:lang w:val="en-US"/>
              </w:rPr>
              <w:t xml:space="preserve"> interval = </w:t>
            </w:r>
            <w:r w:rsidRPr="00D22084">
              <w:rPr>
                <w:rFonts w:eastAsia="Times New Roman" w:cs="Courier New"/>
                <w:b/>
                <w:bCs/>
                <w:color w:val="0000DD"/>
                <w:sz w:val="22"/>
                <w:lang w:val="en-US"/>
              </w:rPr>
              <w:t>10000</w:t>
            </w:r>
            <w:r w:rsidRPr="00D22084">
              <w:rPr>
                <w:rFonts w:eastAsia="Times New Roman" w:cs="Courier New"/>
                <w:color w:val="333333"/>
                <w:sz w:val="22"/>
                <w:lang w:val="en-US"/>
              </w:rPr>
              <w:t>;</w:t>
            </w:r>
          </w:p>
          <w:p w14:paraId="42E2589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006DD34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BUTTON = D0;</w:t>
            </w:r>
          </w:p>
          <w:p w14:paraId="104F21A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LEDred = D1;</w:t>
            </w:r>
          </w:p>
          <w:p w14:paraId="46CA31B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LEDblue = D2;</w:t>
            </w:r>
          </w:p>
          <w:p w14:paraId="55E169F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3AA36D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406AC5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state_button = </w:t>
            </w:r>
            <w:r w:rsidRPr="00D22084">
              <w:rPr>
                <w:rFonts w:eastAsia="Times New Roman" w:cs="Courier New"/>
                <w:b/>
                <w:bCs/>
                <w:color w:val="0000DD"/>
                <w:sz w:val="22"/>
                <w:lang w:val="en-US"/>
              </w:rPr>
              <w:t>0</w:t>
            </w:r>
            <w:r w:rsidRPr="00D22084">
              <w:rPr>
                <w:rFonts w:eastAsia="Times New Roman" w:cs="Courier New"/>
                <w:color w:val="333333"/>
                <w:sz w:val="22"/>
                <w:lang w:val="en-US"/>
              </w:rPr>
              <w:t>;</w:t>
            </w:r>
          </w:p>
          <w:p w14:paraId="3F0EAEC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flag_button = </w:t>
            </w:r>
            <w:r w:rsidRPr="00D22084">
              <w:rPr>
                <w:rFonts w:eastAsia="Times New Roman" w:cs="Courier New"/>
                <w:b/>
                <w:bCs/>
                <w:color w:val="0000DD"/>
                <w:sz w:val="22"/>
                <w:lang w:val="en-US"/>
              </w:rPr>
              <w:t>0</w:t>
            </w:r>
            <w:r w:rsidRPr="00D22084">
              <w:rPr>
                <w:rFonts w:eastAsia="Times New Roman" w:cs="Courier New"/>
                <w:color w:val="333333"/>
                <w:sz w:val="22"/>
                <w:lang w:val="en-US"/>
              </w:rPr>
              <w:t>;</w:t>
            </w:r>
          </w:p>
          <w:p w14:paraId="3154814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int</w:t>
            </w:r>
            <w:r w:rsidRPr="00D22084">
              <w:rPr>
                <w:rFonts w:eastAsia="Times New Roman" w:cs="Courier New"/>
                <w:color w:val="333333"/>
                <w:sz w:val="22"/>
                <w:lang w:val="en-US"/>
              </w:rPr>
              <w:t xml:space="preserve"> count = </w:t>
            </w:r>
            <w:r w:rsidRPr="00D22084">
              <w:rPr>
                <w:rFonts w:eastAsia="Times New Roman" w:cs="Courier New"/>
                <w:b/>
                <w:bCs/>
                <w:color w:val="0000DD"/>
                <w:sz w:val="22"/>
                <w:lang w:val="en-US"/>
              </w:rPr>
              <w:t>0</w:t>
            </w:r>
            <w:r w:rsidRPr="00D22084">
              <w:rPr>
                <w:rFonts w:eastAsia="Times New Roman" w:cs="Courier New"/>
                <w:color w:val="333333"/>
                <w:sz w:val="22"/>
                <w:lang w:val="en-US"/>
              </w:rPr>
              <w:t>;</w:t>
            </w:r>
          </w:p>
          <w:p w14:paraId="11F0715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char</w:t>
            </w:r>
            <w:r w:rsidRPr="00D22084">
              <w:rPr>
                <w:rFonts w:eastAsia="Times New Roman" w:cs="Courier New"/>
                <w:color w:val="333333"/>
                <w:sz w:val="22"/>
                <w:lang w:val="en-US"/>
              </w:rPr>
              <w:t>* ssid = STASSID;</w:t>
            </w:r>
          </w:p>
          <w:p w14:paraId="5038C35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008800"/>
                <w:sz w:val="22"/>
                <w:lang w:val="en-US"/>
              </w:rPr>
              <w:lastRenderedPageBreak/>
              <w:t>const</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char</w:t>
            </w:r>
            <w:r w:rsidRPr="00D22084">
              <w:rPr>
                <w:rFonts w:eastAsia="Times New Roman" w:cs="Courier New"/>
                <w:color w:val="333333"/>
                <w:sz w:val="22"/>
                <w:lang w:val="en-US"/>
              </w:rPr>
              <w:t>* password = STAPSK;</w:t>
            </w:r>
          </w:p>
          <w:p w14:paraId="2CAAA4F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bool</w:t>
            </w:r>
            <w:r w:rsidRPr="00D22084">
              <w:rPr>
                <w:rFonts w:eastAsia="Times New Roman" w:cs="Courier New"/>
                <w:color w:val="333333"/>
                <w:sz w:val="22"/>
                <w:lang w:val="en-US"/>
              </w:rPr>
              <w:t xml:space="preserve"> flag;</w:t>
            </w:r>
          </w:p>
          <w:p w14:paraId="29867E3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char</w:t>
            </w:r>
            <w:r w:rsidRPr="00D22084">
              <w:rPr>
                <w:rFonts w:eastAsia="Times New Roman" w:cs="Courier New"/>
                <w:color w:val="333333"/>
                <w:sz w:val="22"/>
                <w:lang w:val="en-US"/>
              </w:rPr>
              <w:t xml:space="preserve"> str_temp[</w:t>
            </w:r>
            <w:r w:rsidRPr="00D22084">
              <w:rPr>
                <w:rFonts w:eastAsia="Times New Roman" w:cs="Courier New"/>
                <w:b/>
                <w:bCs/>
                <w:color w:val="0000DD"/>
                <w:sz w:val="22"/>
                <w:lang w:val="en-US"/>
              </w:rPr>
              <w:t>16</w:t>
            </w:r>
            <w:r w:rsidRPr="00D22084">
              <w:rPr>
                <w:rFonts w:eastAsia="Times New Roman" w:cs="Courier New"/>
                <w:color w:val="333333"/>
                <w:sz w:val="22"/>
                <w:lang w:val="en-US"/>
              </w:rPr>
              <w:t>];</w:t>
            </w:r>
          </w:p>
          <w:p w14:paraId="27A463C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char</w:t>
            </w:r>
            <w:r w:rsidRPr="00D22084">
              <w:rPr>
                <w:rFonts w:eastAsia="Times New Roman" w:cs="Courier New"/>
                <w:color w:val="333333"/>
                <w:sz w:val="22"/>
                <w:lang w:val="en-US"/>
              </w:rPr>
              <w:t xml:space="preserve"> str_hum[</w:t>
            </w:r>
            <w:r w:rsidRPr="00D22084">
              <w:rPr>
                <w:rFonts w:eastAsia="Times New Roman" w:cs="Courier New"/>
                <w:b/>
                <w:bCs/>
                <w:color w:val="0000DD"/>
                <w:sz w:val="22"/>
                <w:lang w:val="en-US"/>
              </w:rPr>
              <w:t>16</w:t>
            </w:r>
            <w:r w:rsidRPr="00D22084">
              <w:rPr>
                <w:rFonts w:eastAsia="Times New Roman" w:cs="Courier New"/>
                <w:color w:val="333333"/>
                <w:sz w:val="22"/>
                <w:lang w:val="en-US"/>
              </w:rPr>
              <w:t>];</w:t>
            </w:r>
          </w:p>
          <w:p w14:paraId="689405A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char</w:t>
            </w:r>
            <w:r w:rsidRPr="00D22084">
              <w:rPr>
                <w:rFonts w:eastAsia="Times New Roman" w:cs="Courier New"/>
                <w:color w:val="333333"/>
                <w:sz w:val="22"/>
                <w:lang w:val="en-US"/>
              </w:rPr>
              <w:t xml:space="preserve"> count_txt[</w:t>
            </w:r>
            <w:r w:rsidRPr="00D22084">
              <w:rPr>
                <w:rFonts w:eastAsia="Times New Roman" w:cs="Courier New"/>
                <w:b/>
                <w:bCs/>
                <w:color w:val="0000DD"/>
                <w:sz w:val="22"/>
                <w:lang w:val="en-US"/>
              </w:rPr>
              <w:t>10</w:t>
            </w:r>
            <w:r w:rsidRPr="00D22084">
              <w:rPr>
                <w:rFonts w:eastAsia="Times New Roman" w:cs="Courier New"/>
                <w:color w:val="333333"/>
                <w:sz w:val="22"/>
                <w:lang w:val="en-US"/>
              </w:rPr>
              <w:t>];</w:t>
            </w:r>
          </w:p>
          <w:p w14:paraId="11A8F0D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String mybutton;</w:t>
            </w:r>
          </w:p>
          <w:p w14:paraId="192D466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8F2710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AsyncWebServer </w:t>
            </w:r>
            <w:r w:rsidRPr="00D22084">
              <w:rPr>
                <w:rFonts w:eastAsia="Times New Roman" w:cs="Courier New"/>
                <w:b/>
                <w:bCs/>
                <w:color w:val="0066BB"/>
                <w:sz w:val="22"/>
                <w:lang w:val="en-US"/>
              </w:rPr>
              <w:t>server</w:t>
            </w:r>
            <w:r w:rsidRPr="00D22084">
              <w:rPr>
                <w:rFonts w:eastAsia="Times New Roman" w:cs="Courier New"/>
                <w:color w:val="333333"/>
                <w:sz w:val="22"/>
                <w:lang w:val="en-US"/>
              </w:rPr>
              <w:t>(</w:t>
            </w:r>
            <w:r w:rsidRPr="00D22084">
              <w:rPr>
                <w:rFonts w:eastAsia="Times New Roman" w:cs="Courier New"/>
                <w:b/>
                <w:bCs/>
                <w:color w:val="0000DD"/>
                <w:sz w:val="22"/>
                <w:lang w:val="en-US"/>
              </w:rPr>
              <w:t>80</w:t>
            </w:r>
            <w:r w:rsidRPr="00D22084">
              <w:rPr>
                <w:rFonts w:eastAsia="Times New Roman" w:cs="Courier New"/>
                <w:color w:val="333333"/>
                <w:sz w:val="22"/>
                <w:lang w:val="en-US"/>
              </w:rPr>
              <w:t>);</w:t>
            </w:r>
          </w:p>
          <w:p w14:paraId="07E7C9D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6236963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632DB1C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temp</w:t>
            </w:r>
            <w:r w:rsidRPr="00D22084">
              <w:rPr>
                <w:rFonts w:eastAsia="Times New Roman" w:cs="Courier New"/>
                <w:color w:val="333333"/>
                <w:sz w:val="22"/>
                <w:lang w:val="en-US"/>
              </w:rPr>
              <w:t>() {</w:t>
            </w:r>
          </w:p>
          <w:p w14:paraId="6B099AB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sprintf(str_temp, </w:t>
            </w:r>
            <w:r w:rsidRPr="00D22084">
              <w:rPr>
                <w:rFonts w:eastAsia="Times New Roman" w:cs="Courier New"/>
                <w:color w:val="333333"/>
                <w:sz w:val="22"/>
                <w:shd w:val="clear" w:color="auto" w:fill="FFF0F0"/>
                <w:lang w:val="en-US"/>
              </w:rPr>
              <w:t>"%f"</w:t>
            </w:r>
            <w:r w:rsidRPr="00D22084">
              <w:rPr>
                <w:rFonts w:eastAsia="Times New Roman" w:cs="Courier New"/>
                <w:color w:val="333333"/>
                <w:sz w:val="22"/>
                <w:lang w:val="en-US"/>
              </w:rPr>
              <w:t>, t);</w:t>
            </w:r>
          </w:p>
          <w:p w14:paraId="6A8181F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0564147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humi</w:t>
            </w:r>
            <w:r w:rsidRPr="00D22084">
              <w:rPr>
                <w:rFonts w:eastAsia="Times New Roman" w:cs="Courier New"/>
                <w:color w:val="333333"/>
                <w:sz w:val="22"/>
                <w:lang w:val="en-US"/>
              </w:rPr>
              <w:t>() {</w:t>
            </w:r>
          </w:p>
          <w:p w14:paraId="6B72A9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sprintf(str_hum, </w:t>
            </w:r>
            <w:r w:rsidRPr="00D22084">
              <w:rPr>
                <w:rFonts w:eastAsia="Times New Roman" w:cs="Courier New"/>
                <w:color w:val="333333"/>
                <w:sz w:val="22"/>
                <w:shd w:val="clear" w:color="auto" w:fill="FFF0F0"/>
                <w:lang w:val="en-US"/>
              </w:rPr>
              <w:t>"%f"</w:t>
            </w:r>
            <w:r w:rsidRPr="00D22084">
              <w:rPr>
                <w:rFonts w:eastAsia="Times New Roman" w:cs="Courier New"/>
                <w:color w:val="333333"/>
                <w:sz w:val="22"/>
                <w:lang w:val="en-US"/>
              </w:rPr>
              <w:t>, h);</w:t>
            </w:r>
          </w:p>
          <w:p w14:paraId="28DE304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6EEFE3D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0404C89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68EEFC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bp</w:t>
            </w:r>
            <w:r w:rsidRPr="00D22084">
              <w:rPr>
                <w:rFonts w:eastAsia="Times New Roman" w:cs="Courier New"/>
                <w:color w:val="333333"/>
                <w:sz w:val="22"/>
                <w:lang w:val="en-US"/>
              </w:rPr>
              <w:t>() {</w:t>
            </w:r>
          </w:p>
          <w:p w14:paraId="7491EA0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(digitalRead(BUTTON) == LOW)</w:t>
            </w:r>
          </w:p>
          <w:p w14:paraId="1CCCF47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en-US"/>
              </w:rPr>
              <w:t xml:space="preserve">    </w:t>
            </w:r>
            <w:r w:rsidRPr="00D22084">
              <w:rPr>
                <w:rFonts w:eastAsia="Times New Roman" w:cs="Courier New"/>
                <w:color w:val="333333"/>
                <w:sz w:val="22"/>
                <w:lang w:val="fr-BE"/>
              </w:rPr>
              <w:t>{</w:t>
            </w:r>
          </w:p>
          <w:p w14:paraId="7DCBBA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mybutton = </w:t>
            </w:r>
            <w:r w:rsidRPr="00D22084">
              <w:rPr>
                <w:rFonts w:eastAsia="Times New Roman" w:cs="Courier New"/>
                <w:color w:val="333333"/>
                <w:sz w:val="22"/>
                <w:shd w:val="clear" w:color="auto" w:fill="FFF0F0"/>
                <w:lang w:val="fr-BE"/>
              </w:rPr>
              <w:t>"bouton_actif"</w:t>
            </w:r>
            <w:r w:rsidRPr="00D22084">
              <w:rPr>
                <w:rFonts w:eastAsia="Times New Roman" w:cs="Courier New"/>
                <w:color w:val="333333"/>
                <w:sz w:val="22"/>
                <w:lang w:val="fr-BE"/>
              </w:rPr>
              <w:t>;</w:t>
            </w:r>
          </w:p>
          <w:p w14:paraId="0BC3387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w:t>
            </w:r>
          </w:p>
          <w:p w14:paraId="5B5AB4E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w:t>
            </w:r>
            <w:r w:rsidRPr="00D22084">
              <w:rPr>
                <w:rFonts w:eastAsia="Times New Roman" w:cs="Courier New"/>
                <w:b/>
                <w:bCs/>
                <w:color w:val="008800"/>
                <w:sz w:val="22"/>
                <w:lang w:val="fr-BE"/>
              </w:rPr>
              <w:t>else</w:t>
            </w:r>
          </w:p>
          <w:p w14:paraId="41DAE32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w:t>
            </w:r>
          </w:p>
          <w:p w14:paraId="054A065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mybutton = </w:t>
            </w:r>
            <w:r w:rsidRPr="00D22084">
              <w:rPr>
                <w:rFonts w:eastAsia="Times New Roman" w:cs="Courier New"/>
                <w:color w:val="333333"/>
                <w:sz w:val="22"/>
                <w:shd w:val="clear" w:color="auto" w:fill="FFF0F0"/>
                <w:lang w:val="fr-BE"/>
              </w:rPr>
              <w:t>"bouton_non_actif"</w:t>
            </w:r>
            <w:r w:rsidRPr="00D22084">
              <w:rPr>
                <w:rFonts w:eastAsia="Times New Roman" w:cs="Courier New"/>
                <w:color w:val="333333"/>
                <w:sz w:val="22"/>
                <w:lang w:val="fr-BE"/>
              </w:rPr>
              <w:t>;</w:t>
            </w:r>
          </w:p>
          <w:p w14:paraId="03E2456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fr-BE"/>
              </w:rPr>
              <w:t xml:space="preserve">    </w:t>
            </w:r>
            <w:r w:rsidRPr="00D22084">
              <w:rPr>
                <w:rFonts w:eastAsia="Times New Roman" w:cs="Courier New"/>
                <w:color w:val="333333"/>
                <w:sz w:val="22"/>
                <w:lang w:val="en-US"/>
              </w:rPr>
              <w:t>}</w:t>
            </w:r>
          </w:p>
          <w:p w14:paraId="1A8C1A7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0BE00F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2DC3BF5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Compteur</w:t>
            </w:r>
            <w:r w:rsidRPr="00D22084">
              <w:rPr>
                <w:rFonts w:eastAsia="Times New Roman" w:cs="Courier New"/>
                <w:color w:val="333333"/>
                <w:sz w:val="22"/>
                <w:lang w:val="en-US"/>
              </w:rPr>
              <w:t>() {</w:t>
            </w:r>
          </w:p>
          <w:p w14:paraId="49906D7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sprintf(count_txt, </w:t>
            </w:r>
            <w:r w:rsidRPr="00D22084">
              <w:rPr>
                <w:rFonts w:eastAsia="Times New Roman" w:cs="Courier New"/>
                <w:color w:val="333333"/>
                <w:sz w:val="22"/>
                <w:shd w:val="clear" w:color="auto" w:fill="FFF0F0"/>
                <w:lang w:val="en-US"/>
              </w:rPr>
              <w:t>"%d"</w:t>
            </w:r>
            <w:r w:rsidRPr="00D22084">
              <w:rPr>
                <w:rFonts w:eastAsia="Times New Roman" w:cs="Courier New"/>
                <w:color w:val="333333"/>
                <w:sz w:val="22"/>
                <w:lang w:val="en-US"/>
              </w:rPr>
              <w:t>, count);</w:t>
            </w:r>
          </w:p>
          <w:p w14:paraId="44C4F1B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5279876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1B4CE57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button_Read</w:t>
            </w:r>
            <w:r w:rsidRPr="00D22084">
              <w:rPr>
                <w:rFonts w:eastAsia="Times New Roman" w:cs="Courier New"/>
                <w:color w:val="333333"/>
                <w:sz w:val="22"/>
                <w:lang w:val="en-US"/>
              </w:rPr>
              <w:t>()</w:t>
            </w:r>
          </w:p>
          <w:p w14:paraId="700BFF0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17430EC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state_button = digitalRead(BUTTON);</w:t>
            </w:r>
          </w:p>
          <w:p w14:paraId="029B99E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(state_button == LOW)</w:t>
            </w:r>
          </w:p>
          <w:p w14:paraId="266CEF9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3C2F58A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flag_button = </w:t>
            </w:r>
            <w:r w:rsidRPr="00D22084">
              <w:rPr>
                <w:rFonts w:eastAsia="Times New Roman" w:cs="Courier New"/>
                <w:b/>
                <w:bCs/>
                <w:color w:val="0000DD"/>
                <w:sz w:val="22"/>
                <w:lang w:val="en-US"/>
              </w:rPr>
              <w:t>1</w:t>
            </w:r>
            <w:r w:rsidRPr="00D22084">
              <w:rPr>
                <w:rFonts w:eastAsia="Times New Roman" w:cs="Courier New"/>
                <w:color w:val="333333"/>
                <w:sz w:val="22"/>
                <w:lang w:val="en-US"/>
              </w:rPr>
              <w:t>;</w:t>
            </w:r>
          </w:p>
          <w:p w14:paraId="7F69F53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digitalWrite(LEDblue, HIGH);</w:t>
            </w:r>
          </w:p>
          <w:p w14:paraId="1EF1D97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3F3055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else</w:t>
            </w:r>
          </w:p>
          <w:p w14:paraId="3C51486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55314C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digitalWrite(LEDblue, LOW);</w:t>
            </w:r>
          </w:p>
          <w:p w14:paraId="2F51A23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69C9C6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(flag_button == </w:t>
            </w:r>
            <w:r w:rsidRPr="00D22084">
              <w:rPr>
                <w:rFonts w:eastAsia="Times New Roman" w:cs="Courier New"/>
                <w:b/>
                <w:bCs/>
                <w:color w:val="0000DD"/>
                <w:sz w:val="22"/>
                <w:lang w:val="en-US"/>
              </w:rPr>
              <w:t>1</w:t>
            </w:r>
            <w:r w:rsidRPr="00D22084">
              <w:rPr>
                <w:rFonts w:eastAsia="Times New Roman" w:cs="Courier New"/>
                <w:color w:val="333333"/>
                <w:sz w:val="22"/>
                <w:lang w:val="en-US"/>
              </w:rPr>
              <w:t xml:space="preserve"> &amp;&amp; state_button == HIGH)</w:t>
            </w:r>
          </w:p>
          <w:p w14:paraId="7CD567A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1F72E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count += </w:t>
            </w:r>
            <w:r w:rsidRPr="00D22084">
              <w:rPr>
                <w:rFonts w:eastAsia="Times New Roman" w:cs="Courier New"/>
                <w:b/>
                <w:bCs/>
                <w:color w:val="0000DD"/>
                <w:sz w:val="22"/>
                <w:lang w:val="en-US"/>
              </w:rPr>
              <w:t>1</w:t>
            </w:r>
            <w:r w:rsidRPr="00D22084">
              <w:rPr>
                <w:rFonts w:eastAsia="Times New Roman" w:cs="Courier New"/>
                <w:color w:val="333333"/>
                <w:sz w:val="22"/>
                <w:lang w:val="en-US"/>
              </w:rPr>
              <w:t>;</w:t>
            </w:r>
          </w:p>
          <w:p w14:paraId="22B5C4A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flag_button = </w:t>
            </w:r>
            <w:r w:rsidRPr="00D22084">
              <w:rPr>
                <w:rFonts w:eastAsia="Times New Roman" w:cs="Courier New"/>
                <w:b/>
                <w:bCs/>
                <w:color w:val="0000DD"/>
                <w:sz w:val="22"/>
                <w:lang w:val="en-US"/>
              </w:rPr>
              <w:t>0</w:t>
            </w:r>
            <w:r w:rsidRPr="00D22084">
              <w:rPr>
                <w:rFonts w:eastAsia="Times New Roman" w:cs="Courier New"/>
                <w:color w:val="333333"/>
                <w:sz w:val="22"/>
                <w:lang w:val="en-US"/>
              </w:rPr>
              <w:t>;</w:t>
            </w:r>
          </w:p>
          <w:p w14:paraId="324558F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972B49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30874C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519306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LEDisON</w:t>
            </w:r>
            <w:r w:rsidRPr="00D22084">
              <w:rPr>
                <w:rFonts w:eastAsia="Times New Roman" w:cs="Courier New"/>
                <w:color w:val="333333"/>
                <w:sz w:val="22"/>
                <w:lang w:val="en-US"/>
              </w:rPr>
              <w:t>() {</w:t>
            </w:r>
          </w:p>
          <w:p w14:paraId="10719E3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digitalWrite(LEDred, </w:t>
            </w:r>
            <w:r w:rsidRPr="00D22084">
              <w:rPr>
                <w:rFonts w:eastAsia="Times New Roman" w:cs="Courier New"/>
                <w:b/>
                <w:bCs/>
                <w:color w:val="0000DD"/>
                <w:sz w:val="22"/>
                <w:lang w:val="en-US"/>
              </w:rPr>
              <w:t>1</w:t>
            </w:r>
            <w:r w:rsidRPr="00D22084">
              <w:rPr>
                <w:rFonts w:eastAsia="Times New Roman" w:cs="Courier New"/>
                <w:color w:val="333333"/>
                <w:sz w:val="22"/>
                <w:lang w:val="en-US"/>
              </w:rPr>
              <w:t>);</w:t>
            </w:r>
          </w:p>
          <w:p w14:paraId="71D03E8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5CFBE65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LEDisOFF</w:t>
            </w:r>
            <w:r w:rsidRPr="00D22084">
              <w:rPr>
                <w:rFonts w:eastAsia="Times New Roman" w:cs="Courier New"/>
                <w:color w:val="333333"/>
                <w:sz w:val="22"/>
                <w:lang w:val="en-US"/>
              </w:rPr>
              <w:t>() {</w:t>
            </w:r>
          </w:p>
          <w:p w14:paraId="46C03FB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digitalWrite(LEDred, </w:t>
            </w:r>
            <w:r w:rsidRPr="00D22084">
              <w:rPr>
                <w:rFonts w:eastAsia="Times New Roman" w:cs="Courier New"/>
                <w:b/>
                <w:bCs/>
                <w:color w:val="0000DD"/>
                <w:sz w:val="22"/>
                <w:lang w:val="en-US"/>
              </w:rPr>
              <w:t>0</w:t>
            </w:r>
            <w:r w:rsidRPr="00D22084">
              <w:rPr>
                <w:rFonts w:eastAsia="Times New Roman" w:cs="Courier New"/>
                <w:color w:val="333333"/>
                <w:sz w:val="22"/>
                <w:lang w:val="en-US"/>
              </w:rPr>
              <w:t>);</w:t>
            </w:r>
          </w:p>
          <w:p w14:paraId="585849F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4E1A21F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5B967C3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handleNotFound</w:t>
            </w:r>
            <w:r w:rsidRPr="00D22084">
              <w:rPr>
                <w:rFonts w:eastAsia="Times New Roman" w:cs="Courier New"/>
                <w:color w:val="333333"/>
                <w:sz w:val="22"/>
                <w:lang w:val="en-US"/>
              </w:rPr>
              <w:t>(AsyncWebServerRequest *request) {</w:t>
            </w:r>
          </w:p>
          <w:p w14:paraId="37272DC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404</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"Not found"</w:t>
            </w:r>
            <w:r w:rsidRPr="00D22084">
              <w:rPr>
                <w:rFonts w:eastAsia="Times New Roman" w:cs="Courier New"/>
                <w:color w:val="333333"/>
                <w:sz w:val="22"/>
                <w:lang w:val="en-US"/>
              </w:rPr>
              <w:t>);</w:t>
            </w:r>
          </w:p>
          <w:p w14:paraId="751329A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7B3255D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888888"/>
                <w:sz w:val="22"/>
                <w:lang w:val="en-US"/>
              </w:rPr>
              <w:t>// Replaces placeholder with DHT values</w:t>
            </w:r>
          </w:p>
          <w:p w14:paraId="551324E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String </w:t>
            </w:r>
            <w:r w:rsidRPr="00D22084">
              <w:rPr>
                <w:rFonts w:eastAsia="Times New Roman" w:cs="Courier New"/>
                <w:b/>
                <w:bCs/>
                <w:color w:val="0066BB"/>
                <w:sz w:val="22"/>
                <w:lang w:val="en-US"/>
              </w:rPr>
              <w:t>processor</w:t>
            </w:r>
            <w:r w:rsidRPr="00D22084">
              <w:rPr>
                <w:rFonts w:eastAsia="Times New Roman" w:cs="Courier New"/>
                <w:color w:val="333333"/>
                <w:sz w:val="22"/>
                <w:lang w:val="en-US"/>
              </w:rPr>
              <w:t>(</w:t>
            </w:r>
            <w:r w:rsidRPr="00D22084">
              <w:rPr>
                <w:rFonts w:eastAsia="Times New Roman" w:cs="Courier New"/>
                <w:b/>
                <w:bCs/>
                <w:color w:val="008800"/>
                <w:sz w:val="22"/>
                <w:lang w:val="en-US"/>
              </w:rPr>
              <w:t>const</w:t>
            </w:r>
            <w:r w:rsidRPr="00D22084">
              <w:rPr>
                <w:rFonts w:eastAsia="Times New Roman" w:cs="Courier New"/>
                <w:color w:val="333333"/>
                <w:sz w:val="22"/>
                <w:lang w:val="en-US"/>
              </w:rPr>
              <w:t xml:space="preserve"> String&amp; var) {</w:t>
            </w:r>
          </w:p>
          <w:p w14:paraId="5A7B234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//Serial.println(var);</w:t>
            </w:r>
          </w:p>
          <w:p w14:paraId="4106576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(var == </w:t>
            </w:r>
            <w:r w:rsidRPr="00D22084">
              <w:rPr>
                <w:rFonts w:eastAsia="Times New Roman" w:cs="Courier New"/>
                <w:color w:val="333333"/>
                <w:sz w:val="22"/>
                <w:shd w:val="clear" w:color="auto" w:fill="FFF0F0"/>
                <w:lang w:val="en-US"/>
              </w:rPr>
              <w:t>"TEMPERATURE"</w:t>
            </w:r>
            <w:r w:rsidRPr="00D22084">
              <w:rPr>
                <w:rFonts w:eastAsia="Times New Roman" w:cs="Courier New"/>
                <w:color w:val="333333"/>
                <w:sz w:val="22"/>
                <w:lang w:val="en-US"/>
              </w:rPr>
              <w:t>) {</w:t>
            </w:r>
          </w:p>
          <w:p w14:paraId="2B54E69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return</w:t>
            </w:r>
            <w:r w:rsidRPr="00D22084">
              <w:rPr>
                <w:rFonts w:eastAsia="Times New Roman" w:cs="Courier New"/>
                <w:color w:val="333333"/>
                <w:sz w:val="22"/>
                <w:lang w:val="en-US"/>
              </w:rPr>
              <w:t xml:space="preserve"> String(t);</w:t>
            </w:r>
          </w:p>
          <w:p w14:paraId="731FCBB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5D7B5B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else</w:t>
            </w: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(var == </w:t>
            </w:r>
            <w:r w:rsidRPr="00D22084">
              <w:rPr>
                <w:rFonts w:eastAsia="Times New Roman" w:cs="Courier New"/>
                <w:color w:val="333333"/>
                <w:sz w:val="22"/>
                <w:shd w:val="clear" w:color="auto" w:fill="FFF0F0"/>
                <w:lang w:val="en-US"/>
              </w:rPr>
              <w:t>"HUMIDITY"</w:t>
            </w:r>
            <w:r w:rsidRPr="00D22084">
              <w:rPr>
                <w:rFonts w:eastAsia="Times New Roman" w:cs="Courier New"/>
                <w:color w:val="333333"/>
                <w:sz w:val="22"/>
                <w:lang w:val="en-US"/>
              </w:rPr>
              <w:t>) {</w:t>
            </w:r>
          </w:p>
          <w:p w14:paraId="5F627C1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return</w:t>
            </w:r>
            <w:r w:rsidRPr="00D22084">
              <w:rPr>
                <w:rFonts w:eastAsia="Times New Roman" w:cs="Courier New"/>
                <w:color w:val="333333"/>
                <w:sz w:val="22"/>
                <w:lang w:val="en-US"/>
              </w:rPr>
              <w:t xml:space="preserve"> String(h);</w:t>
            </w:r>
          </w:p>
          <w:p w14:paraId="603FD6B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C1E4D6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return</w:t>
            </w:r>
            <w:r w:rsidRPr="00D22084">
              <w:rPr>
                <w:rFonts w:eastAsia="Times New Roman" w:cs="Courier New"/>
                <w:color w:val="333333"/>
                <w:sz w:val="22"/>
                <w:lang w:val="en-US"/>
              </w:rPr>
              <w:t xml:space="preserve"> String();</w:t>
            </w:r>
          </w:p>
          <w:p w14:paraId="018C577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00042B0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setup</w:t>
            </w:r>
            <w:r w:rsidRPr="00D22084">
              <w:rPr>
                <w:rFonts w:eastAsia="Times New Roman" w:cs="Courier New"/>
                <w:color w:val="333333"/>
                <w:sz w:val="22"/>
                <w:lang w:val="en-US"/>
              </w:rPr>
              <w:t>() {</w:t>
            </w:r>
          </w:p>
          <w:p w14:paraId="3AF45BC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pinMode(LEDred, OUTPUT);     </w:t>
            </w:r>
            <w:r w:rsidRPr="00D22084">
              <w:rPr>
                <w:rFonts w:eastAsia="Times New Roman" w:cs="Courier New"/>
                <w:color w:val="888888"/>
                <w:sz w:val="22"/>
                <w:lang w:val="en-US"/>
              </w:rPr>
              <w:t>// Initialize the LED pin as an output</w:t>
            </w:r>
          </w:p>
          <w:p w14:paraId="4B70CBC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digitalWrite(LEDred, LOW);</w:t>
            </w:r>
          </w:p>
          <w:p w14:paraId="4146318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pinMode(LEDblue, OUTPUT);     </w:t>
            </w:r>
            <w:r w:rsidRPr="00D22084">
              <w:rPr>
                <w:rFonts w:eastAsia="Times New Roman" w:cs="Courier New"/>
                <w:color w:val="888888"/>
                <w:sz w:val="22"/>
                <w:lang w:val="en-US"/>
              </w:rPr>
              <w:t>// Initialize the LED pin as an output</w:t>
            </w:r>
          </w:p>
          <w:p w14:paraId="3CE64C7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digitalWrite(LEDblue, LOW);</w:t>
            </w:r>
          </w:p>
          <w:p w14:paraId="6A10AEA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1D08F75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pinMode(BUTTON, INPUT);</w:t>
            </w:r>
          </w:p>
          <w:p w14:paraId="7C0580B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A27206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Serial.begin(</w:t>
            </w:r>
            <w:r w:rsidRPr="00D22084">
              <w:rPr>
                <w:rFonts w:eastAsia="Times New Roman" w:cs="Courier New"/>
                <w:b/>
                <w:bCs/>
                <w:color w:val="0000DD"/>
                <w:sz w:val="22"/>
                <w:lang w:val="en-US"/>
              </w:rPr>
              <w:t>115200</w:t>
            </w:r>
            <w:r w:rsidRPr="00D22084">
              <w:rPr>
                <w:rFonts w:eastAsia="Times New Roman" w:cs="Courier New"/>
                <w:color w:val="333333"/>
                <w:sz w:val="22"/>
                <w:lang w:val="en-US"/>
              </w:rPr>
              <w:t>);</w:t>
            </w:r>
          </w:p>
          <w:p w14:paraId="4A13E7D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dht.begin();</w:t>
            </w:r>
          </w:p>
          <w:p w14:paraId="78B2E34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WiFi.mode(WIFI_STA);</w:t>
            </w:r>
          </w:p>
          <w:p w14:paraId="01C5D40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WiFi.begin(ssid, password);</w:t>
            </w:r>
          </w:p>
          <w:p w14:paraId="1D6454C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w:t>
            </w:r>
            <w:r w:rsidRPr="00D22084">
              <w:rPr>
                <w:rFonts w:eastAsia="Times New Roman" w:cs="Courier New"/>
                <w:color w:val="333333"/>
                <w:sz w:val="22"/>
                <w:lang w:val="en-US"/>
              </w:rPr>
              <w:t>);</w:t>
            </w:r>
          </w:p>
          <w:p w14:paraId="2D154BA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2503619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(!LittleFS.begin())</w:t>
            </w:r>
          </w:p>
          <w:p w14:paraId="0DC2B7B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20FB31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"Erreur LittleFS..."</w:t>
            </w:r>
            <w:r w:rsidRPr="00D22084">
              <w:rPr>
                <w:rFonts w:eastAsia="Times New Roman" w:cs="Courier New"/>
                <w:color w:val="333333"/>
                <w:sz w:val="22"/>
                <w:lang w:val="en-US"/>
              </w:rPr>
              <w:t>);</w:t>
            </w:r>
          </w:p>
          <w:p w14:paraId="2F57372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return</w:t>
            </w:r>
            <w:r w:rsidRPr="00D22084">
              <w:rPr>
                <w:rFonts w:eastAsia="Times New Roman" w:cs="Courier New"/>
                <w:color w:val="333333"/>
                <w:sz w:val="22"/>
                <w:lang w:val="en-US"/>
              </w:rPr>
              <w:t>;</w:t>
            </w:r>
          </w:p>
          <w:p w14:paraId="3FEAAD6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90C278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52556CB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File root = LittleFS.open(</w:t>
            </w:r>
            <w:r w:rsidRPr="00D22084">
              <w:rPr>
                <w:rFonts w:eastAsia="Times New Roman" w:cs="Courier New"/>
                <w:color w:val="333333"/>
                <w:sz w:val="22"/>
                <w:shd w:val="clear" w:color="auto" w:fill="FFF0F0"/>
                <w:lang w:val="en-US"/>
              </w:rPr>
              <w:t>"/"</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"r"</w:t>
            </w:r>
            <w:r w:rsidRPr="00D22084">
              <w:rPr>
                <w:rFonts w:eastAsia="Times New Roman" w:cs="Courier New"/>
                <w:color w:val="333333"/>
                <w:sz w:val="22"/>
                <w:lang w:val="en-US"/>
              </w:rPr>
              <w:t>);</w:t>
            </w:r>
          </w:p>
          <w:p w14:paraId="3237857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File file = root.openNextFile();</w:t>
            </w:r>
          </w:p>
          <w:p w14:paraId="1706E9F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F49644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while</w:t>
            </w:r>
            <w:r w:rsidRPr="00D22084">
              <w:rPr>
                <w:rFonts w:eastAsia="Times New Roman" w:cs="Courier New"/>
                <w:color w:val="333333"/>
                <w:sz w:val="22"/>
                <w:lang w:val="en-US"/>
              </w:rPr>
              <w:t>(file)</w:t>
            </w:r>
          </w:p>
          <w:p w14:paraId="3D987AD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DAE5B5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w:t>
            </w:r>
            <w:r w:rsidRPr="00D22084">
              <w:rPr>
                <w:rFonts w:eastAsia="Times New Roman" w:cs="Courier New"/>
                <w:color w:val="333333"/>
                <w:sz w:val="22"/>
                <w:shd w:val="clear" w:color="auto" w:fill="FFF0F0"/>
                <w:lang w:val="en-US"/>
              </w:rPr>
              <w:t>"File: "</w:t>
            </w:r>
            <w:r w:rsidRPr="00D22084">
              <w:rPr>
                <w:rFonts w:eastAsia="Times New Roman" w:cs="Courier New"/>
                <w:color w:val="333333"/>
                <w:sz w:val="22"/>
                <w:lang w:val="en-US"/>
              </w:rPr>
              <w:t>);</w:t>
            </w:r>
          </w:p>
          <w:p w14:paraId="44F3A18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Serial.println(file.name());</w:t>
            </w:r>
          </w:p>
          <w:p w14:paraId="518982D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file.close();</w:t>
            </w:r>
          </w:p>
          <w:p w14:paraId="236DBCD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file = root.openNextFile();</w:t>
            </w:r>
          </w:p>
          <w:p w14:paraId="43F331B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 xml:space="preserve">  }</w:t>
            </w:r>
          </w:p>
          <w:p w14:paraId="63C6311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4556E8E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Wait for connection</w:t>
            </w:r>
          </w:p>
          <w:p w14:paraId="32317E5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while</w:t>
            </w:r>
            <w:r w:rsidRPr="00D22084">
              <w:rPr>
                <w:rFonts w:eastAsia="Times New Roman" w:cs="Courier New"/>
                <w:color w:val="333333"/>
                <w:sz w:val="22"/>
                <w:lang w:val="en-US"/>
              </w:rPr>
              <w:t xml:space="preserve"> (WiFi.status() != WL_CONNECTED) {</w:t>
            </w:r>
          </w:p>
          <w:p w14:paraId="2FC8D80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delay(</w:t>
            </w:r>
            <w:r w:rsidRPr="00D22084">
              <w:rPr>
                <w:rFonts w:eastAsia="Times New Roman" w:cs="Courier New"/>
                <w:b/>
                <w:bCs/>
                <w:color w:val="0000DD"/>
                <w:sz w:val="22"/>
                <w:lang w:val="en-US"/>
              </w:rPr>
              <w:t>500</w:t>
            </w:r>
            <w:r w:rsidRPr="00D22084">
              <w:rPr>
                <w:rFonts w:eastAsia="Times New Roman" w:cs="Courier New"/>
                <w:color w:val="333333"/>
                <w:sz w:val="22"/>
                <w:lang w:val="en-US"/>
              </w:rPr>
              <w:t>);</w:t>
            </w:r>
          </w:p>
          <w:p w14:paraId="47153BA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w:t>
            </w:r>
            <w:r w:rsidRPr="00D22084">
              <w:rPr>
                <w:rFonts w:eastAsia="Times New Roman" w:cs="Courier New"/>
                <w:color w:val="333333"/>
                <w:sz w:val="22"/>
                <w:shd w:val="clear" w:color="auto" w:fill="FFF0F0"/>
                <w:lang w:val="en-US"/>
              </w:rPr>
              <w:t>"."</w:t>
            </w:r>
            <w:r w:rsidRPr="00D22084">
              <w:rPr>
                <w:rFonts w:eastAsia="Times New Roman" w:cs="Courier New"/>
                <w:color w:val="333333"/>
                <w:sz w:val="22"/>
                <w:lang w:val="en-US"/>
              </w:rPr>
              <w:t>);</w:t>
            </w:r>
          </w:p>
          <w:p w14:paraId="149E096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DDA78F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w:t>
            </w:r>
            <w:r w:rsidRPr="00D22084">
              <w:rPr>
                <w:rFonts w:eastAsia="Times New Roman" w:cs="Courier New"/>
                <w:color w:val="333333"/>
                <w:sz w:val="22"/>
                <w:lang w:val="en-US"/>
              </w:rPr>
              <w:t>);</w:t>
            </w:r>
          </w:p>
          <w:p w14:paraId="115ECA4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w:t>
            </w:r>
            <w:r w:rsidRPr="00D22084">
              <w:rPr>
                <w:rFonts w:eastAsia="Times New Roman" w:cs="Courier New"/>
                <w:color w:val="333333"/>
                <w:sz w:val="22"/>
                <w:shd w:val="clear" w:color="auto" w:fill="FFF0F0"/>
                <w:lang w:val="en-US"/>
              </w:rPr>
              <w:t>"Connected to "</w:t>
            </w:r>
            <w:r w:rsidRPr="00D22084">
              <w:rPr>
                <w:rFonts w:eastAsia="Times New Roman" w:cs="Courier New"/>
                <w:color w:val="333333"/>
                <w:sz w:val="22"/>
                <w:lang w:val="en-US"/>
              </w:rPr>
              <w:t>);</w:t>
            </w:r>
          </w:p>
          <w:p w14:paraId="7C831B5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Serial.println(ssid);</w:t>
            </w:r>
          </w:p>
          <w:p w14:paraId="4CBD147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w:t>
            </w:r>
            <w:r w:rsidRPr="00D22084">
              <w:rPr>
                <w:rFonts w:eastAsia="Times New Roman" w:cs="Courier New"/>
                <w:color w:val="333333"/>
                <w:sz w:val="22"/>
                <w:shd w:val="clear" w:color="auto" w:fill="FFF0F0"/>
                <w:lang w:val="en-US"/>
              </w:rPr>
              <w:t>"IP address: "</w:t>
            </w:r>
            <w:r w:rsidRPr="00D22084">
              <w:rPr>
                <w:rFonts w:eastAsia="Times New Roman" w:cs="Courier New"/>
                <w:color w:val="333333"/>
                <w:sz w:val="22"/>
                <w:lang w:val="en-US"/>
              </w:rPr>
              <w:t>);</w:t>
            </w:r>
          </w:p>
          <w:p w14:paraId="0CC6680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Serial.println(WiFi.localIP());</w:t>
            </w:r>
          </w:p>
          <w:p w14:paraId="3290BB3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56BFAE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w:t>
            </w:r>
            <w:r w:rsidRPr="00D22084">
              <w:rPr>
                <w:rFonts w:eastAsia="Times New Roman" w:cs="Courier New"/>
                <w:color w:val="333333"/>
                <w:sz w:val="22"/>
                <w:lang w:val="en-US"/>
              </w:rPr>
              <w:t>, HTTP_GET, [](AsyncWebServerRequest *request)</w:t>
            </w:r>
          </w:p>
          <w:p w14:paraId="4A8692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7B3918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request-&gt;send(LittleFS, </w:t>
            </w:r>
            <w:r w:rsidRPr="00D22084">
              <w:rPr>
                <w:rFonts w:eastAsia="Times New Roman" w:cs="Courier New"/>
                <w:color w:val="333333"/>
                <w:sz w:val="22"/>
                <w:shd w:val="clear" w:color="auto" w:fill="FFF0F0"/>
                <w:lang w:val="en-US"/>
              </w:rPr>
              <w:t>"/index.html"</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"text/html"</w:t>
            </w:r>
            <w:r w:rsidRPr="00D22084">
              <w:rPr>
                <w:rFonts w:eastAsia="Times New Roman" w:cs="Courier New"/>
                <w:color w:val="333333"/>
                <w:sz w:val="22"/>
                <w:lang w:val="en-US"/>
              </w:rPr>
              <w:t>);</w:t>
            </w:r>
          </w:p>
          <w:p w14:paraId="2EE3225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5AA8465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049EFA9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"/w3.css"</w:t>
            </w:r>
            <w:r w:rsidRPr="00D22084">
              <w:rPr>
                <w:rFonts w:eastAsia="Times New Roman" w:cs="Courier New"/>
                <w:color w:val="333333"/>
                <w:sz w:val="22"/>
                <w:lang w:val="en-US"/>
              </w:rPr>
              <w:t>, HTTP_GET, [](AsyncWebServerRequest *request)</w:t>
            </w:r>
          </w:p>
          <w:p w14:paraId="6200C9F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5351421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request-&gt;send(LittleFS, </w:t>
            </w:r>
            <w:r w:rsidRPr="00D22084">
              <w:rPr>
                <w:rFonts w:eastAsia="Times New Roman" w:cs="Courier New"/>
                <w:color w:val="333333"/>
                <w:sz w:val="22"/>
                <w:shd w:val="clear" w:color="auto" w:fill="FFF0F0"/>
                <w:lang w:val="en-US"/>
              </w:rPr>
              <w:t>"/w3.css"</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"text/css"</w:t>
            </w:r>
            <w:r w:rsidRPr="00D22084">
              <w:rPr>
                <w:rFonts w:eastAsia="Times New Roman" w:cs="Courier New"/>
                <w:color w:val="333333"/>
                <w:sz w:val="22"/>
                <w:lang w:val="en-US"/>
              </w:rPr>
              <w:t>);</w:t>
            </w:r>
          </w:p>
          <w:p w14:paraId="6F61C7D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53B9E1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"/script.js"</w:t>
            </w:r>
            <w:r w:rsidRPr="00D22084">
              <w:rPr>
                <w:rFonts w:eastAsia="Times New Roman" w:cs="Courier New"/>
                <w:color w:val="333333"/>
                <w:sz w:val="22"/>
                <w:lang w:val="en-US"/>
              </w:rPr>
              <w:t>, HTTP_GET, [](AsyncWebServerRequest *request)</w:t>
            </w:r>
          </w:p>
          <w:p w14:paraId="2B2D2AF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7ED6A95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request-&gt;send(LittleFS, </w:t>
            </w:r>
            <w:r w:rsidRPr="00D22084">
              <w:rPr>
                <w:rFonts w:eastAsia="Times New Roman" w:cs="Courier New"/>
                <w:color w:val="333333"/>
                <w:sz w:val="22"/>
                <w:shd w:val="clear" w:color="auto" w:fill="FFF0F0"/>
                <w:lang w:val="en-US"/>
              </w:rPr>
              <w:t>"/script.js"</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"text/javascript"</w:t>
            </w:r>
            <w:r w:rsidRPr="00D22084">
              <w:rPr>
                <w:rFonts w:eastAsia="Times New Roman" w:cs="Courier New"/>
                <w:color w:val="333333"/>
                <w:sz w:val="22"/>
                <w:lang w:val="en-US"/>
              </w:rPr>
              <w:t>);</w:t>
            </w:r>
          </w:p>
          <w:p w14:paraId="0C2C27E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502CD8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"/Onizuka.jpg"</w:t>
            </w:r>
            <w:r w:rsidRPr="00D22084">
              <w:rPr>
                <w:rFonts w:eastAsia="Times New Roman" w:cs="Courier New"/>
                <w:color w:val="333333"/>
                <w:sz w:val="22"/>
                <w:lang w:val="en-US"/>
              </w:rPr>
              <w:t>, HTTP_GET, [](AsyncWebServerRequest *request)</w:t>
            </w:r>
          </w:p>
          <w:p w14:paraId="2792EE3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4AC95C5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request-&gt;send(LittleFS, </w:t>
            </w:r>
            <w:r w:rsidRPr="00D22084">
              <w:rPr>
                <w:rFonts w:eastAsia="Times New Roman" w:cs="Courier New"/>
                <w:color w:val="333333"/>
                <w:sz w:val="22"/>
                <w:shd w:val="clear" w:color="auto" w:fill="FFF0F0"/>
                <w:lang w:val="en-US"/>
              </w:rPr>
              <w:t>"/Onizuka.jpg"</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"image/jpg"</w:t>
            </w:r>
            <w:r w:rsidRPr="00D22084">
              <w:rPr>
                <w:rFonts w:eastAsia="Times New Roman" w:cs="Courier New"/>
                <w:color w:val="333333"/>
                <w:sz w:val="22"/>
                <w:lang w:val="en-US"/>
              </w:rPr>
              <w:t>);</w:t>
            </w:r>
          </w:p>
          <w:p w14:paraId="29E9585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77EDF0E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"/humidity"</w:t>
            </w:r>
            <w:r w:rsidRPr="00D22084">
              <w:rPr>
                <w:rFonts w:eastAsia="Times New Roman" w:cs="Courier New"/>
                <w:color w:val="333333"/>
                <w:sz w:val="22"/>
                <w:lang w:val="en-US"/>
              </w:rPr>
              <w:t>, HTTP_GET, [](AsyncWebServerRequest *request)</w:t>
            </w:r>
          </w:p>
          <w:p w14:paraId="7E404AD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385559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humi();</w:t>
            </w:r>
          </w:p>
          <w:p w14:paraId="2D31FA3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str_hum);</w:t>
            </w:r>
          </w:p>
          <w:p w14:paraId="7159FBA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419364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7644033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"/temperature"</w:t>
            </w:r>
            <w:r w:rsidRPr="00D22084">
              <w:rPr>
                <w:rFonts w:eastAsia="Times New Roman" w:cs="Courier New"/>
                <w:color w:val="333333"/>
                <w:sz w:val="22"/>
                <w:lang w:val="en-US"/>
              </w:rPr>
              <w:t>, HTTP_GET, [](AsyncWebServerRequest *request)</w:t>
            </w:r>
          </w:p>
          <w:p w14:paraId="2A3BD1A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53E800B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temp();</w:t>
            </w:r>
          </w:p>
          <w:p w14:paraId="067033A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str_temp);</w:t>
            </w:r>
          </w:p>
          <w:p w14:paraId="197AC9A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6974E7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"/LEDisON"</w:t>
            </w:r>
            <w:r w:rsidRPr="00D22084">
              <w:rPr>
                <w:rFonts w:eastAsia="Times New Roman" w:cs="Courier New"/>
                <w:color w:val="333333"/>
                <w:sz w:val="22"/>
                <w:lang w:val="en-US"/>
              </w:rPr>
              <w:t>, HTTP_GET, [](AsyncWebServerRequest *request)</w:t>
            </w:r>
          </w:p>
          <w:p w14:paraId="45AAA8B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3F173AC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LEDisON();</w:t>
            </w:r>
          </w:p>
          <w:p w14:paraId="7936333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 is on"</w:t>
            </w:r>
            <w:r w:rsidRPr="00D22084">
              <w:rPr>
                <w:rFonts w:eastAsia="Times New Roman" w:cs="Courier New"/>
                <w:color w:val="333333"/>
                <w:sz w:val="22"/>
                <w:lang w:val="en-US"/>
              </w:rPr>
              <w:t>);</w:t>
            </w:r>
          </w:p>
          <w:p w14:paraId="2F579FC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4F9A0E4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w:t>
            </w:r>
            <w:r w:rsidRPr="00D22084">
              <w:rPr>
                <w:rFonts w:eastAsia="Times New Roman" w:cs="Courier New"/>
                <w:color w:val="333333"/>
                <w:sz w:val="22"/>
                <w:shd w:val="clear" w:color="auto" w:fill="FFF0F0"/>
                <w:lang w:val="en-US"/>
              </w:rPr>
              <w:t>"/LEDisOFF"</w:t>
            </w:r>
            <w:r w:rsidRPr="00D22084">
              <w:rPr>
                <w:rFonts w:eastAsia="Times New Roman" w:cs="Courier New"/>
                <w:color w:val="333333"/>
                <w:sz w:val="22"/>
                <w:lang w:val="en-US"/>
              </w:rPr>
              <w:t>, HTTP_GET, [](AsyncWebServerRequest *request)</w:t>
            </w:r>
          </w:p>
          <w:p w14:paraId="6422AA5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20ED785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LEDisOFF();</w:t>
            </w:r>
          </w:p>
          <w:p w14:paraId="512E65F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 is off"</w:t>
            </w:r>
            <w:r w:rsidRPr="00D22084">
              <w:rPr>
                <w:rFonts w:eastAsia="Times New Roman" w:cs="Courier New"/>
                <w:color w:val="333333"/>
                <w:sz w:val="22"/>
                <w:lang w:val="en-US"/>
              </w:rPr>
              <w:t>);</w:t>
            </w:r>
          </w:p>
          <w:p w14:paraId="7C099B3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1793ECC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lastRenderedPageBreak/>
              <w:t xml:space="preserve">    server.on(</w:t>
            </w:r>
            <w:r w:rsidRPr="00D22084">
              <w:rPr>
                <w:rFonts w:eastAsia="Times New Roman" w:cs="Courier New"/>
                <w:color w:val="333333"/>
                <w:sz w:val="22"/>
                <w:shd w:val="clear" w:color="auto" w:fill="FFF0F0"/>
                <w:lang w:val="en-US"/>
              </w:rPr>
              <w:t>"/bp"</w:t>
            </w:r>
            <w:r w:rsidRPr="00D22084">
              <w:rPr>
                <w:rFonts w:eastAsia="Times New Roman" w:cs="Courier New"/>
                <w:color w:val="333333"/>
                <w:sz w:val="22"/>
                <w:lang w:val="en-US"/>
              </w:rPr>
              <w:t>, HTTP_GET, [](AsyncWebServerRequest *request)</w:t>
            </w:r>
          </w:p>
          <w:p w14:paraId="20EECAC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3E6419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bp();</w:t>
            </w:r>
          </w:p>
          <w:p w14:paraId="336FC72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mybutton);</w:t>
            </w:r>
          </w:p>
          <w:p w14:paraId="6238EA7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en-US"/>
              </w:rPr>
              <w:t xml:space="preserve">    </w:t>
            </w:r>
            <w:r w:rsidRPr="00D22084">
              <w:rPr>
                <w:rFonts w:eastAsia="Times New Roman" w:cs="Courier New"/>
                <w:color w:val="333333"/>
                <w:sz w:val="22"/>
                <w:lang w:val="fr-BE"/>
              </w:rPr>
              <w:t>});</w:t>
            </w:r>
          </w:p>
          <w:p w14:paraId="3C874D9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fr-BE"/>
              </w:rPr>
            </w:pPr>
            <w:r w:rsidRPr="00D22084">
              <w:rPr>
                <w:rFonts w:eastAsia="Times New Roman" w:cs="Courier New"/>
                <w:color w:val="333333"/>
                <w:sz w:val="22"/>
                <w:lang w:val="fr-BE"/>
              </w:rPr>
              <w:t xml:space="preserve">    server.on(</w:t>
            </w:r>
            <w:r w:rsidRPr="00D22084">
              <w:rPr>
                <w:rFonts w:eastAsia="Times New Roman" w:cs="Courier New"/>
                <w:color w:val="333333"/>
                <w:sz w:val="22"/>
                <w:shd w:val="clear" w:color="auto" w:fill="FFF0F0"/>
                <w:lang w:val="fr-BE"/>
              </w:rPr>
              <w:t>"/compteur"</w:t>
            </w:r>
            <w:r w:rsidRPr="00D22084">
              <w:rPr>
                <w:rFonts w:eastAsia="Times New Roman" w:cs="Courier New"/>
                <w:color w:val="333333"/>
                <w:sz w:val="22"/>
                <w:lang w:val="fr-BE"/>
              </w:rPr>
              <w:t>, HTTP_GET, [](AsyncWebServerRequest *request)</w:t>
            </w:r>
          </w:p>
          <w:p w14:paraId="2DB77CF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fr-BE"/>
              </w:rPr>
              <w:t xml:space="preserve">    </w:t>
            </w:r>
            <w:r w:rsidRPr="00D22084">
              <w:rPr>
                <w:rFonts w:eastAsia="Times New Roman" w:cs="Courier New"/>
                <w:color w:val="333333"/>
                <w:sz w:val="22"/>
                <w:lang w:val="en-US"/>
              </w:rPr>
              <w:t>{</w:t>
            </w:r>
          </w:p>
          <w:p w14:paraId="73418F3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Compteur();</w:t>
            </w:r>
          </w:p>
          <w:p w14:paraId="351FB3A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request-&gt;send(</w:t>
            </w:r>
            <w:r w:rsidRPr="00D22084">
              <w:rPr>
                <w:rFonts w:eastAsia="Times New Roman" w:cs="Courier New"/>
                <w:b/>
                <w:bCs/>
                <w:color w:val="0000DD"/>
                <w:sz w:val="22"/>
                <w:lang w:val="en-US"/>
              </w:rPr>
              <w:t>200</w:t>
            </w:r>
            <w:r w:rsidRPr="00D22084">
              <w:rPr>
                <w:rFonts w:eastAsia="Times New Roman" w:cs="Courier New"/>
                <w:color w:val="333333"/>
                <w:sz w:val="22"/>
                <w:lang w:val="en-US"/>
              </w:rPr>
              <w:t xml:space="preserve">, </w:t>
            </w:r>
            <w:r w:rsidRPr="00D22084">
              <w:rPr>
                <w:rFonts w:eastAsia="Times New Roman" w:cs="Courier New"/>
                <w:color w:val="333333"/>
                <w:sz w:val="22"/>
                <w:shd w:val="clear" w:color="auto" w:fill="FFF0F0"/>
                <w:lang w:val="en-US"/>
              </w:rPr>
              <w:t>"text/plain"</w:t>
            </w:r>
            <w:r w:rsidRPr="00D22084">
              <w:rPr>
                <w:rFonts w:eastAsia="Times New Roman" w:cs="Courier New"/>
                <w:color w:val="333333"/>
                <w:sz w:val="22"/>
                <w:lang w:val="en-US"/>
              </w:rPr>
              <w:t>, count_txt);</w:t>
            </w:r>
          </w:p>
          <w:p w14:paraId="1C3CE25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66C506E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2FA725E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server.onNotFound(handleNotFound);</w:t>
            </w:r>
          </w:p>
          <w:p w14:paraId="3A653800"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server.begin();</w:t>
            </w:r>
          </w:p>
          <w:p w14:paraId="58223D3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"HTTP server started"</w:t>
            </w:r>
            <w:r w:rsidRPr="00D22084">
              <w:rPr>
                <w:rFonts w:eastAsia="Times New Roman" w:cs="Courier New"/>
                <w:color w:val="333333"/>
                <w:sz w:val="22"/>
                <w:lang w:val="en-US"/>
              </w:rPr>
              <w:t>);</w:t>
            </w:r>
          </w:p>
          <w:p w14:paraId="3493C31F"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p w14:paraId="23B1491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p>
          <w:p w14:paraId="634CCB9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b/>
                <w:bCs/>
                <w:color w:val="333399"/>
                <w:sz w:val="22"/>
                <w:lang w:val="en-US"/>
              </w:rPr>
              <w:t>void</w:t>
            </w:r>
            <w:r w:rsidRPr="00D22084">
              <w:rPr>
                <w:rFonts w:eastAsia="Times New Roman" w:cs="Courier New"/>
                <w:color w:val="333333"/>
                <w:sz w:val="22"/>
                <w:lang w:val="en-US"/>
              </w:rPr>
              <w:t xml:space="preserve"> </w:t>
            </w:r>
            <w:r w:rsidRPr="00D22084">
              <w:rPr>
                <w:rFonts w:eastAsia="Times New Roman" w:cs="Courier New"/>
                <w:b/>
                <w:bCs/>
                <w:color w:val="0066BB"/>
                <w:sz w:val="22"/>
                <w:lang w:val="en-US"/>
              </w:rPr>
              <w:t>loop</w:t>
            </w:r>
            <w:r w:rsidRPr="00D22084">
              <w:rPr>
                <w:rFonts w:eastAsia="Times New Roman" w:cs="Courier New"/>
                <w:color w:val="333333"/>
                <w:sz w:val="22"/>
                <w:lang w:val="en-US"/>
              </w:rPr>
              <w:t>() {</w:t>
            </w:r>
          </w:p>
          <w:p w14:paraId="142C605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unsigned</w:t>
            </w: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long</w:t>
            </w:r>
            <w:r w:rsidRPr="00D22084">
              <w:rPr>
                <w:rFonts w:eastAsia="Times New Roman" w:cs="Courier New"/>
                <w:color w:val="333333"/>
                <w:sz w:val="22"/>
                <w:lang w:val="en-US"/>
              </w:rPr>
              <w:t xml:space="preserve"> currentMillis = millis();</w:t>
            </w:r>
          </w:p>
          <w:p w14:paraId="0577B6D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(currentMillis - previousMillis &gt;= interval) {</w:t>
            </w:r>
          </w:p>
          <w:p w14:paraId="5CADADB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save the last time you updated the DHT values</w:t>
            </w:r>
          </w:p>
          <w:p w14:paraId="0DEE495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previousMillis = currentMillis;</w:t>
            </w:r>
          </w:p>
          <w:p w14:paraId="0980F5E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Read temperature as Celsius (the default)</w:t>
            </w:r>
          </w:p>
          <w:p w14:paraId="3366BAEB"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float</w:t>
            </w:r>
            <w:r w:rsidRPr="00D22084">
              <w:rPr>
                <w:rFonts w:eastAsia="Times New Roman" w:cs="Courier New"/>
                <w:color w:val="333333"/>
                <w:sz w:val="22"/>
                <w:lang w:val="en-US"/>
              </w:rPr>
              <w:t xml:space="preserve"> newH = dht.readTemperature();</w:t>
            </w:r>
          </w:p>
          <w:p w14:paraId="071DA9F5"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Read temperature as Fahrenheit (isFahrenheit = true)</w:t>
            </w:r>
          </w:p>
          <w:p w14:paraId="180DD4A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//float newT = dht.readTemperature(true);</w:t>
            </w:r>
          </w:p>
          <w:p w14:paraId="65A3CA6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if temperature read failed, don't change t value</w:t>
            </w:r>
          </w:p>
          <w:p w14:paraId="5799CDE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(isnan(newH)) {</w:t>
            </w:r>
          </w:p>
          <w:p w14:paraId="427CFEFE"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"Failed to read from DHT sensor!"</w:t>
            </w:r>
            <w:r w:rsidRPr="00D22084">
              <w:rPr>
                <w:rFonts w:eastAsia="Times New Roman" w:cs="Courier New"/>
                <w:color w:val="333333"/>
                <w:sz w:val="22"/>
                <w:lang w:val="en-US"/>
              </w:rPr>
              <w:t>);</w:t>
            </w:r>
          </w:p>
          <w:p w14:paraId="504F3B93"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AAD666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else</w:t>
            </w:r>
            <w:r w:rsidRPr="00D22084">
              <w:rPr>
                <w:rFonts w:eastAsia="Times New Roman" w:cs="Courier New"/>
                <w:color w:val="333333"/>
                <w:sz w:val="22"/>
                <w:lang w:val="en-US"/>
              </w:rPr>
              <w:t xml:space="preserve"> {</w:t>
            </w:r>
          </w:p>
          <w:p w14:paraId="393F05E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h = newH;</w:t>
            </w:r>
          </w:p>
          <w:p w14:paraId="41D2C33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Serial.println(t);</w:t>
            </w:r>
          </w:p>
          <w:p w14:paraId="4D96F8D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33D4C88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Read Humidity</w:t>
            </w:r>
          </w:p>
          <w:p w14:paraId="051E22B7"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333399"/>
                <w:sz w:val="22"/>
                <w:lang w:val="en-US"/>
              </w:rPr>
              <w:t>float</w:t>
            </w:r>
            <w:r w:rsidRPr="00D22084">
              <w:rPr>
                <w:rFonts w:eastAsia="Times New Roman" w:cs="Courier New"/>
                <w:color w:val="333333"/>
                <w:sz w:val="22"/>
                <w:lang w:val="en-US"/>
              </w:rPr>
              <w:t xml:space="preserve"> newT = dht.readHumidity();</w:t>
            </w:r>
          </w:p>
          <w:p w14:paraId="70266C0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color w:val="888888"/>
                <w:sz w:val="22"/>
                <w:lang w:val="en-US"/>
              </w:rPr>
              <w:t xml:space="preserve">// if humidity read failed, don't change h value </w:t>
            </w:r>
          </w:p>
          <w:p w14:paraId="0D0AD5B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if</w:t>
            </w:r>
            <w:r w:rsidRPr="00D22084">
              <w:rPr>
                <w:rFonts w:eastAsia="Times New Roman" w:cs="Courier New"/>
                <w:color w:val="333333"/>
                <w:sz w:val="22"/>
                <w:lang w:val="en-US"/>
              </w:rPr>
              <w:t xml:space="preserve"> (isnan(newT)) {</w:t>
            </w:r>
          </w:p>
          <w:p w14:paraId="73B63F92"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w:t>
            </w:r>
            <w:r w:rsidRPr="00D22084">
              <w:rPr>
                <w:rFonts w:eastAsia="Times New Roman" w:cs="Courier New"/>
                <w:color w:val="333333"/>
                <w:sz w:val="22"/>
                <w:shd w:val="clear" w:color="auto" w:fill="FFF0F0"/>
                <w:lang w:val="en-US"/>
              </w:rPr>
              <w:t>"Failed to read from DHT sensor!"</w:t>
            </w:r>
            <w:r w:rsidRPr="00D22084">
              <w:rPr>
                <w:rFonts w:eastAsia="Times New Roman" w:cs="Courier New"/>
                <w:color w:val="333333"/>
                <w:sz w:val="22"/>
                <w:lang w:val="en-US"/>
              </w:rPr>
              <w:t>);</w:t>
            </w:r>
          </w:p>
          <w:p w14:paraId="31B1BFAC"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0B12F83D"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r w:rsidRPr="00D22084">
              <w:rPr>
                <w:rFonts w:eastAsia="Times New Roman" w:cs="Courier New"/>
                <w:b/>
                <w:bCs/>
                <w:color w:val="008800"/>
                <w:sz w:val="22"/>
                <w:lang w:val="en-US"/>
              </w:rPr>
              <w:t>else</w:t>
            </w:r>
            <w:r w:rsidRPr="00D22084">
              <w:rPr>
                <w:rFonts w:eastAsia="Times New Roman" w:cs="Courier New"/>
                <w:color w:val="333333"/>
                <w:sz w:val="22"/>
                <w:lang w:val="en-US"/>
              </w:rPr>
              <w:t xml:space="preserve"> {</w:t>
            </w:r>
          </w:p>
          <w:p w14:paraId="71C9EBF6"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t = newT;</w:t>
            </w:r>
          </w:p>
          <w:p w14:paraId="6A6E3839"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Serial.println(h);</w:t>
            </w:r>
          </w:p>
          <w:p w14:paraId="216FC64A"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5816C7B8"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w:t>
            </w:r>
          </w:p>
          <w:p w14:paraId="7CF8B894"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 xml:space="preserve">    button_Read();</w:t>
            </w:r>
          </w:p>
          <w:p w14:paraId="6CCE04B1" w14:textId="77777777" w:rsidR="007F3C89" w:rsidRPr="00D22084" w:rsidRDefault="007F3C89" w:rsidP="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Courier New"/>
                <w:color w:val="333333"/>
                <w:sz w:val="22"/>
                <w:lang w:val="en-US"/>
              </w:rPr>
            </w:pPr>
            <w:r w:rsidRPr="00D22084">
              <w:rPr>
                <w:rFonts w:eastAsia="Times New Roman" w:cs="Courier New"/>
                <w:color w:val="333333"/>
                <w:sz w:val="22"/>
                <w:lang w:val="en-US"/>
              </w:rPr>
              <w:t>}</w:t>
            </w:r>
          </w:p>
        </w:tc>
      </w:tr>
    </w:tbl>
    <w:p w14:paraId="1091C35D" w14:textId="77777777" w:rsidR="0022073B" w:rsidRPr="00D22084" w:rsidRDefault="0022073B" w:rsidP="007F3C89">
      <w:pPr>
        <w:rPr>
          <w:sz w:val="22"/>
        </w:rPr>
      </w:pPr>
    </w:p>
    <w:p w14:paraId="04767AD6" w14:textId="21A45DD4" w:rsidR="0022073B" w:rsidRPr="00D22084" w:rsidRDefault="0022073B" w:rsidP="00821238">
      <w:pPr>
        <w:pStyle w:val="Titre1"/>
        <w:spacing w:after="240"/>
        <w:rPr>
          <w:rFonts w:asciiTheme="minorHAnsi" w:hAnsiTheme="minorHAnsi"/>
          <w:sz w:val="22"/>
          <w:szCs w:val="22"/>
        </w:rPr>
      </w:pPr>
      <w:bookmarkStart w:id="5" w:name="_Toc60833459"/>
      <w:r w:rsidRPr="00D22084">
        <w:rPr>
          <w:rFonts w:asciiTheme="minorHAnsi" w:hAnsiTheme="minorHAnsi"/>
          <w:sz w:val="22"/>
          <w:szCs w:val="22"/>
        </w:rPr>
        <w:lastRenderedPageBreak/>
        <w:t>Conclusion</w:t>
      </w:r>
      <w:bookmarkEnd w:id="5"/>
      <w:r w:rsidRPr="00D22084">
        <w:rPr>
          <w:rFonts w:asciiTheme="minorHAnsi" w:hAnsiTheme="minorHAnsi"/>
          <w:sz w:val="22"/>
          <w:szCs w:val="22"/>
        </w:rPr>
        <w:t xml:space="preserve"> </w:t>
      </w:r>
    </w:p>
    <w:p w14:paraId="39B05460" w14:textId="3D1DAA2B" w:rsidR="0022073B" w:rsidRPr="00D22084" w:rsidRDefault="00311050" w:rsidP="0022073B">
      <w:pPr>
        <w:rPr>
          <w:sz w:val="22"/>
        </w:rPr>
      </w:pPr>
      <w:r w:rsidRPr="00D22084">
        <w:rPr>
          <w:sz w:val="22"/>
        </w:rPr>
        <w:t xml:space="preserve">Ce travail nous a permis une première approche de la programmation web. C’était l’occasion de découvrir et de travailler avec des langages de programmation que nous ne sommes pas amenés à apprendre durant notre cursus. </w:t>
      </w:r>
    </w:p>
    <w:p w14:paraId="36161088" w14:textId="38626C90" w:rsidR="00311050" w:rsidRPr="00D22084" w:rsidRDefault="00311050" w:rsidP="0022073B">
      <w:pPr>
        <w:rPr>
          <w:sz w:val="22"/>
        </w:rPr>
      </w:pPr>
      <w:r w:rsidRPr="00D22084">
        <w:rPr>
          <w:sz w:val="22"/>
        </w:rPr>
        <w:t xml:space="preserve">C’était un TP dont la difficulté ne résidait pas dans la complexité de la programmation mais dans la manipulation de nouveaux outils, c’est pourquoi les programmes abordés reste relativement simples (allumage d’une LED) mais les </w:t>
      </w:r>
      <w:r w:rsidR="00F86D6F" w:rsidRPr="00D22084">
        <w:rPr>
          <w:sz w:val="22"/>
        </w:rPr>
        <w:t xml:space="preserve">différents </w:t>
      </w:r>
      <w:r w:rsidRPr="00D22084">
        <w:rPr>
          <w:sz w:val="22"/>
        </w:rPr>
        <w:t xml:space="preserve">outils utilisés </w:t>
      </w:r>
      <w:r w:rsidR="00F86D6F" w:rsidRPr="00D22084">
        <w:rPr>
          <w:sz w:val="22"/>
        </w:rPr>
        <w:t xml:space="preserve">nous ont permis d’étoffer notre gamme de connaissances. </w:t>
      </w:r>
    </w:p>
    <w:p w14:paraId="70140BAE" w14:textId="2C8B16BE" w:rsidR="00F23C2A" w:rsidRPr="00D22084" w:rsidRDefault="00561FF2" w:rsidP="00D22084">
      <w:pPr>
        <w:rPr>
          <w:sz w:val="22"/>
        </w:rPr>
      </w:pPr>
      <w:r w:rsidRPr="00D22084">
        <w:rPr>
          <w:sz w:val="22"/>
        </w:rPr>
        <w:t>Nous n’avons pas rencontré de difficultés particulière</w:t>
      </w:r>
      <w:r w:rsidR="00447866" w:rsidRPr="00D22084">
        <w:rPr>
          <w:sz w:val="22"/>
        </w:rPr>
        <w:t>s</w:t>
      </w:r>
      <w:r w:rsidRPr="00D22084">
        <w:rPr>
          <w:sz w:val="22"/>
        </w:rPr>
        <w:t xml:space="preserve"> dans la réalisation du TP et avons pris plaisir à travailler avec de nouveaux outils mais regrettons tout de même de ne pas avoir pu aller plus loin dans l</w:t>
      </w:r>
      <w:r w:rsidR="00447866" w:rsidRPr="00D22084">
        <w:rPr>
          <w:sz w:val="22"/>
        </w:rPr>
        <w:t xml:space="preserve">a complexité du travail que nous avons fourni. </w:t>
      </w:r>
    </w:p>
    <w:p w14:paraId="08527AB3" w14:textId="05F7B78E" w:rsidR="00F23C2A" w:rsidRPr="00D22084" w:rsidRDefault="0022073B" w:rsidP="00D22084">
      <w:pPr>
        <w:pStyle w:val="Titre1"/>
        <w:spacing w:after="240"/>
        <w:rPr>
          <w:rFonts w:asciiTheme="minorHAnsi" w:hAnsiTheme="minorHAnsi"/>
          <w:sz w:val="22"/>
          <w:szCs w:val="22"/>
        </w:rPr>
      </w:pPr>
      <w:bookmarkStart w:id="6" w:name="_Toc60833460"/>
      <w:r w:rsidRPr="00D22084">
        <w:rPr>
          <w:rFonts w:asciiTheme="minorHAnsi" w:hAnsiTheme="minorHAnsi"/>
          <w:sz w:val="22"/>
          <w:szCs w:val="22"/>
        </w:rPr>
        <w:t>Annexes, bibliographie et illustrations</w:t>
      </w:r>
      <w:bookmarkEnd w:id="6"/>
      <w:r w:rsidRPr="00D22084">
        <w:rPr>
          <w:rFonts w:asciiTheme="minorHAnsi" w:hAnsiTheme="minorHAnsi"/>
          <w:sz w:val="22"/>
          <w:szCs w:val="22"/>
        </w:rPr>
        <w:t xml:space="preserve"> </w:t>
      </w:r>
    </w:p>
    <w:p w14:paraId="1894901F" w14:textId="3DAB04F3" w:rsidR="00C13B2F" w:rsidRPr="00D22084" w:rsidRDefault="007D251C" w:rsidP="00FF7FE0">
      <w:pPr>
        <w:pStyle w:val="Titre2"/>
        <w:spacing w:after="240"/>
        <w:rPr>
          <w:rFonts w:asciiTheme="minorHAnsi" w:hAnsiTheme="minorHAnsi"/>
          <w:sz w:val="22"/>
          <w:szCs w:val="22"/>
        </w:rPr>
      </w:pPr>
      <w:bookmarkStart w:id="7" w:name="_Toc60833461"/>
      <w:r w:rsidRPr="00D22084">
        <w:rPr>
          <w:rFonts w:asciiTheme="minorHAnsi" w:hAnsiTheme="minorHAnsi"/>
          <w:sz w:val="22"/>
          <w:szCs w:val="22"/>
        </w:rPr>
        <w:t>Annexes</w:t>
      </w:r>
      <w:bookmarkEnd w:id="7"/>
      <w:r w:rsidRPr="00D22084">
        <w:rPr>
          <w:rFonts w:asciiTheme="minorHAnsi" w:hAnsiTheme="minorHAnsi"/>
          <w:sz w:val="22"/>
          <w:szCs w:val="22"/>
        </w:rPr>
        <w:t xml:space="preserve"> </w:t>
      </w:r>
    </w:p>
    <w:p w14:paraId="27E7325A" w14:textId="00B89434" w:rsidR="007D251C" w:rsidRPr="00D22084" w:rsidRDefault="00D22084" w:rsidP="00D22084">
      <w:pPr>
        <w:spacing w:after="0"/>
        <w:rPr>
          <w:sz w:val="22"/>
        </w:rPr>
      </w:pPr>
      <w:r w:rsidRPr="00D22084">
        <w:rPr>
          <w:noProof/>
          <w:sz w:val="22"/>
        </w:rPr>
        <w:drawing>
          <wp:anchor distT="0" distB="0" distL="114300" distR="114300" simplePos="0" relativeHeight="251658243" behindDoc="1" locked="0" layoutInCell="1" allowOverlap="1" wp14:anchorId="17146E97" wp14:editId="31770325">
            <wp:simplePos x="0" y="0"/>
            <wp:positionH relativeFrom="column">
              <wp:posOffset>-285750</wp:posOffset>
            </wp:positionH>
            <wp:positionV relativeFrom="paragraph">
              <wp:posOffset>426610</wp:posOffset>
            </wp:positionV>
            <wp:extent cx="3781425" cy="35528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3552825"/>
                    </a:xfrm>
                    <a:prstGeom prst="rect">
                      <a:avLst/>
                    </a:prstGeom>
                  </pic:spPr>
                </pic:pic>
              </a:graphicData>
            </a:graphic>
          </wp:anchor>
        </w:drawing>
      </w:r>
      <w:r w:rsidR="00FF7FE0" w:rsidRPr="00D22084">
        <w:rPr>
          <w:sz w:val="22"/>
        </w:rPr>
        <w:t xml:space="preserve">Le site réalisé ici est assez basique. Mais il a le mérite </w:t>
      </w:r>
      <w:r w:rsidR="00262F1D" w:rsidRPr="00D22084">
        <w:rPr>
          <w:sz w:val="22"/>
        </w:rPr>
        <w:t>d’avoir été construit de A à Z, une version améliorée de ce site sera proposée dans un prochain TP.</w:t>
      </w:r>
    </w:p>
    <w:p w14:paraId="349960DC" w14:textId="00CA64D3" w:rsidR="00FE4928" w:rsidRPr="00D22084" w:rsidRDefault="007D251C" w:rsidP="00D22084">
      <w:pPr>
        <w:pStyle w:val="Titre2"/>
        <w:spacing w:after="120"/>
        <w:rPr>
          <w:rFonts w:asciiTheme="minorHAnsi" w:hAnsiTheme="minorHAnsi"/>
          <w:sz w:val="22"/>
          <w:szCs w:val="22"/>
        </w:rPr>
      </w:pPr>
      <w:bookmarkStart w:id="8" w:name="_Toc60833462"/>
      <w:r w:rsidRPr="00D22084">
        <w:rPr>
          <w:rFonts w:asciiTheme="minorHAnsi" w:hAnsiTheme="minorHAnsi"/>
          <w:sz w:val="22"/>
          <w:szCs w:val="22"/>
        </w:rPr>
        <w:t>Bibliographie</w:t>
      </w:r>
      <w:bookmarkEnd w:id="8"/>
      <w:r w:rsidRPr="00D22084">
        <w:rPr>
          <w:rFonts w:asciiTheme="minorHAnsi" w:hAnsiTheme="minorHAnsi"/>
          <w:sz w:val="22"/>
          <w:szCs w:val="22"/>
        </w:rPr>
        <w:t xml:space="preserve"> </w:t>
      </w:r>
    </w:p>
    <w:p w14:paraId="23EDA12C" w14:textId="210667B7" w:rsidR="007D251C" w:rsidRPr="00D22084" w:rsidRDefault="00A457C0" w:rsidP="00D22084">
      <w:pPr>
        <w:pStyle w:val="Paragraphedeliste"/>
        <w:numPr>
          <w:ilvl w:val="0"/>
          <w:numId w:val="26"/>
        </w:numPr>
        <w:spacing w:after="0"/>
        <w:rPr>
          <w:sz w:val="22"/>
          <w:lang w:val="fr-BE"/>
        </w:rPr>
      </w:pPr>
      <w:hyperlink r:id="rId14" w:history="1">
        <w:r w:rsidR="007D251C" w:rsidRPr="00D22084">
          <w:rPr>
            <w:rStyle w:val="Lienhypertexte"/>
            <w:sz w:val="22"/>
            <w:lang w:val="fr-BE"/>
          </w:rPr>
          <w:t>https://www.circuito.io/</w:t>
        </w:r>
      </w:hyperlink>
      <w:r w:rsidR="007D251C" w:rsidRPr="00D22084">
        <w:rPr>
          <w:sz w:val="22"/>
          <w:lang w:val="fr-BE"/>
        </w:rPr>
        <w:t xml:space="preserve"> : schéma de câblage </w:t>
      </w:r>
    </w:p>
    <w:p w14:paraId="285D591E" w14:textId="11E99C4A" w:rsidR="007D251C" w:rsidRPr="00D22084" w:rsidRDefault="00A457C0" w:rsidP="00D22084">
      <w:pPr>
        <w:pStyle w:val="Paragraphedeliste"/>
        <w:numPr>
          <w:ilvl w:val="0"/>
          <w:numId w:val="26"/>
        </w:numPr>
        <w:spacing w:after="0"/>
        <w:rPr>
          <w:sz w:val="22"/>
          <w:lang w:val="fr-BE"/>
        </w:rPr>
      </w:pPr>
      <w:hyperlink r:id="rId15" w:history="1">
        <w:r w:rsidR="009D67CF" w:rsidRPr="00D22084">
          <w:rPr>
            <w:rStyle w:val="Lienhypertexte"/>
            <w:sz w:val="22"/>
            <w:lang w:val="fr-BE"/>
          </w:rPr>
          <w:t>https://www.youtube.com/channel/UCe3v5cVACw-5BKQOcwUaM8w</w:t>
        </w:r>
      </w:hyperlink>
    </w:p>
    <w:p w14:paraId="716DE00D" w14:textId="0F071621" w:rsidR="009D67CF" w:rsidRPr="00D22084" w:rsidRDefault="00A457C0" w:rsidP="00D22084">
      <w:pPr>
        <w:pStyle w:val="Paragraphedeliste"/>
        <w:numPr>
          <w:ilvl w:val="0"/>
          <w:numId w:val="26"/>
        </w:numPr>
        <w:spacing w:after="0"/>
        <w:rPr>
          <w:sz w:val="22"/>
          <w:lang w:val="fr-BE"/>
        </w:rPr>
      </w:pPr>
      <w:hyperlink r:id="rId16" w:history="1">
        <w:r w:rsidR="009C3A08" w:rsidRPr="00D22084">
          <w:rPr>
            <w:rStyle w:val="Lienhypertexte"/>
            <w:sz w:val="22"/>
            <w:lang w:val="fr-BE"/>
          </w:rPr>
          <w:t>https://randomnerdtutorials.com</w:t>
        </w:r>
      </w:hyperlink>
    </w:p>
    <w:p w14:paraId="1545517F" w14:textId="60A2D29D" w:rsidR="009C3A08" w:rsidRPr="00D22084" w:rsidRDefault="00A457C0" w:rsidP="00D22084">
      <w:pPr>
        <w:pStyle w:val="Paragraphedeliste"/>
        <w:numPr>
          <w:ilvl w:val="0"/>
          <w:numId w:val="26"/>
        </w:numPr>
        <w:spacing w:after="0"/>
        <w:rPr>
          <w:sz w:val="22"/>
          <w:lang w:val="fr-BE"/>
        </w:rPr>
      </w:pPr>
      <w:hyperlink r:id="rId17" w:history="1">
        <w:r w:rsidR="000F2353" w:rsidRPr="00D22084">
          <w:rPr>
            <w:rStyle w:val="Lienhypertexte"/>
            <w:sz w:val="22"/>
            <w:lang w:val="fr-BE"/>
          </w:rPr>
          <w:t>https://www.w3schools.com/w3css/</w:t>
        </w:r>
      </w:hyperlink>
    </w:p>
    <w:p w14:paraId="6FCC62C6" w14:textId="55CC38CD" w:rsidR="000F2353" w:rsidRPr="00D22084" w:rsidRDefault="00A457C0" w:rsidP="00D22084">
      <w:pPr>
        <w:pStyle w:val="Paragraphedeliste"/>
        <w:numPr>
          <w:ilvl w:val="0"/>
          <w:numId w:val="26"/>
        </w:numPr>
        <w:spacing w:after="0"/>
        <w:rPr>
          <w:sz w:val="22"/>
          <w:lang w:val="fr-BE"/>
        </w:rPr>
      </w:pPr>
      <w:hyperlink r:id="rId18" w:history="1">
        <w:r w:rsidR="00821238" w:rsidRPr="00D22084">
          <w:rPr>
            <w:rStyle w:val="Lienhypertexte"/>
            <w:sz w:val="22"/>
            <w:lang w:val="fr-BE"/>
          </w:rPr>
          <w:t>https://www.w3schools.com/html/default.asp</w:t>
        </w:r>
      </w:hyperlink>
    </w:p>
    <w:p w14:paraId="42E43E03" w14:textId="6CE51BF8" w:rsidR="007D251C" w:rsidRPr="00D22084" w:rsidRDefault="00C03194" w:rsidP="007D251C">
      <w:pPr>
        <w:pStyle w:val="Paragraphedeliste"/>
        <w:numPr>
          <w:ilvl w:val="0"/>
          <w:numId w:val="26"/>
        </w:numPr>
        <w:spacing w:after="0"/>
        <w:rPr>
          <w:sz w:val="22"/>
          <w:lang w:val="fr-BE"/>
        </w:rPr>
      </w:pPr>
      <w:r w:rsidRPr="00D22084">
        <w:rPr>
          <w:sz w:val="22"/>
          <w:lang w:val="fr-BE"/>
        </w:rPr>
        <w:t>Documentation fournie sur Moodle et autre</w:t>
      </w:r>
      <w:r w:rsidR="00D22084">
        <w:rPr>
          <w:sz w:val="22"/>
          <w:lang w:val="fr-BE"/>
        </w:rPr>
        <w:t>s</w:t>
      </w:r>
      <w:r w:rsidRPr="00D22084">
        <w:rPr>
          <w:sz w:val="22"/>
          <w:lang w:val="fr-BE"/>
        </w:rPr>
        <w:t xml:space="preserve"> vidéos.</w:t>
      </w:r>
    </w:p>
    <w:sectPr w:rsidR="007D251C" w:rsidRPr="00D22084" w:rsidSect="000C1F8F">
      <w:headerReference w:type="default" r:id="rId19"/>
      <w:footerReference w:type="even" r:id="rId20"/>
      <w:footerReference w:type="default" r:id="rId21"/>
      <w:headerReference w:type="first" r:id="rId22"/>
      <w:footerReference w:type="first" r:id="rId23"/>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A438B" w14:textId="77777777" w:rsidR="00A457C0" w:rsidRDefault="00A457C0">
      <w:pPr>
        <w:spacing w:after="0"/>
      </w:pPr>
      <w:r>
        <w:separator/>
      </w:r>
    </w:p>
  </w:endnote>
  <w:endnote w:type="continuationSeparator" w:id="0">
    <w:p w14:paraId="755ADBC9" w14:textId="77777777" w:rsidR="00A457C0" w:rsidRDefault="00A457C0">
      <w:pPr>
        <w:spacing w:after="0"/>
      </w:pPr>
      <w:r>
        <w:continuationSeparator/>
      </w:r>
    </w:p>
  </w:endnote>
  <w:endnote w:type="continuationNotice" w:id="1">
    <w:p w14:paraId="79707FB7" w14:textId="77777777" w:rsidR="00A457C0" w:rsidRDefault="00A457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CAF27" w14:textId="77777777" w:rsidR="00311050" w:rsidRDefault="00311050">
    <w:pPr>
      <w:jc w:val="right"/>
    </w:pPr>
  </w:p>
  <w:p w14:paraId="56C82277" w14:textId="77777777" w:rsidR="00311050" w:rsidRDefault="00311050"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rFonts w:ascii="Wingdings 2" w:eastAsia="Wingdings 2" w:hAnsi="Wingdings 2" w:cs="Wingdings 2"/>
        <w:color w:val="272063" w:themeColor="accent3"/>
        <w:lang w:bidi="fr-FR"/>
      </w:rPr>
      <w:t>□</w:t>
    </w:r>
  </w:p>
  <w:p w14:paraId="56DF0B04" w14:textId="77777777" w:rsidR="00311050" w:rsidRDefault="003110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266413"/>
      <w:docPartObj>
        <w:docPartGallery w:val="Page Numbers (Bottom of Page)"/>
        <w:docPartUnique/>
      </w:docPartObj>
    </w:sdtPr>
    <w:sdtEndPr/>
    <w:sdtContent>
      <w:p w14:paraId="73361B1A" w14:textId="7EAB564E" w:rsidR="00311050" w:rsidRDefault="00311050">
        <w:pPr>
          <w:pStyle w:val="Pieddepage"/>
          <w:jc w:val="right"/>
        </w:pPr>
        <w:r>
          <w:fldChar w:fldCharType="begin"/>
        </w:r>
        <w:r>
          <w:instrText>PAGE   \* MERGEFORMAT</w:instrText>
        </w:r>
        <w:r>
          <w:fldChar w:fldCharType="separate"/>
        </w:r>
        <w:r>
          <w:t>2</w:t>
        </w:r>
        <w:r>
          <w:fldChar w:fldCharType="end"/>
        </w:r>
      </w:p>
    </w:sdtContent>
  </w:sdt>
  <w:p w14:paraId="786D29BD" w14:textId="60D86F32" w:rsidR="00311050" w:rsidRDefault="00311050" w:rsidP="005D120C">
    <w:r>
      <w:t xml:space="preserve">3AU ISAT- EPHEC, Systèmes embarqués II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73C6" w14:textId="77777777" w:rsidR="00311050" w:rsidRDefault="00311050">
    <w:pPr>
      <w:pStyle w:val="Pieddepage"/>
    </w:pPr>
    <w:r>
      <w:rPr>
        <w:noProof/>
        <w:lang w:bidi="fr-FR"/>
      </w:rPr>
      <mc:AlternateContent>
        <mc:Choice Requires="wpg">
          <w:drawing>
            <wp:anchor distT="0" distB="0" distL="114300" distR="114300" simplePos="0" relativeHeight="251658241" behindDoc="0" locked="0" layoutInCell="1" allowOverlap="1" wp14:anchorId="0FEBE54B" wp14:editId="67C827A4">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2D2D8B9E">
            <v:group id="Groupe 17" style="position:absolute;margin-left:-70.5pt;margin-top:-165.9pt;width:321.8pt;height:267.1pt;z-index:251660288" alt="Hexagones de plusieurs couleurs" coordsize="40887,33935" o:spid="_x0000_s1026" w14:anchorId="68236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YhwVn7QIAAD4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22" style="position:absolute;top:1900;width:27717;height:32035;visibility:visible;mso-wrap-style:square" alt="Hexagone 2"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o:title="Hexagone 2" r:id="rId15"/>
              </v:shape>
              <v:shape id="Graphisme 29" style="position:absolute;left:21375;width:16478;height:19050;visibility:visible;mso-wrap-style:square" alt="Hexagone 3"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o:title="Hexagone 3" r:id="rId16"/>
              </v:shape>
              <v:shape id="Graphisme 30" style="position:absolute;left:25056;top:593;width:15831;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o:title="Hexagone 1" r:id="rId17"/>
              </v:shape>
            </v:group>
          </w:pict>
        </mc:Fallback>
      </mc:AlternateContent>
    </w:r>
    <w:r>
      <w:rPr>
        <w:noProof/>
        <w:lang w:bidi="fr-FR"/>
      </w:rPr>
      <w:drawing>
        <wp:anchor distT="0" distB="0" distL="114300" distR="114300" simplePos="0" relativeHeight="251658242" behindDoc="0" locked="0" layoutInCell="1" allowOverlap="1" wp14:anchorId="04A59DAB" wp14:editId="609E497D">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A1AD7" w14:textId="77777777" w:rsidR="00A457C0" w:rsidRDefault="00A457C0">
      <w:pPr>
        <w:spacing w:after="0"/>
      </w:pPr>
      <w:r>
        <w:separator/>
      </w:r>
    </w:p>
  </w:footnote>
  <w:footnote w:type="continuationSeparator" w:id="0">
    <w:p w14:paraId="39819AE3" w14:textId="77777777" w:rsidR="00A457C0" w:rsidRDefault="00A457C0">
      <w:pPr>
        <w:spacing w:after="0"/>
      </w:pPr>
      <w:r>
        <w:continuationSeparator/>
      </w:r>
    </w:p>
  </w:footnote>
  <w:footnote w:type="continuationNotice" w:id="1">
    <w:p w14:paraId="2856B6BD" w14:textId="77777777" w:rsidR="00A457C0" w:rsidRDefault="00A457C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8903A" w14:textId="618FE1BF" w:rsidR="00311050" w:rsidRPr="00A224C7" w:rsidRDefault="00311050">
    <w:pPr>
      <w:jc w:val="center"/>
      <w:rPr>
        <w:b/>
        <w:bCs/>
        <w:color w:val="F3642C" w:themeColor="text2"/>
        <w:sz w:val="28"/>
        <w:szCs w:val="32"/>
        <w:lang w:val="fr-BE"/>
      </w:rPr>
    </w:pPr>
    <w:r w:rsidRPr="00A224C7">
      <w:rPr>
        <w:b/>
        <w:bCs/>
        <w:color w:val="F3642C" w:themeColor="text2"/>
        <w:sz w:val="28"/>
        <w:szCs w:val="32"/>
        <w:lang w:val="fr-B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F5E50" w14:textId="77777777" w:rsidR="00311050" w:rsidRDefault="00311050">
    <w:pPr>
      <w:pStyle w:val="En-tte"/>
    </w:pPr>
    <w:r w:rsidRPr="00562650">
      <w:rPr>
        <w:noProof/>
        <w:color w:val="CE7807" w:themeColor="accent2" w:themeShade="BF"/>
        <w:lang w:bidi="fr-FR"/>
      </w:rPr>
      <mc:AlternateContent>
        <mc:Choice Requires="wpg">
          <w:drawing>
            <wp:anchor distT="0" distB="0" distL="114300" distR="114300" simplePos="0" relativeHeight="251658240" behindDoc="0" locked="0" layoutInCell="1" allowOverlap="1" wp14:anchorId="264DD02E" wp14:editId="10FBC04D">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5"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http://schemas.openxmlformats.org/drawingml/2006/main">
          <w:pict w14:anchorId="4EB87D33">
            <v:group id="Groupe 2" style="position:absolute;margin-left:324.7pt;margin-top:-149.8pt;width:343.45pt;height:376.55pt;z-index:251657216;mso-position-horizontal-relative:page;mso-position-vertical-relative:page;mso-width-relative:margin;mso-height-relative:margin" alt="Hexagones de plusieurs couleurs" coordsize="43631,47788" o:spid="_x0000_s1026" w14:anchorId="08AC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3" style="position:absolute;left:8312;width:35319;height:40881;visibility:visible;mso-wrap-style:square" alt="Hexagone 4"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o:title="Hexagone 4" r:id="rId9"/>
              </v:shape>
              <v:shape id="Graphisme 4" style="position:absolute;left:3206;top:10806;width:27718;height:32036;visibility:visible;mso-wrap-style:square" alt="Hexagone 2"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o:title="Hexagone 2" r:id="rId10"/>
              </v:shape>
              <v:shape id="Graphisme 5" style="position:absolute;top:22563;width:15830;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">
                <v:imagedata o:title="Hexagone 1" r:id="rId11"/>
              </v:shape>
              <v:shape id="Graphisme 6" style="position:absolute;left:22800;top:28738;width:16478;height:19050;visibility:visible;mso-wrap-style:square" alt="Hexagone 3"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o:title="Hexagone 3" r:id="rId1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37028"/>
    <w:multiLevelType w:val="hybridMultilevel"/>
    <w:tmpl w:val="1E005032"/>
    <w:lvl w:ilvl="0" w:tplc="867E2022">
      <w:start w:val="1"/>
      <w:numFmt w:val="decimal"/>
      <w:pStyle w:val="Titr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778F2"/>
    <w:multiLevelType w:val="hybridMultilevel"/>
    <w:tmpl w:val="71461356"/>
    <w:lvl w:ilvl="0" w:tplc="6B7A9EA2">
      <w:start w:val="1"/>
      <w:numFmt w:val="lowerLetter"/>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12A54"/>
    <w:multiLevelType w:val="hybridMultilevel"/>
    <w:tmpl w:val="4510E588"/>
    <w:lvl w:ilvl="0" w:tplc="0D3281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96A"/>
    <w:multiLevelType w:val="hybridMultilevel"/>
    <w:tmpl w:val="860AAE72"/>
    <w:lvl w:ilvl="0" w:tplc="E1B222CE">
      <w:start w:val="6"/>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01A0C"/>
    <w:multiLevelType w:val="hybridMultilevel"/>
    <w:tmpl w:val="0460192E"/>
    <w:lvl w:ilvl="0" w:tplc="EC56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2"/>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0"/>
  </w:num>
  <w:num w:numId="18">
    <w:abstractNumId w:val="10"/>
    <w:lvlOverride w:ilvl="0">
      <w:startOverride w:val="1"/>
    </w:lvlOverride>
  </w:num>
  <w:num w:numId="19">
    <w:abstractNumId w:val="11"/>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50"/>
    <w:rsid w:val="00094803"/>
    <w:rsid w:val="000C1F8F"/>
    <w:rsid w:val="000D7BB8"/>
    <w:rsid w:val="000F2353"/>
    <w:rsid w:val="00121964"/>
    <w:rsid w:val="00144C8E"/>
    <w:rsid w:val="00162440"/>
    <w:rsid w:val="00172D10"/>
    <w:rsid w:val="001769F2"/>
    <w:rsid w:val="00194F61"/>
    <w:rsid w:val="001A1ED3"/>
    <w:rsid w:val="001A2155"/>
    <w:rsid w:val="001B0F06"/>
    <w:rsid w:val="001C62C8"/>
    <w:rsid w:val="001C7EA9"/>
    <w:rsid w:val="001D74FA"/>
    <w:rsid w:val="00202812"/>
    <w:rsid w:val="0022073B"/>
    <w:rsid w:val="00240FBF"/>
    <w:rsid w:val="00260E5B"/>
    <w:rsid w:val="00262F1D"/>
    <w:rsid w:val="00270A19"/>
    <w:rsid w:val="002A2E02"/>
    <w:rsid w:val="002D243B"/>
    <w:rsid w:val="002E20F4"/>
    <w:rsid w:val="002F7CB7"/>
    <w:rsid w:val="00302691"/>
    <w:rsid w:val="00311050"/>
    <w:rsid w:val="00364944"/>
    <w:rsid w:val="003679EE"/>
    <w:rsid w:val="00373E0C"/>
    <w:rsid w:val="00374C02"/>
    <w:rsid w:val="0038009F"/>
    <w:rsid w:val="003A62A2"/>
    <w:rsid w:val="003E2224"/>
    <w:rsid w:val="003E3860"/>
    <w:rsid w:val="003F06BF"/>
    <w:rsid w:val="003F1981"/>
    <w:rsid w:val="004176FE"/>
    <w:rsid w:val="00426F60"/>
    <w:rsid w:val="004437BA"/>
    <w:rsid w:val="00447866"/>
    <w:rsid w:val="004905AD"/>
    <w:rsid w:val="00494E83"/>
    <w:rsid w:val="004C08C6"/>
    <w:rsid w:val="004E7BBA"/>
    <w:rsid w:val="004F53E9"/>
    <w:rsid w:val="00561054"/>
    <w:rsid w:val="00561FF2"/>
    <w:rsid w:val="00562650"/>
    <w:rsid w:val="005747FE"/>
    <w:rsid w:val="005C4056"/>
    <w:rsid w:val="005D120C"/>
    <w:rsid w:val="006045D9"/>
    <w:rsid w:val="00694109"/>
    <w:rsid w:val="00702C3F"/>
    <w:rsid w:val="00732598"/>
    <w:rsid w:val="00735753"/>
    <w:rsid w:val="0075116F"/>
    <w:rsid w:val="00777DBA"/>
    <w:rsid w:val="007D251C"/>
    <w:rsid w:val="007F3C89"/>
    <w:rsid w:val="00805C11"/>
    <w:rsid w:val="00814823"/>
    <w:rsid w:val="00821238"/>
    <w:rsid w:val="008228B8"/>
    <w:rsid w:val="00850D11"/>
    <w:rsid w:val="00883B68"/>
    <w:rsid w:val="00894CE0"/>
    <w:rsid w:val="008A25CD"/>
    <w:rsid w:val="008D5B92"/>
    <w:rsid w:val="008F5585"/>
    <w:rsid w:val="00901939"/>
    <w:rsid w:val="009464FD"/>
    <w:rsid w:val="0096164A"/>
    <w:rsid w:val="009823B0"/>
    <w:rsid w:val="00985169"/>
    <w:rsid w:val="00985330"/>
    <w:rsid w:val="009B56AA"/>
    <w:rsid w:val="009C3A08"/>
    <w:rsid w:val="009D67CF"/>
    <w:rsid w:val="00A224C7"/>
    <w:rsid w:val="00A272E4"/>
    <w:rsid w:val="00A457C0"/>
    <w:rsid w:val="00B214D7"/>
    <w:rsid w:val="00B76B9C"/>
    <w:rsid w:val="00B903A7"/>
    <w:rsid w:val="00B97334"/>
    <w:rsid w:val="00BE2F1B"/>
    <w:rsid w:val="00C03194"/>
    <w:rsid w:val="00C10F15"/>
    <w:rsid w:val="00C13B2F"/>
    <w:rsid w:val="00C31026"/>
    <w:rsid w:val="00CB5ABF"/>
    <w:rsid w:val="00CD24A6"/>
    <w:rsid w:val="00CD4008"/>
    <w:rsid w:val="00CE5F64"/>
    <w:rsid w:val="00D22084"/>
    <w:rsid w:val="00D26E42"/>
    <w:rsid w:val="00DB0EF4"/>
    <w:rsid w:val="00DB5A25"/>
    <w:rsid w:val="00DC2EB5"/>
    <w:rsid w:val="00E02964"/>
    <w:rsid w:val="00E34BCB"/>
    <w:rsid w:val="00E35489"/>
    <w:rsid w:val="00F23C2A"/>
    <w:rsid w:val="00F86D6F"/>
    <w:rsid w:val="00FB31FB"/>
    <w:rsid w:val="00FB7E79"/>
    <w:rsid w:val="00FD2FA9"/>
    <w:rsid w:val="00FE4928"/>
    <w:rsid w:val="00FF3021"/>
    <w:rsid w:val="00FF7FE0"/>
    <w:rsid w:val="4E41BB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87770"/>
  <w15:docId w15:val="{C4DA408D-CADE-4BA1-AAB3-B1E18C5B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Titre1">
    <w:name w:val="heading 1"/>
    <w:basedOn w:val="Normal"/>
    <w:next w:val="Normal"/>
    <w:link w:val="Titre1Car"/>
    <w:uiPriority w:val="9"/>
    <w:qFormat/>
    <w:rsid w:val="00562650"/>
    <w:pPr>
      <w:keepNext/>
      <w:keepLines/>
      <w:numPr>
        <w:numId w:val="17"/>
      </w:numPr>
      <w:shd w:val="clear" w:color="auto" w:fill="577293" w:themeFill="background2" w:themeFillShade="80"/>
      <w:spacing w:before="360" w:after="0" w:line="216" w:lineRule="auto"/>
      <w:jc w:val="center"/>
      <w:outlineLvl w:val="0"/>
    </w:pPr>
    <w:rPr>
      <w:rFonts w:asciiTheme="majorHAnsi" w:eastAsiaTheme="majorEastAsia" w:hAnsiTheme="majorHAnsi" w:cstheme="majorBidi"/>
      <w:b/>
      <w:bCs/>
      <w:color w:val="FFFFFF" w:themeColor="background1"/>
      <w:sz w:val="26"/>
      <w:szCs w:val="32"/>
    </w:rPr>
  </w:style>
  <w:style w:type="paragraph" w:styleId="Titre2">
    <w:name w:val="heading 2"/>
    <w:basedOn w:val="Normal"/>
    <w:next w:val="Normal"/>
    <w:link w:val="Titre2Car"/>
    <w:uiPriority w:val="9"/>
    <w:unhideWhenUsed/>
    <w:qFormat/>
    <w:rsid w:val="00562650"/>
    <w:pPr>
      <w:keepNext/>
      <w:keepLines/>
      <w:numPr>
        <w:numId w:val="19"/>
      </w:numPr>
      <w:spacing w:after="0"/>
      <w:outlineLvl w:val="1"/>
    </w:pPr>
    <w:rPr>
      <w:rFonts w:asciiTheme="majorHAnsi" w:eastAsiaTheme="majorEastAsia" w:hAnsiTheme="majorHAnsi" w:cstheme="majorBidi"/>
      <w:b/>
      <w:bCs/>
      <w:sz w:val="28"/>
      <w:szCs w:val="26"/>
      <w:u w:val="single"/>
    </w:rPr>
  </w:style>
  <w:style w:type="paragraph" w:styleId="Titre3">
    <w:name w:val="heading 3"/>
    <w:basedOn w:val="Normal"/>
    <w:next w:val="Normal"/>
    <w:link w:val="Titre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itre4">
    <w:name w:val="heading 4"/>
    <w:basedOn w:val="Normal"/>
    <w:next w:val="Normal"/>
    <w:link w:val="Titre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650"/>
    <w:rPr>
      <w:rFonts w:asciiTheme="majorHAnsi" w:eastAsiaTheme="majorEastAsia" w:hAnsiTheme="majorHAnsi" w:cstheme="majorBidi"/>
      <w:b/>
      <w:bCs/>
      <w:color w:val="FFFFFF" w:themeColor="background1"/>
      <w:sz w:val="26"/>
      <w:szCs w:val="32"/>
      <w:shd w:val="clear" w:color="auto" w:fill="577293" w:themeFill="background2" w:themeFillShade="80"/>
    </w:rPr>
  </w:style>
  <w:style w:type="character" w:customStyle="1" w:styleId="Titre2Car">
    <w:name w:val="Titre 2 Car"/>
    <w:basedOn w:val="Policepardfaut"/>
    <w:link w:val="Titre2"/>
    <w:uiPriority w:val="9"/>
    <w:rsid w:val="00562650"/>
    <w:rPr>
      <w:rFonts w:asciiTheme="majorHAnsi" w:eastAsiaTheme="majorEastAsia" w:hAnsiTheme="majorHAnsi" w:cstheme="majorBidi"/>
      <w:b/>
      <w:bCs/>
      <w:sz w:val="28"/>
      <w:szCs w:val="26"/>
      <w:u w:val="single"/>
    </w:rPr>
  </w:style>
  <w:style w:type="character" w:customStyle="1" w:styleId="Titre3Car">
    <w:name w:val="Titre 3 Car"/>
    <w:basedOn w:val="Policepardfaut"/>
    <w:link w:val="Titre3"/>
    <w:uiPriority w:val="9"/>
    <w:rsid w:val="001B0F06"/>
    <w:rPr>
      <w:rFonts w:asciiTheme="majorHAnsi" w:eastAsiaTheme="majorEastAsia" w:hAnsiTheme="majorHAnsi" w:cstheme="majorBidi"/>
      <w:bCs/>
      <w:i/>
      <w:color w:val="CB400B" w:themeColor="text2" w:themeShade="BF"/>
      <w:sz w:val="23"/>
    </w:rPr>
  </w:style>
  <w:style w:type="paragraph" w:styleId="Titre">
    <w:name w:val="Title"/>
    <w:basedOn w:val="Normal"/>
    <w:next w:val="Normal"/>
    <w:link w:val="Titre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reCar">
    <w:name w:val="Titre Car"/>
    <w:basedOn w:val="Policepardfaut"/>
    <w:link w:val="Titr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ous-titre">
    <w:name w:val="Subtitle"/>
    <w:basedOn w:val="Normal"/>
    <w:next w:val="Normal"/>
    <w:link w:val="Sous-titre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202812"/>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B0F06"/>
    <w:rPr>
      <w:b/>
      <w:bCs/>
      <w:color w:val="CB400B" w:themeColor="text2" w:themeShade="BF"/>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ind w:left="1008" w:hanging="288"/>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tionintenseCar">
    <w:name w:val="Citation intense Car"/>
    <w:basedOn w:val="Policepardfaut"/>
    <w:link w:val="Citationintens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val="0"/>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8F5585"/>
    <w:pPr>
      <w:contextualSpacing/>
      <w:jc w:val="center"/>
    </w:pPr>
    <w:rPr>
      <w:b w:val="0"/>
    </w:rPr>
  </w:style>
  <w:style w:type="character" w:customStyle="1" w:styleId="Caractredetitrederapport">
    <w:name w:val="Caractère de titre de rapport"/>
    <w:basedOn w:val="TitreC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unhideWhenUsed/>
    <w:rsid w:val="001B0F06"/>
    <w:rPr>
      <w:color w:val="217084" w:themeColor="accent4" w:themeShade="80"/>
      <w:u w:val="single"/>
    </w:rPr>
  </w:style>
  <w:style w:type="character" w:customStyle="1" w:styleId="Mentionnonrsolue1">
    <w:name w:val="Mention non résolue 1"/>
    <w:basedOn w:val="Policepardfaut"/>
    <w:uiPriority w:val="99"/>
    <w:semiHidden/>
    <w:unhideWhenUsed/>
    <w:rsid w:val="001B0F06"/>
    <w:rPr>
      <w:color w:val="595959" w:themeColor="text1" w:themeTint="A6"/>
      <w:shd w:val="clear" w:color="auto" w:fill="E1DFDD"/>
    </w:rPr>
  </w:style>
  <w:style w:type="paragraph" w:styleId="TM2">
    <w:name w:val="toc 2"/>
    <w:basedOn w:val="Normal"/>
    <w:next w:val="Normal"/>
    <w:autoRedefine/>
    <w:uiPriority w:val="39"/>
    <w:unhideWhenUsed/>
    <w:rsid w:val="00562650"/>
    <w:pPr>
      <w:spacing w:after="100"/>
      <w:ind w:left="200"/>
    </w:pPr>
  </w:style>
  <w:style w:type="paragraph" w:styleId="TM1">
    <w:name w:val="toc 1"/>
    <w:basedOn w:val="Normal"/>
    <w:next w:val="Normal"/>
    <w:autoRedefine/>
    <w:uiPriority w:val="39"/>
    <w:unhideWhenUsed/>
    <w:rsid w:val="00373E0C"/>
    <w:pPr>
      <w:tabs>
        <w:tab w:val="left" w:pos="440"/>
        <w:tab w:val="right" w:leader="dot" w:pos="9736"/>
      </w:tabs>
      <w:spacing w:after="240"/>
    </w:pPr>
  </w:style>
  <w:style w:type="paragraph" w:styleId="PrformatHTML">
    <w:name w:val="HTML Preformatted"/>
    <w:basedOn w:val="Normal"/>
    <w:link w:val="PrformatHTMLCar"/>
    <w:uiPriority w:val="99"/>
    <w:semiHidden/>
    <w:unhideWhenUsed/>
    <w:rsid w:val="007F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en-US"/>
    </w:rPr>
  </w:style>
  <w:style w:type="character" w:customStyle="1" w:styleId="PrformatHTMLCar">
    <w:name w:val="Préformaté HTML Car"/>
    <w:basedOn w:val="Policepardfaut"/>
    <w:link w:val="PrformatHTML"/>
    <w:uiPriority w:val="99"/>
    <w:semiHidden/>
    <w:rsid w:val="007F3C89"/>
    <w:rPr>
      <w:rFonts w:ascii="Courier New" w:eastAsia="Times New Roman" w:hAnsi="Courier New" w:cs="Courier New"/>
      <w:sz w:val="20"/>
      <w:szCs w:val="20"/>
      <w:lang w:val="en-US"/>
    </w:rPr>
  </w:style>
  <w:style w:type="character" w:styleId="Mentionnonrsolue">
    <w:name w:val="Unresolved Mention"/>
    <w:basedOn w:val="Policepardfaut"/>
    <w:uiPriority w:val="99"/>
    <w:semiHidden/>
    <w:unhideWhenUsed/>
    <w:rsid w:val="007D2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804028">
      <w:bodyDiv w:val="1"/>
      <w:marLeft w:val="0"/>
      <w:marRight w:val="0"/>
      <w:marTop w:val="0"/>
      <w:marBottom w:val="0"/>
      <w:divBdr>
        <w:top w:val="none" w:sz="0" w:space="0" w:color="auto"/>
        <w:left w:val="none" w:sz="0" w:space="0" w:color="auto"/>
        <w:bottom w:val="none" w:sz="0" w:space="0" w:color="auto"/>
        <w:right w:val="none" w:sz="0" w:space="0" w:color="auto"/>
      </w:divBdr>
    </w:div>
    <w:div w:id="879559598">
      <w:bodyDiv w:val="1"/>
      <w:marLeft w:val="0"/>
      <w:marRight w:val="0"/>
      <w:marTop w:val="0"/>
      <w:marBottom w:val="0"/>
      <w:divBdr>
        <w:top w:val="none" w:sz="0" w:space="0" w:color="auto"/>
        <w:left w:val="none" w:sz="0" w:space="0" w:color="auto"/>
        <w:bottom w:val="none" w:sz="0" w:space="0" w:color="auto"/>
        <w:right w:val="none" w:sz="0" w:space="0" w:color="auto"/>
      </w:divBdr>
    </w:div>
    <w:div w:id="879590941">
      <w:bodyDiv w:val="1"/>
      <w:marLeft w:val="0"/>
      <w:marRight w:val="0"/>
      <w:marTop w:val="0"/>
      <w:marBottom w:val="0"/>
      <w:divBdr>
        <w:top w:val="none" w:sz="0" w:space="0" w:color="auto"/>
        <w:left w:val="none" w:sz="0" w:space="0" w:color="auto"/>
        <w:bottom w:val="none" w:sz="0" w:space="0" w:color="auto"/>
        <w:right w:val="none" w:sz="0" w:space="0" w:color="auto"/>
      </w:divBdr>
    </w:div>
    <w:div w:id="918249111">
      <w:bodyDiv w:val="1"/>
      <w:marLeft w:val="0"/>
      <w:marRight w:val="0"/>
      <w:marTop w:val="0"/>
      <w:marBottom w:val="0"/>
      <w:divBdr>
        <w:top w:val="none" w:sz="0" w:space="0" w:color="auto"/>
        <w:left w:val="none" w:sz="0" w:space="0" w:color="auto"/>
        <w:bottom w:val="none" w:sz="0" w:space="0" w:color="auto"/>
        <w:right w:val="none" w:sz="0" w:space="0" w:color="auto"/>
      </w:divBdr>
    </w:div>
    <w:div w:id="972515826">
      <w:bodyDiv w:val="1"/>
      <w:marLeft w:val="0"/>
      <w:marRight w:val="0"/>
      <w:marTop w:val="0"/>
      <w:marBottom w:val="0"/>
      <w:divBdr>
        <w:top w:val="none" w:sz="0" w:space="0" w:color="auto"/>
        <w:left w:val="none" w:sz="0" w:space="0" w:color="auto"/>
        <w:bottom w:val="none" w:sz="0" w:space="0" w:color="auto"/>
        <w:right w:val="none" w:sz="0" w:space="0" w:color="auto"/>
      </w:divBdr>
    </w:div>
    <w:div w:id="1184857650">
      <w:bodyDiv w:val="1"/>
      <w:marLeft w:val="0"/>
      <w:marRight w:val="0"/>
      <w:marTop w:val="0"/>
      <w:marBottom w:val="0"/>
      <w:divBdr>
        <w:top w:val="none" w:sz="0" w:space="0" w:color="auto"/>
        <w:left w:val="none" w:sz="0" w:space="0" w:color="auto"/>
        <w:bottom w:val="none" w:sz="0" w:space="0" w:color="auto"/>
        <w:right w:val="none" w:sz="0" w:space="0" w:color="auto"/>
      </w:divBdr>
    </w:div>
    <w:div w:id="13769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w3schools.com/html/default.as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w3schools.com/w3cs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randomnerdtutoria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youtube.com/channel/UCe3v5cVACw-5BKQOcwUaM8w"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ircuito.io/" TargetMode="External"/><Relationship Id="rId22" Type="http://schemas.openxmlformats.org/officeDocument/2006/relationships/header" Target="header2.xml"/></Relationships>
</file>

<file path=word/_rels/footer3.xml.rels><?xml version="1.0" encoding="UTF-8" standalone="yes"?>
<Relationships xmlns="http://schemas.openxmlformats.org/package/2006/relationships"><Relationship Id="rId18" Type="http://schemas.openxmlformats.org/officeDocument/2006/relationships/image" Target="media/image5.png"/><Relationship Id="rId3" Type="http://schemas.openxmlformats.org/officeDocument/2006/relationships/image" Target="media/image11.png"/><Relationship Id="rId17" Type="http://schemas.openxmlformats.org/officeDocument/2006/relationships/image" Target="media/image18.png"/><Relationship Id="rId2" Type="http://schemas.openxmlformats.org/officeDocument/2006/relationships/image" Target="media/image8.svg"/><Relationship Id="rId16" Type="http://schemas.openxmlformats.org/officeDocument/2006/relationships/image" Target="media/image15.png"/><Relationship Id="rId1" Type="http://schemas.openxmlformats.org/officeDocument/2006/relationships/image" Target="media/image7.png"/><Relationship Id="rId6" Type="http://schemas.openxmlformats.org/officeDocument/2006/relationships/image" Target="media/image17.svg"/><Relationship Id="rId5" Type="http://schemas.openxmlformats.org/officeDocument/2006/relationships/image" Target="media/image16.png"/><Relationship Id="rId15" Type="http://schemas.openxmlformats.org/officeDocument/2006/relationships/image" Target="media/image13.png"/><Relationship Id="rId19" Type="http://schemas.openxmlformats.org/officeDocument/2006/relationships/image" Target="media/image6.svg"/><Relationship Id="rId4" Type="http://schemas.openxmlformats.org/officeDocument/2006/relationships/image" Target="media/image12.sv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5.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4.png"/><Relationship Id="rId5" Type="http://schemas.openxmlformats.org/officeDocument/2006/relationships/image" Target="media/image9.png"/><Relationship Id="rId10" Type="http://schemas.openxmlformats.org/officeDocument/2006/relationships/image" Target="media/image13.png"/><Relationship Id="rId4" Type="http://schemas.openxmlformats.org/officeDocument/2006/relationships/image" Target="media/image8.svg"/><Relationship Id="rId9"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23A9240D0146D7B962BE9A341D27B3"/>
        <w:category>
          <w:name w:val="Général"/>
          <w:gallery w:val="placeholder"/>
        </w:category>
        <w:types>
          <w:type w:val="bbPlcHdr"/>
        </w:types>
        <w:behaviors>
          <w:behavior w:val="content"/>
        </w:behaviors>
        <w:guid w:val="{3B357416-E106-4477-9F19-CA0E7AE4ECB1}"/>
      </w:docPartPr>
      <w:docPartBody>
        <w:p w:rsidR="00D84A67" w:rsidRDefault="004E7BBA">
          <w:pPr>
            <w:pStyle w:val="CF23A9240D0146D7B962BE9A341D27B3"/>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BA"/>
    <w:rsid w:val="004E7BBA"/>
    <w:rsid w:val="009D4526"/>
    <w:rsid w:val="009E2F0E"/>
    <w:rsid w:val="00CD62CA"/>
    <w:rsid w:val="00CE550C"/>
    <w:rsid w:val="00D8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3A9240D0146D7B962BE9A341D27B3">
    <w:name w:val="CF23A9240D0146D7B962BE9A341D2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09DD33B0D3A2458EAFB9A484E3A3E4" ma:contentTypeVersion="12" ma:contentTypeDescription="Crée un document." ma:contentTypeScope="" ma:versionID="da40f44f4bdb4075481f2d32c9419667">
  <xsd:schema xmlns:xsd="http://www.w3.org/2001/XMLSchema" xmlns:xs="http://www.w3.org/2001/XMLSchema" xmlns:p="http://schemas.microsoft.com/office/2006/metadata/properties" xmlns:ns3="aaa99e87-d3f4-45c6-810e-f24c3621ce59" xmlns:ns4="821b6e76-b8fb-470a-93ee-813163252605" targetNamespace="http://schemas.microsoft.com/office/2006/metadata/properties" ma:root="true" ma:fieldsID="8acc2912a7a75c7603508c581dc56acf" ns3:_="" ns4:_="">
    <xsd:import namespace="aaa99e87-d3f4-45c6-810e-f24c3621ce59"/>
    <xsd:import namespace="821b6e76-b8fb-470a-93ee-8131632526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99e87-d3f4-45c6-810e-f24c3621c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1b6e76-b8fb-470a-93ee-81316325260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CF23D4-E0FD-4401-B635-C2B7C966E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A6106-9F6C-42FF-AB5D-5DE937233779}">
  <ds:schemaRefs>
    <ds:schemaRef ds:uri="http://schemas.microsoft.com/sharepoint/v3/contenttype/forms"/>
  </ds:schemaRefs>
</ds:datastoreItem>
</file>

<file path=customXml/itemProps3.xml><?xml version="1.0" encoding="utf-8"?>
<ds:datastoreItem xmlns:ds="http://schemas.openxmlformats.org/officeDocument/2006/customXml" ds:itemID="{6DDC72DB-4F0D-434A-A85C-694332A91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99e87-d3f4-45c6-810e-f24c3621ce59"/>
    <ds:schemaRef ds:uri="821b6e76-b8fb-470a-93ee-813163252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0</TotalTime>
  <Pages>12</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Systèmes Embarqués II</dc:title>
  <dc:subject>Serveur Web Asynchrone</dc:subject>
  <dc:creator>Estelle Goyens</dc:creator>
  <cp:keywords/>
  <cp:lastModifiedBy>Estelle Goyens</cp:lastModifiedBy>
  <cp:revision>4</cp:revision>
  <cp:lastPrinted>2009-08-06T05:41:00Z</cp:lastPrinted>
  <dcterms:created xsi:type="dcterms:W3CDTF">2021-01-06T12:49:00Z</dcterms:created>
  <dcterms:modified xsi:type="dcterms:W3CDTF">2021-01-06T12:50:00Z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0x0101003309DD33B0D3A2458EAFB9A484E3A3E4</vt:lpwstr>
  </property>
  <property fmtid="{D5CDD505-2E9C-101B-9397-08002B2CF9AE}" pid="3" name="ImageGenResult">
    <vt:lpwstr/>
  </property>
  <property fmtid="{D5CDD505-2E9C-101B-9397-08002B2CF9AE}" pid="4" name="ImageGenerated">
    <vt:bool>false</vt:bool>
  </property>
</Properties>
</file>