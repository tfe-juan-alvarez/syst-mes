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E302" w14:textId="7A59478A" w:rsidR="00814823" w:rsidRDefault="00562650" w:rsidP="0056265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A6C72" wp14:editId="4ED04E6E">
            <wp:simplePos x="0" y="0"/>
            <wp:positionH relativeFrom="margin">
              <wp:posOffset>-245660</wp:posOffset>
            </wp:positionH>
            <wp:positionV relativeFrom="margin">
              <wp:posOffset>-463901</wp:posOffset>
            </wp:positionV>
            <wp:extent cx="1362075" cy="641985"/>
            <wp:effectExtent l="0" t="0" r="9525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14:paraId="6E74360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062FAFB4" w14:textId="629379F8" w:rsidR="00814823" w:rsidRPr="008F5585" w:rsidRDefault="00814823" w:rsidP="00562650">
            <w:pPr>
              <w:pStyle w:val="Titredurapport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669BB66" wp14:editId="4EBB1674">
                      <wp:extent cx="6697389" cy="571500"/>
                      <wp:effectExtent l="0" t="0" r="0" b="0"/>
                      <wp:docPr id="24" name="Zone de texte 24" descr="Zone de texte pour entrer un 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rez le titre du document :"/>
                                    <w:tag w:val=""/>
                                    <w:id w:val="1159278023"/>
                                    <w:placeholder>
                                      <w:docPart w:val="CF23A9240D0146D7B962BE9A341D27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3762C3C" w14:textId="6ED20629" w:rsidR="00FD41FA" w:rsidRPr="008A25CD" w:rsidRDefault="00FD41FA" w:rsidP="00814823">
                                      <w:pPr>
                                        <w:pStyle w:val="Titredurapport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Système</w:t>
                                      </w:r>
                                      <w:r w:rsidR="00362F53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Embarqués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69BB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26" type="#_x0000_t202" alt="Zone de texte pour entrer un titr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rez le titre du document :"/>
                              <w:tag w:val=""/>
                              <w:id w:val="1159278023"/>
                              <w:placeholder>
                                <w:docPart w:val="CF23A9240D0146D7B962BE9A341D27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3762C3C" w14:textId="6ED20629" w:rsidR="00FD41FA" w:rsidRPr="008A25CD" w:rsidRDefault="00FD41FA" w:rsidP="00814823">
                                <w:pPr>
                                  <w:pStyle w:val="Titredurapport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Système</w:t>
                                </w:r>
                                <w:r w:rsidR="00362F53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Embarqués II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8DD910B" wp14:editId="771231ED">
                      <wp:extent cx="3202305" cy="95250"/>
                      <wp:effectExtent l="0" t="0" r="0" b="0"/>
                      <wp:docPr id="18" name="Rectangle 18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4537237B">
                    <v:rect id="Rectangle 18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Ligne" o:spid="_x0000_s1026" fillcolor="#cb400b [2415]" stroked="f" strokeweight="2.25pt" w14:anchorId="7B407C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pgIAALc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">
                      <w10:anchorlock/>
                    </v:rect>
                  </w:pict>
                </mc:Fallback>
              </mc:AlternateContent>
            </w:r>
          </w:p>
        </w:tc>
      </w:tr>
      <w:tr w:rsidR="00814823" w14:paraId="70DB6893" w14:textId="77777777" w:rsidTr="0049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B4A6A42" w14:textId="1270C08A" w:rsidR="00814823" w:rsidRPr="005D120C" w:rsidRDefault="00814823" w:rsidP="00562650">
            <w:pPr>
              <w:tabs>
                <w:tab w:val="left" w:pos="397"/>
                <w:tab w:val="center" w:pos="5695"/>
              </w:tabs>
              <w:spacing w:after="0"/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101256A0" wp14:editId="2A91DF9D">
                      <wp:extent cx="3515096" cy="714375"/>
                      <wp:effectExtent l="0" t="0" r="0" b="9525"/>
                      <wp:docPr id="25" name="Zone de texte 25" descr="Zone de texte permettant d’entrer le sous-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6"/>
                                      <w:szCs w:val="32"/>
                                    </w:rPr>
                                    <w:alias w:val="Entrez le sous-titre du document :"/>
                                    <w:tag w:val="Entrez le sous-titre du document 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6B3AEE3" w14:textId="108A4943" w:rsidR="00FD41FA" w:rsidRPr="00562650" w:rsidRDefault="00FD41FA" w:rsidP="00814823">
                                      <w:pPr>
                                        <w:pStyle w:val="Sous-titre"/>
                                        <w:jc w:val="center"/>
                                        <w:rPr>
                                          <w:sz w:val="36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6"/>
                                          <w:szCs w:val="32"/>
                                        </w:rPr>
                                        <w:t>Adafruit</w:t>
                                      </w:r>
                                      <w:proofErr w:type="spellEnd"/>
                                      <w:r>
                                        <w:rPr>
                                          <w:sz w:val="36"/>
                                          <w:szCs w:val="32"/>
                                        </w:rPr>
                                        <w:t xml:space="preserve"> I</w:t>
                                      </w:r>
                                      <w:r w:rsidR="00362F53">
                                        <w:rPr>
                                          <w:sz w:val="36"/>
                                          <w:szCs w:val="32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sz w:val="36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36"/>
                                          <w:szCs w:val="32"/>
                                        </w:rPr>
                                        <w:t>dashboard</w:t>
                                      </w:r>
                                      <w:proofErr w:type="spellEnd"/>
                                      <w:r w:rsidR="00B3237A">
                                        <w:rPr>
                                          <w:sz w:val="36"/>
                                          <w:szCs w:val="32"/>
                                        </w:rPr>
                                        <w:t xml:space="preserve"> TP4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1256A0" id="Zone de texte 25" o:spid="_x0000_s1027" type="#_x0000_t202" alt="Zone de texte permettant d’entrer le sous-titr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" filled="f" stroked="f">
                      <v:textbox>
                        <w:txbxContent>
                          <w:sdt>
                            <w:sdtPr>
                              <w:rPr>
                                <w:sz w:val="36"/>
                                <w:szCs w:val="32"/>
                              </w:rPr>
                              <w:alias w:val="Entrez le sous-titre du document :"/>
                              <w:tag w:val="Entrez le sous-titre du document 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6B3AEE3" w14:textId="108A4943" w:rsidR="00FD41FA" w:rsidRPr="00562650" w:rsidRDefault="00FD41FA" w:rsidP="00814823">
                                <w:pPr>
                                  <w:pStyle w:val="Sous-titre"/>
                                  <w:jc w:val="center"/>
                                  <w:rPr>
                                    <w:sz w:val="36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2"/>
                                  </w:rPr>
                                  <w:t>Adafruit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2"/>
                                  </w:rPr>
                                  <w:t xml:space="preserve"> I</w:t>
                                </w:r>
                                <w:r w:rsidR="00362F53">
                                  <w:rPr>
                                    <w:sz w:val="36"/>
                                    <w:szCs w:val="32"/>
                                  </w:rPr>
                                  <w:t>O</w:t>
                                </w:r>
                                <w:r>
                                  <w:rPr>
                                    <w:sz w:val="36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2"/>
                                  </w:rPr>
                                  <w:t>dashboard</w:t>
                                </w:r>
                                <w:proofErr w:type="spellEnd"/>
                                <w:r w:rsidR="00B3237A">
                                  <w:rPr>
                                    <w:sz w:val="36"/>
                                    <w:szCs w:val="32"/>
                                  </w:rPr>
                                  <w:t xml:space="preserve"> TP4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7A9D970" w14:textId="77777777" w:rsidTr="00494E83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2C47C052" w14:textId="0664196C" w:rsidR="00814823" w:rsidRPr="005D120C" w:rsidRDefault="00814823" w:rsidP="00562650">
            <w:pPr>
              <w:spacing w:after="0"/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393C594F" wp14:editId="6D53E188">
                      <wp:extent cx="6495393" cy="1009935"/>
                      <wp:effectExtent l="0" t="0" r="0" b="0"/>
                      <wp:docPr id="26" name="Zone de texte 26" descr="Zone de texte dans laquelle entrer le résum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1009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58D3C" w14:textId="77777777" w:rsidR="00FD41FA" w:rsidRPr="00562650" w:rsidRDefault="00FD41FA" w:rsidP="00883B68">
                                  <w:pPr>
                                    <w:pStyle w:val="Citationintense"/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</w:pPr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ISAT – EPHEC 2020-2021 </w:t>
                                  </w:r>
                                </w:p>
                                <w:p w14:paraId="47196582" w14:textId="685BD006" w:rsidR="00FD41FA" w:rsidRPr="00562650" w:rsidRDefault="00FD41FA" w:rsidP="00883B68">
                                  <w:pPr>
                                    <w:pStyle w:val="Citationintense"/>
                                    <w:rPr>
                                      <w:sz w:val="32"/>
                                      <w:szCs w:val="36"/>
                                      <w:lang w:val="es-ES"/>
                                    </w:rPr>
                                  </w:pPr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Juan </w:t>
                                  </w:r>
                                  <w:proofErr w:type="spellStart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>Alvarez</w:t>
                                  </w:r>
                                  <w:proofErr w:type="spellEnd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 et Olivier </w:t>
                                  </w:r>
                                  <w:proofErr w:type="spellStart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>Grabenweger</w:t>
                                  </w:r>
                                  <w:proofErr w:type="spellEnd"/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 </w:t>
                                  </w:r>
                                </w:p>
                                <w:p w14:paraId="3457FBCD" w14:textId="77777777" w:rsidR="00FD41FA" w:rsidRPr="00562650" w:rsidRDefault="00FD41FA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C594F" id="Zone de texte 26" o:spid="_x0000_s1028" type="#_x0000_t202" alt="Zone de texte dans laquelle entrer le résumé" style="width:511.4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" filled="f" stroked="f">
                      <v:textbox>
                        <w:txbxContent>
                          <w:p w14:paraId="54A58D3C" w14:textId="77777777" w:rsidR="00FD41FA" w:rsidRPr="00562650" w:rsidRDefault="00FD41FA" w:rsidP="00883B68">
                            <w:pPr>
                              <w:pStyle w:val="Citationintense"/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</w:pPr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ISAT – EPHEC 2020-2021 </w:t>
                            </w:r>
                          </w:p>
                          <w:p w14:paraId="47196582" w14:textId="685BD006" w:rsidR="00FD41FA" w:rsidRPr="00562650" w:rsidRDefault="00FD41FA" w:rsidP="00883B68">
                            <w:pPr>
                              <w:pStyle w:val="Citationintense"/>
                              <w:rPr>
                                <w:sz w:val="32"/>
                                <w:szCs w:val="36"/>
                                <w:lang w:val="es-ES"/>
                              </w:rPr>
                            </w:pPr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Juan </w:t>
                            </w:r>
                            <w:proofErr w:type="spellStart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>Alvarez</w:t>
                            </w:r>
                            <w:proofErr w:type="spellEnd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 et Olivier </w:t>
                            </w:r>
                            <w:proofErr w:type="spellStart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>Grabenweger</w:t>
                            </w:r>
                            <w:proofErr w:type="spellEnd"/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 </w:t>
                            </w:r>
                          </w:p>
                          <w:p w14:paraId="3457FBCD" w14:textId="77777777" w:rsidR="00FD41FA" w:rsidRPr="00562650" w:rsidRDefault="00FD41FA" w:rsidP="0081482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24D7F16" w14:textId="77777777" w:rsidR="0022073B" w:rsidRDefault="00562650" w:rsidP="0022073B">
      <w:pPr>
        <w:pStyle w:val="En-ttedetabledesmatires"/>
        <w:spacing w:before="0"/>
        <w:jc w:val="left"/>
        <w:rPr>
          <w:b/>
          <w:bCs w:val="0"/>
        </w:rPr>
      </w:pPr>
      <w:r>
        <w:rPr>
          <w:b/>
          <w:bCs w:val="0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i w:val="0"/>
          <w:color w:val="auto"/>
          <w:sz w:val="20"/>
          <w:szCs w:val="22"/>
        </w:rPr>
        <w:id w:val="-1415547939"/>
        <w:docPartObj>
          <w:docPartGallery w:val="Table of Contents"/>
          <w:docPartUnique/>
        </w:docPartObj>
      </w:sdtPr>
      <w:sdtEndPr/>
      <w:sdtContent>
        <w:p w14:paraId="3FF679E3" w14:textId="79295923" w:rsidR="0022073B" w:rsidRDefault="0022073B" w:rsidP="00E01A78">
          <w:pPr>
            <w:pStyle w:val="En-ttedetabledesmatires"/>
            <w:spacing w:before="0" w:after="240"/>
            <w:jc w:val="left"/>
          </w:pPr>
          <w:r>
            <w:t>Table des matières</w:t>
          </w:r>
        </w:p>
        <w:p w14:paraId="6B64CF1B" w14:textId="446B4979" w:rsidR="000D1D23" w:rsidRDefault="0022073B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5834" w:history="1">
            <w:r w:rsidR="000D1D23" w:rsidRPr="008D585A">
              <w:rPr>
                <w:rStyle w:val="Lienhypertexte"/>
                <w:noProof/>
              </w:rPr>
              <w:t>1</w:t>
            </w:r>
            <w:r w:rsidR="000D1D23">
              <w:rPr>
                <w:noProof/>
                <w:sz w:val="22"/>
                <w:lang w:val="en-US"/>
              </w:rPr>
              <w:tab/>
            </w:r>
            <w:r w:rsidR="000D1D23" w:rsidRPr="008D585A">
              <w:rPr>
                <w:rStyle w:val="Lienhypertexte"/>
                <w:noProof/>
              </w:rPr>
              <w:t>Introduction</w:t>
            </w:r>
            <w:r w:rsidR="000D1D23">
              <w:rPr>
                <w:noProof/>
                <w:webHidden/>
              </w:rPr>
              <w:tab/>
            </w:r>
            <w:r w:rsidR="000D1D23">
              <w:rPr>
                <w:noProof/>
                <w:webHidden/>
              </w:rPr>
              <w:fldChar w:fldCharType="begin"/>
            </w:r>
            <w:r w:rsidR="000D1D23">
              <w:rPr>
                <w:noProof/>
                <w:webHidden/>
              </w:rPr>
              <w:instrText xml:space="preserve"> PAGEREF _Toc60835834 \h </w:instrText>
            </w:r>
            <w:r w:rsidR="000D1D23">
              <w:rPr>
                <w:noProof/>
                <w:webHidden/>
              </w:rPr>
            </w:r>
            <w:r w:rsidR="000D1D23">
              <w:rPr>
                <w:noProof/>
                <w:webHidden/>
              </w:rPr>
              <w:fldChar w:fldCharType="separate"/>
            </w:r>
            <w:r w:rsidR="000D1D23">
              <w:rPr>
                <w:noProof/>
                <w:webHidden/>
              </w:rPr>
              <w:t>2</w:t>
            </w:r>
            <w:r w:rsidR="000D1D23">
              <w:rPr>
                <w:noProof/>
                <w:webHidden/>
              </w:rPr>
              <w:fldChar w:fldCharType="end"/>
            </w:r>
          </w:hyperlink>
        </w:p>
        <w:p w14:paraId="156A34D3" w14:textId="2164F3AD" w:rsidR="000D1D23" w:rsidRDefault="000D1D23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35" w:history="1">
            <w:r w:rsidRPr="008D585A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396D" w14:textId="06AC4B0C" w:rsidR="000D1D23" w:rsidRDefault="000D1D23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36" w:history="1">
            <w:r w:rsidRPr="008D585A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Schéma de câblage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DBF9" w14:textId="6B446586" w:rsidR="000D1D23" w:rsidRDefault="000D1D23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37" w:history="1">
            <w:r w:rsidRPr="008D585A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Code source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9CFA" w14:textId="3B4918EE" w:rsidR="000D1D23" w:rsidRDefault="000D1D23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38" w:history="1">
            <w:r w:rsidRPr="008D585A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Code source 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DB2C" w14:textId="7440A4F7" w:rsidR="000D1D23" w:rsidRDefault="000D1D23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39" w:history="1">
            <w:r w:rsidRPr="008D585A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CAE0" w14:textId="0E2223CF" w:rsidR="000D1D23" w:rsidRDefault="000D1D23">
          <w:pPr>
            <w:pStyle w:val="TM1"/>
            <w:tabs>
              <w:tab w:val="left" w:pos="44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40" w:history="1">
            <w:r w:rsidRPr="008D585A">
              <w:rPr>
                <w:rStyle w:val="Lienhypertexte"/>
                <w:noProof/>
              </w:rPr>
              <w:t>7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Annexes, bibliographie et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CD72" w14:textId="4358F4CA" w:rsidR="000D1D23" w:rsidRDefault="000D1D23">
          <w:pPr>
            <w:pStyle w:val="TM2"/>
            <w:tabs>
              <w:tab w:val="left" w:pos="66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41" w:history="1">
            <w:r w:rsidRPr="008D585A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3F44" w14:textId="04964288" w:rsidR="000D1D23" w:rsidRDefault="000D1D23">
          <w:pPr>
            <w:pStyle w:val="TM2"/>
            <w:tabs>
              <w:tab w:val="left" w:pos="660"/>
              <w:tab w:val="right" w:leader="dot" w:pos="10456"/>
            </w:tabs>
            <w:rPr>
              <w:noProof/>
              <w:sz w:val="22"/>
              <w:lang w:val="en-US"/>
            </w:rPr>
          </w:pPr>
          <w:hyperlink w:anchor="_Toc60835842" w:history="1">
            <w:r w:rsidRPr="008D585A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lang w:val="en-US"/>
              </w:rPr>
              <w:tab/>
            </w:r>
            <w:r w:rsidRPr="008D585A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D0A9" w14:textId="2D39FE07" w:rsidR="0022073B" w:rsidRDefault="0022073B" w:rsidP="0022073B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EB8A662" w14:textId="77777777" w:rsidR="0022073B" w:rsidRDefault="0022073B" w:rsidP="0022073B">
      <w:pPr>
        <w:spacing w:after="0"/>
        <w:rPr>
          <w:b/>
          <w:bCs/>
        </w:rPr>
      </w:pPr>
    </w:p>
    <w:p w14:paraId="5CD3BFE9" w14:textId="77777777" w:rsidR="0022073B" w:rsidRDefault="0022073B" w:rsidP="0022073B">
      <w:pPr>
        <w:spacing w:after="0"/>
        <w:rPr>
          <w:b/>
          <w:bCs/>
        </w:rPr>
      </w:pPr>
    </w:p>
    <w:p w14:paraId="76338DCF" w14:textId="3FDB6281" w:rsidR="0022073B" w:rsidRDefault="0022073B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9B50A68" w14:textId="02C0F5B2" w:rsidR="00562650" w:rsidRDefault="0022073B" w:rsidP="0022073B">
      <w:pPr>
        <w:pStyle w:val="Titre1"/>
        <w:numPr>
          <w:ilvl w:val="0"/>
          <w:numId w:val="23"/>
        </w:numPr>
      </w:pPr>
      <w:bookmarkStart w:id="0" w:name="_Toc60835834"/>
      <w:r>
        <w:lastRenderedPageBreak/>
        <w:t>Introduction</w:t>
      </w:r>
      <w:bookmarkEnd w:id="0"/>
      <w:r>
        <w:t xml:space="preserve"> </w:t>
      </w:r>
    </w:p>
    <w:p w14:paraId="415FC421" w14:textId="77777777" w:rsidR="00362F53" w:rsidRDefault="00240FBF" w:rsidP="00362F53">
      <w:pPr>
        <w:spacing w:before="120" w:after="0"/>
      </w:pPr>
      <w:r>
        <w:t>Pour ce TP, il était demandé de réaliser</w:t>
      </w:r>
      <w:r w:rsidR="00362F53">
        <w:t xml:space="preserve"> : </w:t>
      </w:r>
    </w:p>
    <w:p w14:paraId="31A6A95C" w14:textId="27CFDCD2" w:rsidR="00362F53" w:rsidRDefault="00362F53" w:rsidP="00362F53">
      <w:pPr>
        <w:pStyle w:val="Paragraphedeliste"/>
        <w:numPr>
          <w:ilvl w:val="0"/>
          <w:numId w:val="28"/>
        </w:numPr>
        <w:spacing w:before="120"/>
      </w:pPr>
      <w:r>
        <w:t>U</w:t>
      </w:r>
      <w:r w:rsidR="00311981">
        <w:t xml:space="preserve">n </w:t>
      </w:r>
      <w:r>
        <w:t>D</w:t>
      </w:r>
      <w:r w:rsidR="00311981">
        <w:t xml:space="preserve">ashboard contrôlant </w:t>
      </w:r>
    </w:p>
    <w:p w14:paraId="1E9DD8BB" w14:textId="17E6A6BF" w:rsidR="00362F53" w:rsidRDefault="00362F53" w:rsidP="00362F53">
      <w:pPr>
        <w:pStyle w:val="Paragraphedeliste"/>
        <w:numPr>
          <w:ilvl w:val="0"/>
          <w:numId w:val="29"/>
        </w:numPr>
        <w:spacing w:before="120"/>
      </w:pPr>
      <w:r>
        <w:t>L</w:t>
      </w:r>
      <w:r w:rsidR="00311981">
        <w:t xml:space="preserve">es données d’un capteur de température et d’humidité </w:t>
      </w:r>
    </w:p>
    <w:p w14:paraId="63682117" w14:textId="77777777" w:rsidR="00362F53" w:rsidRDefault="00362F53" w:rsidP="00362F53">
      <w:pPr>
        <w:pStyle w:val="Paragraphedeliste"/>
        <w:numPr>
          <w:ilvl w:val="0"/>
          <w:numId w:val="29"/>
        </w:numPr>
        <w:spacing w:before="120"/>
      </w:pPr>
      <w:r>
        <w:t xml:space="preserve">Les données d’un autre </w:t>
      </w:r>
      <w:r w:rsidR="00311981">
        <w:t xml:space="preserve">capteur de luminosité </w:t>
      </w:r>
    </w:p>
    <w:p w14:paraId="4E145347" w14:textId="1761423D" w:rsidR="00362F53" w:rsidRDefault="00362F53" w:rsidP="00362F53">
      <w:pPr>
        <w:pStyle w:val="Paragraphedeliste"/>
        <w:numPr>
          <w:ilvl w:val="0"/>
          <w:numId w:val="28"/>
        </w:numPr>
        <w:spacing w:before="120"/>
      </w:pPr>
      <w:r>
        <w:t>D</w:t>
      </w:r>
      <w:r w:rsidR="00311981">
        <w:t>’afficher l’état d’un bouto</w:t>
      </w:r>
      <w:r>
        <w:t>n</w:t>
      </w:r>
    </w:p>
    <w:p w14:paraId="30122F3E" w14:textId="3B902CA9" w:rsidR="005820C0" w:rsidRDefault="00362F53" w:rsidP="00362F53">
      <w:pPr>
        <w:pStyle w:val="Paragraphedeliste"/>
        <w:numPr>
          <w:ilvl w:val="0"/>
          <w:numId w:val="28"/>
        </w:numPr>
        <w:spacing w:before="120"/>
      </w:pPr>
      <w:r>
        <w:t xml:space="preserve">D’allumer et de contrôler des appareils tel que </w:t>
      </w:r>
      <w:r>
        <w:t>la LED et la LED RGB sur un ESP32</w:t>
      </w:r>
      <w:r>
        <w:t xml:space="preserve"> p</w:t>
      </w:r>
      <w:r w:rsidR="00311981">
        <w:t xml:space="preserve">ar l’appui d’un bouton ou de </w:t>
      </w:r>
      <w:proofErr w:type="spellStart"/>
      <w:r>
        <w:t>S</w:t>
      </w:r>
      <w:r w:rsidR="00311981">
        <w:t>lider</w:t>
      </w:r>
      <w:proofErr w:type="spellEnd"/>
      <w:r w:rsidR="00311981">
        <w:t xml:space="preserve"> sur cette même </w:t>
      </w:r>
      <w:r>
        <w:t>D</w:t>
      </w:r>
      <w:r w:rsidR="00311981">
        <w:t>ashboard</w:t>
      </w:r>
      <w:r>
        <w:t xml:space="preserve">. </w:t>
      </w:r>
    </w:p>
    <w:p w14:paraId="25C2B1EF" w14:textId="577130EF" w:rsidR="0022073B" w:rsidRDefault="0022073B" w:rsidP="007F3C89">
      <w:pPr>
        <w:pStyle w:val="Titre1"/>
        <w:spacing w:after="120"/>
      </w:pPr>
      <w:bookmarkStart w:id="1" w:name="_Toc60835835"/>
      <w:r>
        <w:t>Organigramme</w:t>
      </w:r>
      <w:bookmarkEnd w:id="1"/>
      <w:r>
        <w:t xml:space="preserve"> </w:t>
      </w:r>
    </w:p>
    <w:p w14:paraId="3AEE34C3" w14:textId="01AEA357" w:rsidR="0022073B" w:rsidRDefault="007F3C89" w:rsidP="004C08C6">
      <w:r>
        <w:t xml:space="preserve">Structure du TP : </w:t>
      </w:r>
    </w:p>
    <w:p w14:paraId="2697672B" w14:textId="39BF65C2" w:rsidR="00B3237A" w:rsidRDefault="00E01A78" w:rsidP="004C08C6">
      <w:r>
        <w:rPr>
          <w:noProof/>
        </w:rPr>
        <w:drawing>
          <wp:anchor distT="0" distB="0" distL="114300" distR="114300" simplePos="0" relativeHeight="251658241" behindDoc="0" locked="0" layoutInCell="1" allowOverlap="1" wp14:anchorId="6F2552DE" wp14:editId="7080E1CA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6891655" cy="4572000"/>
            <wp:effectExtent l="0" t="0" r="444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6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FFE14" w14:textId="77777777" w:rsidR="00B3237A" w:rsidRDefault="00B3237A" w:rsidP="004C08C6"/>
    <w:p w14:paraId="6C40147B" w14:textId="45B3F88C" w:rsidR="007F3C89" w:rsidRPr="0022073B" w:rsidRDefault="007F3C89" w:rsidP="004C08C6"/>
    <w:p w14:paraId="41CF0455" w14:textId="2AB82B71" w:rsidR="0022073B" w:rsidRDefault="0022073B" w:rsidP="0022073B">
      <w:pPr>
        <w:pStyle w:val="Titre1"/>
      </w:pPr>
      <w:bookmarkStart w:id="2" w:name="_Toc60835836"/>
      <w:r>
        <w:lastRenderedPageBreak/>
        <w:t>Schéma de câblage</w:t>
      </w:r>
      <w:bookmarkEnd w:id="2"/>
      <w:r>
        <w:t xml:space="preserve"> </w:t>
      </w:r>
    </w:p>
    <w:p w14:paraId="6392CA7B" w14:textId="76676018" w:rsidR="00ED1BEC" w:rsidRDefault="00362F53" w:rsidP="005820C0">
      <w:r>
        <w:rPr>
          <w:noProof/>
        </w:rPr>
        <w:drawing>
          <wp:anchor distT="0" distB="0" distL="114300" distR="114300" simplePos="0" relativeHeight="251658245" behindDoc="0" locked="0" layoutInCell="1" allowOverlap="1" wp14:anchorId="4BF568CA" wp14:editId="58C46FFD">
            <wp:simplePos x="0" y="0"/>
            <wp:positionH relativeFrom="margin">
              <wp:posOffset>1390650</wp:posOffset>
            </wp:positionH>
            <wp:positionV relativeFrom="paragraph">
              <wp:posOffset>4454525</wp:posOffset>
            </wp:positionV>
            <wp:extent cx="3838575" cy="5114925"/>
            <wp:effectExtent l="9525" t="0" r="0" b="0"/>
            <wp:wrapTopAndBottom/>
            <wp:docPr id="1" name="Imag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8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A78">
        <w:rPr>
          <w:noProof/>
        </w:rPr>
        <w:drawing>
          <wp:anchor distT="0" distB="0" distL="114300" distR="114300" simplePos="0" relativeHeight="251658244" behindDoc="0" locked="0" layoutInCell="1" allowOverlap="1" wp14:anchorId="6A353333" wp14:editId="46514E2C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4368387" cy="4395730"/>
            <wp:effectExtent l="0" t="0" r="0" b="5080"/>
            <wp:wrapTopAndBottom/>
            <wp:docPr id="11" name="Image 1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87" cy="4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344B" w14:textId="76DE74F2" w:rsidR="00B3237A" w:rsidRDefault="00B3237A" w:rsidP="00B3237A">
      <w:pPr>
        <w:spacing w:after="0"/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</w:pPr>
      <w:r w:rsidRPr="459B3B4C"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  <w:fldChar w:fldCharType="begin"/>
      </w:r>
      <w:r w:rsidRPr="459B3B4C"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  <w:instrText xml:space="preserve"> INCLUDEPICTURE "https://scontent-bru2-1.xx.fbcdn.net/v/t1.15752-9/132159706_325910425156290_1054727182571486032_n.jpg?_nc_cat=101&amp;ccb=2&amp;_nc_sid=ae9488&amp;_nc_ohc=2xbV5wyOG78AX-AYlVZ&amp;_nc_ht=scontent-bru2-1.xx&amp;oh=17446b461dbc526a34387af7933dd454&amp;oe=6014FD70" \* MERGEFORMATINET </w:instrText>
      </w:r>
      <w:r w:rsidRPr="459B3B4C"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  <w:fldChar w:fldCharType="separate"/>
      </w:r>
      <w:r w:rsidRPr="459B3B4C"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  <w:fldChar w:fldCharType="end"/>
      </w:r>
    </w:p>
    <w:p w14:paraId="6D2B92BE" w14:textId="77777777" w:rsidR="00B3237A" w:rsidRPr="005820C0" w:rsidRDefault="00B3237A" w:rsidP="005820C0"/>
    <w:p w14:paraId="27751E57" w14:textId="5E35A395" w:rsidR="00FD41FA" w:rsidRPr="00FD41FA" w:rsidRDefault="004176FE" w:rsidP="00FD41FA">
      <w:pPr>
        <w:pStyle w:val="Titre1"/>
        <w:spacing w:after="240"/>
      </w:pPr>
      <w:bookmarkStart w:id="3" w:name="_Toc60835837"/>
      <w:r>
        <w:lastRenderedPageBreak/>
        <w:t xml:space="preserve">Code source </w:t>
      </w:r>
      <w:r w:rsidR="00FD41FA">
        <w:t>config</w:t>
      </w:r>
      <w:bookmarkEnd w:id="3"/>
    </w:p>
    <w:p w14:paraId="1B4FA426" w14:textId="70C662C7" w:rsidR="00FD41FA" w:rsidRPr="00FD41FA" w:rsidRDefault="00FD41FA" w:rsidP="00FD41FA">
      <w:r>
        <w:t>Voici un fichier he</w:t>
      </w:r>
      <w:r w:rsidR="00785230">
        <w:t>a</w:t>
      </w:r>
      <w:r>
        <w:t xml:space="preserve">der que l’on a </w:t>
      </w:r>
      <w:r w:rsidR="00785230">
        <w:t>créé</w:t>
      </w:r>
      <w:r>
        <w:t xml:space="preserve"> pour se connecter au wifi et afin de déclarer les variables propres à </w:t>
      </w:r>
      <w:proofErr w:type="spellStart"/>
      <w:r>
        <w:t>Adafruit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77"/>
      </w:tblGrid>
      <w:tr w:rsidR="00FD41FA" w:rsidRPr="00FD41FA" w14:paraId="634783BD" w14:textId="77777777" w:rsidTr="00FD4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2F9F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</w:t>
            </w:r>
          </w:p>
          <w:p w14:paraId="427BCCD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</w:t>
            </w:r>
          </w:p>
          <w:p w14:paraId="226D838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</w:t>
            </w:r>
          </w:p>
          <w:p w14:paraId="5E5CD4A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</w:t>
            </w:r>
          </w:p>
          <w:p w14:paraId="2A57AE8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</w:t>
            </w:r>
          </w:p>
          <w:p w14:paraId="00CEC43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</w:t>
            </w:r>
          </w:p>
          <w:p w14:paraId="174B1A2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</w:t>
            </w:r>
          </w:p>
          <w:p w14:paraId="3737E4C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</w:t>
            </w:r>
          </w:p>
          <w:p w14:paraId="7651512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</w:t>
            </w:r>
          </w:p>
          <w:p w14:paraId="28A2D14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</w:t>
            </w:r>
          </w:p>
          <w:p w14:paraId="094487A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</w:t>
            </w:r>
          </w:p>
          <w:p w14:paraId="25152E9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</w:t>
            </w:r>
          </w:p>
          <w:p w14:paraId="38A8582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</w:t>
            </w:r>
          </w:p>
          <w:p w14:paraId="2D4AA41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</w:t>
            </w:r>
          </w:p>
          <w:p w14:paraId="2385CA9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</w:t>
            </w:r>
          </w:p>
          <w:p w14:paraId="5EBAD51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</w:t>
            </w:r>
          </w:p>
          <w:p w14:paraId="408D5D9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</w:t>
            </w:r>
          </w:p>
          <w:p w14:paraId="0A4D722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</w:t>
            </w:r>
          </w:p>
          <w:p w14:paraId="58222B3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</w:t>
            </w:r>
          </w:p>
          <w:p w14:paraId="31E1F63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</w:t>
            </w:r>
          </w:p>
          <w:p w14:paraId="44B060A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</w:t>
            </w:r>
          </w:p>
          <w:p w14:paraId="3D7875A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</w:t>
            </w:r>
          </w:p>
          <w:p w14:paraId="51466E1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</w:t>
            </w:r>
          </w:p>
          <w:p w14:paraId="15FA742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</w:t>
            </w:r>
          </w:p>
          <w:p w14:paraId="4447939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</w:t>
            </w:r>
          </w:p>
          <w:p w14:paraId="08F5553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</w:t>
            </w:r>
          </w:p>
          <w:p w14:paraId="46D28DD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</w:t>
            </w:r>
          </w:p>
          <w:p w14:paraId="16979AA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28</w:t>
            </w:r>
          </w:p>
          <w:p w14:paraId="511447E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29</w:t>
            </w:r>
          </w:p>
          <w:p w14:paraId="1216C62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30</w:t>
            </w:r>
          </w:p>
          <w:p w14:paraId="0EBC953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31</w:t>
            </w:r>
          </w:p>
          <w:p w14:paraId="73B5510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32</w:t>
            </w:r>
          </w:p>
          <w:p w14:paraId="0DF2183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33</w:t>
            </w:r>
          </w:p>
          <w:p w14:paraId="1B96CE8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34</w:t>
            </w:r>
          </w:p>
          <w:p w14:paraId="037D791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35</w:t>
            </w:r>
          </w:p>
          <w:p w14:paraId="7F9A56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36</w:t>
            </w:r>
          </w:p>
          <w:p w14:paraId="5EEA826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37</w:t>
            </w:r>
          </w:p>
          <w:p w14:paraId="65997E2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38</w:t>
            </w:r>
          </w:p>
          <w:p w14:paraId="4C89D57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ECE352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/************************ Adafruit IO Config *******************************/</w:t>
            </w:r>
          </w:p>
          <w:p w14:paraId="27D90E1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CFED07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IO_USERNAME "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j_factor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"</w:t>
            </w:r>
          </w:p>
          <w:p w14:paraId="66912B7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IO_KEY "aio_wfbx54qiWpi9TYCEWzISadyuWB3R"</w:t>
            </w:r>
          </w:p>
          <w:p w14:paraId="6A3D6F2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1DF610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/******************************* WIFI **************************************/</w:t>
            </w:r>
          </w:p>
          <w:p w14:paraId="019AF6A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0F64B9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AdafruitIO_WiFi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client will work with the following boards:</w:t>
            </w:r>
          </w:p>
          <w:p w14:paraId="73BE227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  - HUZZAH ESP8266 Breakout -&gt; https://www.adafruit.com/products/2471</w:t>
            </w:r>
          </w:p>
          <w:p w14:paraId="603E03D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  - Feather HUZZAH ESP8266 -&gt; https://www.adafruit.com/products/2821</w:t>
            </w:r>
          </w:p>
          <w:p w14:paraId="4625487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  - Feather HUZZAH ESP32 -&gt; https://www.adafruit.com/product/3405</w:t>
            </w:r>
          </w:p>
          <w:p w14:paraId="1F59A10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  - Feather M0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WiFi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-&gt; https://www.adafruit.com/products/3010</w:t>
            </w:r>
          </w:p>
          <w:p w14:paraId="4C841C7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  - Feather WICED -&gt; https://www.adafruit.com/products/3056</w:t>
            </w:r>
          </w:p>
          <w:p w14:paraId="034478D8" w14:textId="77777777" w:rsidR="00FD41FA" w:rsidRPr="00E01A78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eastAsia="fr-FR"/>
              </w:rPr>
            </w:pPr>
            <w:r w:rsidRPr="00E01A78">
              <w:rPr>
                <w:rFonts w:ascii="Courier New" w:eastAsia="Times New Roman" w:hAnsi="Courier New" w:cs="Courier New"/>
                <w:color w:val="888888"/>
                <w:szCs w:val="20"/>
                <w:lang w:eastAsia="fr-FR"/>
              </w:rPr>
              <w:t xml:space="preserve">//   - </w:t>
            </w:r>
            <w:proofErr w:type="spellStart"/>
            <w:r w:rsidRPr="00E01A78">
              <w:rPr>
                <w:rFonts w:ascii="Courier New" w:eastAsia="Times New Roman" w:hAnsi="Courier New" w:cs="Courier New"/>
                <w:color w:val="888888"/>
                <w:szCs w:val="20"/>
                <w:lang w:eastAsia="fr-FR"/>
              </w:rPr>
              <w:t>Adafruit</w:t>
            </w:r>
            <w:proofErr w:type="spellEnd"/>
            <w:r w:rsidRPr="00E01A78">
              <w:rPr>
                <w:rFonts w:ascii="Courier New" w:eastAsia="Times New Roman" w:hAnsi="Courier New" w:cs="Courier New"/>
                <w:color w:val="888888"/>
                <w:szCs w:val="20"/>
                <w:lang w:eastAsia="fr-FR"/>
              </w:rPr>
              <w:t xml:space="preserve"> </w:t>
            </w:r>
            <w:proofErr w:type="spellStart"/>
            <w:r w:rsidRPr="00E01A78">
              <w:rPr>
                <w:rFonts w:ascii="Courier New" w:eastAsia="Times New Roman" w:hAnsi="Courier New" w:cs="Courier New"/>
                <w:color w:val="888888"/>
                <w:szCs w:val="20"/>
                <w:lang w:eastAsia="fr-FR"/>
              </w:rPr>
              <w:t>PyPortal</w:t>
            </w:r>
            <w:proofErr w:type="spellEnd"/>
            <w:r w:rsidRPr="00E01A78">
              <w:rPr>
                <w:rFonts w:ascii="Courier New" w:eastAsia="Times New Roman" w:hAnsi="Courier New" w:cs="Courier New"/>
                <w:color w:val="888888"/>
                <w:szCs w:val="20"/>
                <w:lang w:eastAsia="fr-FR"/>
              </w:rPr>
              <w:t xml:space="preserve"> -&gt; https://www.adafruit.com/product/4116</w:t>
            </w:r>
          </w:p>
          <w:p w14:paraId="74DC9CC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  - Adafruit Metro M4 Express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AirLift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Lite -&gt;</w:t>
            </w:r>
          </w:p>
          <w:p w14:paraId="4E76915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  https://www.adafruit.com/product/4000</w:t>
            </w:r>
          </w:p>
          <w:p w14:paraId="35B2F03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  - Adafruit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AirLift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Breakout -&gt; https://www.adafruit.com/product/4201</w:t>
            </w:r>
          </w:p>
          <w:p w14:paraId="2CB5D1C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63EC0A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WIFI_SSID "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juanitopepito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"</w:t>
            </w:r>
          </w:p>
          <w:p w14:paraId="407180F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WIFI_PASS "aaaa1230"</w:t>
            </w:r>
          </w:p>
          <w:p w14:paraId="5D6D435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3BD68F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"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AdafruitIO_WiFi.h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"</w:t>
            </w:r>
          </w:p>
          <w:p w14:paraId="547108C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F6A787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#if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USE_AIRLIFT) || defined(ADAFRUIT_METRO_M4_AIRLIFT_LITE) ||         \</w:t>
            </w:r>
          </w:p>
          <w:p w14:paraId="029CFDC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   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ADAFRUIT_PYPORTAL)</w:t>
            </w:r>
          </w:p>
          <w:p w14:paraId="5BBF53E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Configure the pins used for the ESP32 connection</w:t>
            </w:r>
          </w:p>
          <w:p w14:paraId="5603157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if !defined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(SPIWIFI_SS)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if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wifi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definition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isnt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in the board variant</w:t>
            </w:r>
          </w:p>
          <w:p w14:paraId="4F5A944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Don't change the names of these #define's! they match the variant ones</w:t>
            </w:r>
          </w:p>
          <w:p w14:paraId="60F8184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SPIWIFI SPI</w:t>
            </w:r>
          </w:p>
          <w:p w14:paraId="28C9230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#define SPIWIFI_SS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10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 Chip select pin</w:t>
            </w:r>
          </w:p>
          <w:p w14:paraId="4750BFD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#define SPIWIFI_ACK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9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a.k.a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BUSY or READY pin</w:t>
            </w:r>
          </w:p>
          <w:p w14:paraId="7FDBA8B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#define ESP32_RESETN 6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Reset pin</w:t>
            </w:r>
          </w:p>
          <w:p w14:paraId="28E35A2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#define ESP32_GPIO0 -1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Not connected</w:t>
            </w:r>
          </w:p>
          <w:p w14:paraId="350576E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#endif</w:t>
            </w:r>
          </w:p>
          <w:p w14:paraId="2DB08B9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AdafruitIO_WiFi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io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IO_USERNAME, IO_KEY, WIFI_SSID, WIFI_PASS, SPIWIFI_SS,</w:t>
            </w:r>
          </w:p>
          <w:p w14:paraId="68E7CE6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               SPIWIFI_ACK, ESP32_RESETN, ESP32_GPIO0, &amp;SPIWIFI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1FE57E1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#else</w:t>
            </w:r>
          </w:p>
          <w:p w14:paraId="4222EED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AdafruitIO_WiFi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io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IO_USERNAME, IO_KEY, WIFI_SSID, WIFI_PASS);</w:t>
            </w:r>
          </w:p>
          <w:p w14:paraId="513116E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fr-BE" w:eastAsia="fr-FR"/>
              </w:rPr>
              <w:t>#endif</w:t>
            </w:r>
          </w:p>
        </w:tc>
      </w:tr>
    </w:tbl>
    <w:p w14:paraId="144B38A8" w14:textId="23B0A23C" w:rsidR="005820C0" w:rsidRDefault="005820C0" w:rsidP="005820C0"/>
    <w:p w14:paraId="4A4C8CFF" w14:textId="75C9EB20" w:rsidR="00B3237A" w:rsidRDefault="00B3237A" w:rsidP="005820C0"/>
    <w:p w14:paraId="5E4E1852" w14:textId="4D444FCF" w:rsidR="00B3237A" w:rsidRDefault="00B3237A" w:rsidP="005820C0"/>
    <w:p w14:paraId="50B68560" w14:textId="34B2F387" w:rsidR="00B3237A" w:rsidRDefault="00B3237A" w:rsidP="005820C0"/>
    <w:p w14:paraId="50356180" w14:textId="77777777" w:rsidR="00B3237A" w:rsidRPr="005820C0" w:rsidRDefault="00B3237A" w:rsidP="005820C0"/>
    <w:p w14:paraId="43075393" w14:textId="5E888ADA" w:rsidR="0022073B" w:rsidRDefault="0022073B" w:rsidP="00311981">
      <w:pPr>
        <w:pStyle w:val="Titre1"/>
        <w:spacing w:after="240"/>
      </w:pPr>
      <w:bookmarkStart w:id="4" w:name="_Toc60835838"/>
      <w:r>
        <w:lastRenderedPageBreak/>
        <w:t xml:space="preserve">Code source </w:t>
      </w:r>
      <w:r w:rsidR="004176FE">
        <w:t>ESP</w:t>
      </w:r>
      <w:r w:rsidR="00FD41FA">
        <w:t>32</w:t>
      </w:r>
      <w:bookmarkEnd w:id="4"/>
    </w:p>
    <w:p w14:paraId="59015CD6" w14:textId="088A2C4B" w:rsidR="00FD41FA" w:rsidRDefault="00FD41FA" w:rsidP="005820C0">
      <w:r>
        <w:t>Etant donné qu’on</w:t>
      </w:r>
      <w:r w:rsidR="00B3237A">
        <w:t xml:space="preserve"> ne</w:t>
      </w:r>
      <w:r>
        <w:t xml:space="preserve"> disposait que de 10 </w:t>
      </w:r>
      <w:proofErr w:type="spellStart"/>
      <w:r>
        <w:t>feed</w:t>
      </w:r>
      <w:proofErr w:type="spellEnd"/>
      <w:r w:rsidR="00B3237A">
        <w:t xml:space="preserve"> dans la version gratuite du programme</w:t>
      </w:r>
      <w:r>
        <w:t xml:space="preserve">, </w:t>
      </w:r>
      <w:r w:rsidR="00B3237A">
        <w:t>nous avons</w:t>
      </w:r>
      <w:r w:rsidR="00362F53">
        <w:t xml:space="preserve">, </w:t>
      </w:r>
      <w:r w:rsidR="00B3237A">
        <w:t>au dépar</w:t>
      </w:r>
      <w:r w:rsidR="00362F53">
        <w:t>t,</w:t>
      </w:r>
      <w:r w:rsidR="00B3237A">
        <w:t xml:space="preserve"> </w:t>
      </w:r>
      <w:r>
        <w:t>travaill</w:t>
      </w:r>
      <w:r w:rsidR="00B3237A">
        <w:t>é</w:t>
      </w:r>
      <w:r>
        <w:t xml:space="preserve"> avec le RGB</w:t>
      </w:r>
      <w:r w:rsidR="00B3237A">
        <w:t xml:space="preserve"> </w:t>
      </w:r>
      <w:r>
        <w:t xml:space="preserve">utilisant 1 seul </w:t>
      </w:r>
      <w:proofErr w:type="spellStart"/>
      <w:r>
        <w:t>feed</w:t>
      </w:r>
      <w:proofErr w:type="spellEnd"/>
      <w:r>
        <w:t xml:space="preserve"> mais comme on nous demandait de le faire avec 3 </w:t>
      </w:r>
      <w:proofErr w:type="spellStart"/>
      <w:r>
        <w:t>feed</w:t>
      </w:r>
      <w:proofErr w:type="spellEnd"/>
      <w:r>
        <w:t>, nous avons décidé de</w:t>
      </w:r>
      <w:r w:rsidR="00B3237A">
        <w:t xml:space="preserve"> tout de même</w:t>
      </w:r>
      <w:r>
        <w:t xml:space="preserve"> laisser la fonction avec1 </w:t>
      </w:r>
      <w:proofErr w:type="spellStart"/>
      <w:r>
        <w:t>feed</w:t>
      </w:r>
      <w:proofErr w:type="spellEnd"/>
      <w:r>
        <w:t xml:space="preserve"> en la commentant tout en faisant celle avec 3 </w:t>
      </w:r>
      <w:proofErr w:type="spellStart"/>
      <w:r>
        <w:t>feed</w:t>
      </w:r>
      <w:proofErr w:type="spellEnd"/>
      <w: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797"/>
      </w:tblGrid>
      <w:tr w:rsidR="00FD41FA" w:rsidRPr="00FD41FA" w14:paraId="08EE1B42" w14:textId="77777777" w:rsidTr="00FD4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7018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</w:t>
            </w:r>
          </w:p>
          <w:p w14:paraId="13A20B8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2</w:t>
            </w:r>
          </w:p>
          <w:p w14:paraId="4AA12D6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3</w:t>
            </w:r>
          </w:p>
          <w:p w14:paraId="2458CA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4</w:t>
            </w:r>
          </w:p>
          <w:p w14:paraId="7D64100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5</w:t>
            </w:r>
          </w:p>
          <w:p w14:paraId="02C8042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6</w:t>
            </w:r>
          </w:p>
          <w:p w14:paraId="4E54591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7</w:t>
            </w:r>
          </w:p>
          <w:p w14:paraId="14EB543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8</w:t>
            </w:r>
          </w:p>
          <w:p w14:paraId="230A0EE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 9</w:t>
            </w:r>
          </w:p>
          <w:p w14:paraId="53E9AC3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10</w:t>
            </w:r>
          </w:p>
          <w:p w14:paraId="4680E26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11</w:t>
            </w:r>
          </w:p>
          <w:p w14:paraId="597B094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12</w:t>
            </w:r>
          </w:p>
          <w:p w14:paraId="60208E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13</w:t>
            </w:r>
          </w:p>
          <w:p w14:paraId="5BF6D36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14</w:t>
            </w:r>
          </w:p>
          <w:p w14:paraId="2718FD3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15</w:t>
            </w:r>
          </w:p>
          <w:p w14:paraId="04B72F4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16</w:t>
            </w:r>
          </w:p>
          <w:p w14:paraId="029D79C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17</w:t>
            </w:r>
          </w:p>
          <w:p w14:paraId="6E55AF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18</w:t>
            </w:r>
          </w:p>
          <w:p w14:paraId="684C8D6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19</w:t>
            </w:r>
          </w:p>
          <w:p w14:paraId="5BDA27F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20</w:t>
            </w:r>
          </w:p>
          <w:p w14:paraId="5B3D519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21</w:t>
            </w:r>
          </w:p>
          <w:p w14:paraId="5A6F82D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22</w:t>
            </w:r>
          </w:p>
          <w:p w14:paraId="02FB576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23</w:t>
            </w:r>
          </w:p>
          <w:p w14:paraId="7F5520C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24</w:t>
            </w:r>
          </w:p>
          <w:p w14:paraId="7FD8212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25</w:t>
            </w:r>
          </w:p>
          <w:p w14:paraId="217CCD6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26</w:t>
            </w:r>
          </w:p>
          <w:p w14:paraId="4BE1BC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27</w:t>
            </w:r>
          </w:p>
          <w:p w14:paraId="2E1B3EE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28</w:t>
            </w:r>
          </w:p>
          <w:p w14:paraId="6649D2D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29</w:t>
            </w:r>
          </w:p>
          <w:p w14:paraId="392ADD5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30</w:t>
            </w:r>
          </w:p>
          <w:p w14:paraId="3C7A653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31</w:t>
            </w:r>
          </w:p>
          <w:p w14:paraId="3E8AC10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32</w:t>
            </w:r>
          </w:p>
          <w:p w14:paraId="6C1D258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33</w:t>
            </w:r>
          </w:p>
          <w:p w14:paraId="3534A38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34</w:t>
            </w:r>
          </w:p>
          <w:p w14:paraId="3F72279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35</w:t>
            </w:r>
          </w:p>
          <w:p w14:paraId="1966AD5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36</w:t>
            </w:r>
          </w:p>
          <w:p w14:paraId="1315C83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37</w:t>
            </w:r>
          </w:p>
          <w:p w14:paraId="45AFA4E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38</w:t>
            </w:r>
          </w:p>
          <w:p w14:paraId="7E55019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39</w:t>
            </w:r>
          </w:p>
          <w:p w14:paraId="1E2BAE8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40</w:t>
            </w:r>
          </w:p>
          <w:p w14:paraId="0CD2C6B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41</w:t>
            </w:r>
          </w:p>
          <w:p w14:paraId="0D1DF5E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42</w:t>
            </w:r>
          </w:p>
          <w:p w14:paraId="516F8B3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43</w:t>
            </w:r>
          </w:p>
          <w:p w14:paraId="3F3B9C5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44</w:t>
            </w:r>
          </w:p>
          <w:p w14:paraId="6CE9584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45</w:t>
            </w:r>
          </w:p>
          <w:p w14:paraId="4EED394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46</w:t>
            </w:r>
          </w:p>
          <w:p w14:paraId="7DBAE80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47</w:t>
            </w:r>
          </w:p>
          <w:p w14:paraId="0663435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48</w:t>
            </w:r>
          </w:p>
          <w:p w14:paraId="291AED1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49</w:t>
            </w:r>
          </w:p>
          <w:p w14:paraId="09077E8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50</w:t>
            </w:r>
          </w:p>
          <w:p w14:paraId="7F8EBB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lastRenderedPageBreak/>
              <w:t xml:space="preserve"> 51</w:t>
            </w:r>
          </w:p>
          <w:p w14:paraId="21B11E9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52</w:t>
            </w:r>
          </w:p>
          <w:p w14:paraId="22EEAE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53</w:t>
            </w:r>
          </w:p>
          <w:p w14:paraId="39BB111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54</w:t>
            </w:r>
          </w:p>
          <w:p w14:paraId="588BBDF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55</w:t>
            </w:r>
          </w:p>
          <w:p w14:paraId="04040E1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56</w:t>
            </w:r>
          </w:p>
          <w:p w14:paraId="2A9E56C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57</w:t>
            </w:r>
          </w:p>
          <w:p w14:paraId="177343B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58</w:t>
            </w:r>
          </w:p>
          <w:p w14:paraId="3BF9AB4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59</w:t>
            </w:r>
          </w:p>
          <w:p w14:paraId="742BCC6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60</w:t>
            </w:r>
          </w:p>
          <w:p w14:paraId="4F4D8BE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61</w:t>
            </w:r>
          </w:p>
          <w:p w14:paraId="6CFDA3F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62</w:t>
            </w:r>
          </w:p>
          <w:p w14:paraId="5989172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63</w:t>
            </w:r>
          </w:p>
          <w:p w14:paraId="7B49D88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64</w:t>
            </w:r>
          </w:p>
          <w:p w14:paraId="5B05B1E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65</w:t>
            </w:r>
          </w:p>
          <w:p w14:paraId="0487B22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66</w:t>
            </w:r>
          </w:p>
          <w:p w14:paraId="64C97E7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67</w:t>
            </w:r>
          </w:p>
          <w:p w14:paraId="2104A8D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68</w:t>
            </w:r>
          </w:p>
          <w:p w14:paraId="4ACD25C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69</w:t>
            </w:r>
          </w:p>
          <w:p w14:paraId="3B2E300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70</w:t>
            </w:r>
          </w:p>
          <w:p w14:paraId="75F68C3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71</w:t>
            </w:r>
          </w:p>
          <w:p w14:paraId="0E6DC88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72</w:t>
            </w:r>
          </w:p>
          <w:p w14:paraId="24B21BC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73</w:t>
            </w:r>
          </w:p>
          <w:p w14:paraId="5FE0D1D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74</w:t>
            </w:r>
          </w:p>
          <w:p w14:paraId="4EDE636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75</w:t>
            </w:r>
          </w:p>
          <w:p w14:paraId="4497E81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76</w:t>
            </w:r>
          </w:p>
          <w:p w14:paraId="12AEADD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77</w:t>
            </w:r>
          </w:p>
          <w:p w14:paraId="5250E16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78</w:t>
            </w:r>
          </w:p>
          <w:p w14:paraId="03E34E3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79</w:t>
            </w:r>
          </w:p>
          <w:p w14:paraId="423D214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80</w:t>
            </w:r>
          </w:p>
          <w:p w14:paraId="3E324D3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81</w:t>
            </w:r>
          </w:p>
          <w:p w14:paraId="2AC978E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82</w:t>
            </w:r>
          </w:p>
          <w:p w14:paraId="0E2FC65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83</w:t>
            </w:r>
          </w:p>
          <w:p w14:paraId="59D855E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84</w:t>
            </w:r>
          </w:p>
          <w:p w14:paraId="5B63C95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85</w:t>
            </w:r>
          </w:p>
          <w:p w14:paraId="1E3013A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86</w:t>
            </w:r>
          </w:p>
          <w:p w14:paraId="356FC47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87</w:t>
            </w:r>
          </w:p>
          <w:p w14:paraId="1BD0E34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88</w:t>
            </w:r>
          </w:p>
          <w:p w14:paraId="37AC9AD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89</w:t>
            </w:r>
          </w:p>
          <w:p w14:paraId="73BC5D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90</w:t>
            </w:r>
          </w:p>
          <w:p w14:paraId="1C62AB9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91</w:t>
            </w:r>
          </w:p>
          <w:p w14:paraId="105C749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92</w:t>
            </w:r>
          </w:p>
          <w:p w14:paraId="45F10D4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93</w:t>
            </w:r>
          </w:p>
          <w:p w14:paraId="4B967F5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94</w:t>
            </w:r>
          </w:p>
          <w:p w14:paraId="67A0B2D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95</w:t>
            </w:r>
          </w:p>
          <w:p w14:paraId="1AFA4B8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96</w:t>
            </w:r>
          </w:p>
          <w:p w14:paraId="0F2F8CC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97</w:t>
            </w:r>
          </w:p>
          <w:p w14:paraId="2E394E6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98</w:t>
            </w:r>
          </w:p>
          <w:p w14:paraId="67813BD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 xml:space="preserve"> 99</w:t>
            </w:r>
          </w:p>
          <w:p w14:paraId="63E1044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100</w:t>
            </w:r>
          </w:p>
          <w:p w14:paraId="4A6D6CC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101</w:t>
            </w:r>
          </w:p>
          <w:p w14:paraId="62F32AD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102</w:t>
            </w:r>
          </w:p>
          <w:p w14:paraId="25BE7EE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103</w:t>
            </w:r>
          </w:p>
          <w:p w14:paraId="18180C4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104</w:t>
            </w:r>
          </w:p>
          <w:p w14:paraId="6D9B28B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105</w:t>
            </w:r>
          </w:p>
          <w:p w14:paraId="74763ED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106</w:t>
            </w:r>
          </w:p>
          <w:p w14:paraId="77566F4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107</w:t>
            </w:r>
          </w:p>
          <w:p w14:paraId="49F83CF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108</w:t>
            </w:r>
          </w:p>
          <w:p w14:paraId="53482D9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lastRenderedPageBreak/>
              <w:t>109</w:t>
            </w:r>
          </w:p>
          <w:p w14:paraId="1309F3D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110</w:t>
            </w:r>
          </w:p>
          <w:p w14:paraId="7FDC4DD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111</w:t>
            </w:r>
          </w:p>
          <w:p w14:paraId="41A3A0B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112</w:t>
            </w:r>
          </w:p>
          <w:p w14:paraId="3D59D5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113</w:t>
            </w:r>
          </w:p>
          <w:p w14:paraId="3A556A0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114</w:t>
            </w:r>
          </w:p>
          <w:p w14:paraId="79D29B6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115</w:t>
            </w:r>
          </w:p>
          <w:p w14:paraId="1FA1F74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116</w:t>
            </w:r>
          </w:p>
          <w:p w14:paraId="2398EFC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117</w:t>
            </w:r>
          </w:p>
          <w:p w14:paraId="3D32B47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118</w:t>
            </w:r>
          </w:p>
          <w:p w14:paraId="5D418AD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119</w:t>
            </w:r>
          </w:p>
          <w:p w14:paraId="3678965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120</w:t>
            </w:r>
          </w:p>
          <w:p w14:paraId="4B2BD2C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121</w:t>
            </w:r>
          </w:p>
          <w:p w14:paraId="6B421A5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122</w:t>
            </w:r>
          </w:p>
          <w:p w14:paraId="61F8A98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123</w:t>
            </w:r>
          </w:p>
          <w:p w14:paraId="1B8DB0D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124</w:t>
            </w:r>
          </w:p>
          <w:p w14:paraId="25C5CC1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125</w:t>
            </w:r>
          </w:p>
          <w:p w14:paraId="3032AF9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126</w:t>
            </w:r>
          </w:p>
          <w:p w14:paraId="2386567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127</w:t>
            </w:r>
          </w:p>
          <w:p w14:paraId="73B1138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128</w:t>
            </w:r>
          </w:p>
          <w:p w14:paraId="6B4760F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129</w:t>
            </w:r>
          </w:p>
          <w:p w14:paraId="2C5F905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130</w:t>
            </w:r>
          </w:p>
          <w:p w14:paraId="693029E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131</w:t>
            </w:r>
          </w:p>
          <w:p w14:paraId="77C4386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132</w:t>
            </w:r>
          </w:p>
          <w:p w14:paraId="3DB52ED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133</w:t>
            </w:r>
          </w:p>
          <w:p w14:paraId="6AD3FE4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134</w:t>
            </w:r>
          </w:p>
          <w:p w14:paraId="61CF88E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135</w:t>
            </w:r>
          </w:p>
          <w:p w14:paraId="71C47B0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136</w:t>
            </w:r>
          </w:p>
          <w:p w14:paraId="19AFDB3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137</w:t>
            </w:r>
          </w:p>
          <w:p w14:paraId="0A7883C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138</w:t>
            </w:r>
          </w:p>
          <w:p w14:paraId="4C650E4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139</w:t>
            </w:r>
          </w:p>
          <w:p w14:paraId="5BE1026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140</w:t>
            </w:r>
          </w:p>
          <w:p w14:paraId="6226BA2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141</w:t>
            </w:r>
          </w:p>
          <w:p w14:paraId="02C070F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142</w:t>
            </w:r>
          </w:p>
          <w:p w14:paraId="2BBA84C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143</w:t>
            </w:r>
          </w:p>
          <w:p w14:paraId="2D859AD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144</w:t>
            </w:r>
          </w:p>
          <w:p w14:paraId="7992304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145</w:t>
            </w:r>
          </w:p>
          <w:p w14:paraId="7853E00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146</w:t>
            </w:r>
          </w:p>
          <w:p w14:paraId="44C62F4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147</w:t>
            </w:r>
          </w:p>
          <w:p w14:paraId="0211972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148</w:t>
            </w:r>
          </w:p>
          <w:p w14:paraId="77E1A35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149</w:t>
            </w:r>
          </w:p>
          <w:p w14:paraId="264516F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150</w:t>
            </w:r>
          </w:p>
          <w:p w14:paraId="438E7C4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151</w:t>
            </w:r>
          </w:p>
          <w:p w14:paraId="4C41E6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152</w:t>
            </w:r>
          </w:p>
          <w:p w14:paraId="1729979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153</w:t>
            </w:r>
          </w:p>
          <w:p w14:paraId="31A9138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154</w:t>
            </w:r>
          </w:p>
          <w:p w14:paraId="3E5F318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155</w:t>
            </w:r>
          </w:p>
          <w:p w14:paraId="64FC022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156</w:t>
            </w:r>
          </w:p>
          <w:p w14:paraId="32EC550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157</w:t>
            </w:r>
          </w:p>
          <w:p w14:paraId="2F87083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158</w:t>
            </w:r>
          </w:p>
          <w:p w14:paraId="6A523C6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159</w:t>
            </w:r>
          </w:p>
          <w:p w14:paraId="6FE43E3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160</w:t>
            </w:r>
          </w:p>
          <w:p w14:paraId="2234AFE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161</w:t>
            </w:r>
          </w:p>
          <w:p w14:paraId="5A4D39F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162</w:t>
            </w:r>
          </w:p>
          <w:p w14:paraId="5FB574A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163</w:t>
            </w:r>
          </w:p>
          <w:p w14:paraId="4F49D05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164</w:t>
            </w:r>
          </w:p>
          <w:p w14:paraId="5DC9612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165</w:t>
            </w:r>
          </w:p>
          <w:p w14:paraId="11A0278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166</w:t>
            </w:r>
          </w:p>
          <w:p w14:paraId="481A09A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lastRenderedPageBreak/>
              <w:t>167</w:t>
            </w:r>
          </w:p>
          <w:p w14:paraId="29F1968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168</w:t>
            </w:r>
          </w:p>
          <w:p w14:paraId="34277AE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169</w:t>
            </w:r>
          </w:p>
          <w:p w14:paraId="69A1BD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170</w:t>
            </w:r>
          </w:p>
          <w:p w14:paraId="7CDEF8E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171</w:t>
            </w:r>
          </w:p>
          <w:p w14:paraId="10FFE44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172</w:t>
            </w:r>
          </w:p>
          <w:p w14:paraId="43E5455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173</w:t>
            </w:r>
          </w:p>
          <w:p w14:paraId="4DA21AB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174</w:t>
            </w:r>
          </w:p>
          <w:p w14:paraId="5EE8690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175</w:t>
            </w:r>
          </w:p>
          <w:p w14:paraId="1511028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176</w:t>
            </w:r>
          </w:p>
          <w:p w14:paraId="489A297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177</w:t>
            </w:r>
          </w:p>
          <w:p w14:paraId="5D34A35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178</w:t>
            </w:r>
          </w:p>
          <w:p w14:paraId="476A87B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179</w:t>
            </w:r>
          </w:p>
          <w:p w14:paraId="5CE6164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180</w:t>
            </w:r>
          </w:p>
          <w:p w14:paraId="01F2947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181</w:t>
            </w:r>
          </w:p>
          <w:p w14:paraId="523662C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182</w:t>
            </w:r>
          </w:p>
          <w:p w14:paraId="0B79874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183</w:t>
            </w:r>
          </w:p>
          <w:p w14:paraId="504784B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184</w:t>
            </w:r>
          </w:p>
          <w:p w14:paraId="62BC073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185</w:t>
            </w:r>
          </w:p>
          <w:p w14:paraId="626EEBC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186</w:t>
            </w:r>
          </w:p>
          <w:p w14:paraId="54572C3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187</w:t>
            </w:r>
          </w:p>
          <w:p w14:paraId="2F4849C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188</w:t>
            </w:r>
          </w:p>
          <w:p w14:paraId="0342D3D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189</w:t>
            </w:r>
          </w:p>
          <w:p w14:paraId="35C5F80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190</w:t>
            </w:r>
          </w:p>
          <w:p w14:paraId="06C940B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191</w:t>
            </w:r>
          </w:p>
          <w:p w14:paraId="71C3CBD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192</w:t>
            </w:r>
          </w:p>
          <w:p w14:paraId="7F6F2B5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193</w:t>
            </w:r>
          </w:p>
          <w:p w14:paraId="66DF037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194</w:t>
            </w:r>
          </w:p>
          <w:p w14:paraId="1495027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195</w:t>
            </w:r>
          </w:p>
          <w:p w14:paraId="338C49F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196</w:t>
            </w:r>
          </w:p>
          <w:p w14:paraId="27FEBEE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197</w:t>
            </w:r>
          </w:p>
          <w:p w14:paraId="72EDAD6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198</w:t>
            </w:r>
          </w:p>
          <w:p w14:paraId="232154C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199</w:t>
            </w:r>
          </w:p>
          <w:p w14:paraId="50BF325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200</w:t>
            </w:r>
          </w:p>
          <w:p w14:paraId="51FADC5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201</w:t>
            </w:r>
          </w:p>
          <w:p w14:paraId="1FE4D4C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202</w:t>
            </w:r>
          </w:p>
          <w:p w14:paraId="28C4570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203</w:t>
            </w:r>
          </w:p>
          <w:p w14:paraId="0F4A5A0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204</w:t>
            </w:r>
          </w:p>
          <w:p w14:paraId="326C1C1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205</w:t>
            </w:r>
          </w:p>
          <w:p w14:paraId="787DEFD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206</w:t>
            </w:r>
          </w:p>
          <w:p w14:paraId="1266533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207</w:t>
            </w:r>
          </w:p>
          <w:p w14:paraId="7A93054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208</w:t>
            </w:r>
          </w:p>
          <w:p w14:paraId="753E334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209</w:t>
            </w:r>
          </w:p>
          <w:p w14:paraId="6E423DE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210</w:t>
            </w:r>
          </w:p>
          <w:p w14:paraId="7E4CA9C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211</w:t>
            </w:r>
          </w:p>
          <w:p w14:paraId="5E1AAE7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212</w:t>
            </w:r>
          </w:p>
          <w:p w14:paraId="40A4878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213</w:t>
            </w:r>
          </w:p>
          <w:p w14:paraId="02EF9CD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214</w:t>
            </w:r>
          </w:p>
          <w:p w14:paraId="3D6074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215</w:t>
            </w:r>
          </w:p>
          <w:p w14:paraId="3873FC8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216</w:t>
            </w:r>
          </w:p>
          <w:p w14:paraId="54AC8F6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217</w:t>
            </w:r>
          </w:p>
          <w:p w14:paraId="7B05542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218</w:t>
            </w:r>
          </w:p>
          <w:p w14:paraId="1679524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219</w:t>
            </w:r>
          </w:p>
          <w:p w14:paraId="4757256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220</w:t>
            </w:r>
          </w:p>
          <w:p w14:paraId="754364B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221</w:t>
            </w:r>
          </w:p>
          <w:p w14:paraId="357BC16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222</w:t>
            </w:r>
          </w:p>
          <w:p w14:paraId="67B88A0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223</w:t>
            </w:r>
          </w:p>
          <w:p w14:paraId="2D940C0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224</w:t>
            </w:r>
          </w:p>
          <w:p w14:paraId="239F42F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lastRenderedPageBreak/>
              <w:t>225</w:t>
            </w:r>
          </w:p>
          <w:p w14:paraId="2FD7C07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226</w:t>
            </w:r>
          </w:p>
          <w:p w14:paraId="02FF4F7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227</w:t>
            </w:r>
          </w:p>
          <w:p w14:paraId="1797CDC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228</w:t>
            </w:r>
          </w:p>
          <w:p w14:paraId="35BE7E2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229</w:t>
            </w:r>
          </w:p>
          <w:p w14:paraId="67FA586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230</w:t>
            </w:r>
          </w:p>
          <w:p w14:paraId="0A1DACF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231</w:t>
            </w:r>
          </w:p>
          <w:p w14:paraId="2F81B29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232</w:t>
            </w:r>
          </w:p>
          <w:p w14:paraId="1DACEE1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233</w:t>
            </w:r>
          </w:p>
          <w:p w14:paraId="0E36109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234</w:t>
            </w:r>
          </w:p>
          <w:p w14:paraId="4B283C5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235</w:t>
            </w:r>
          </w:p>
          <w:p w14:paraId="619F9F4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236</w:t>
            </w:r>
          </w:p>
          <w:p w14:paraId="43AD960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237</w:t>
            </w:r>
          </w:p>
          <w:p w14:paraId="75611EF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238</w:t>
            </w:r>
          </w:p>
          <w:p w14:paraId="29EF0D0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239</w:t>
            </w:r>
          </w:p>
          <w:p w14:paraId="52D3B1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240</w:t>
            </w:r>
          </w:p>
          <w:p w14:paraId="1E3CA5C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241</w:t>
            </w:r>
          </w:p>
          <w:p w14:paraId="17AFA90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242</w:t>
            </w:r>
          </w:p>
          <w:p w14:paraId="48F3D85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243</w:t>
            </w:r>
          </w:p>
          <w:p w14:paraId="4DC066C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244</w:t>
            </w:r>
          </w:p>
          <w:p w14:paraId="693428A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245</w:t>
            </w:r>
          </w:p>
          <w:p w14:paraId="11085D4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246</w:t>
            </w:r>
          </w:p>
          <w:p w14:paraId="08EEE84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247</w:t>
            </w:r>
          </w:p>
          <w:p w14:paraId="5052895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248</w:t>
            </w:r>
          </w:p>
          <w:p w14:paraId="096BD7B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249</w:t>
            </w:r>
          </w:p>
          <w:p w14:paraId="093FBD7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250</w:t>
            </w:r>
          </w:p>
          <w:p w14:paraId="6D54F96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251</w:t>
            </w:r>
          </w:p>
          <w:p w14:paraId="6FF045C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252</w:t>
            </w:r>
          </w:p>
          <w:p w14:paraId="6FB18B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253</w:t>
            </w:r>
          </w:p>
          <w:p w14:paraId="0948687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254</w:t>
            </w:r>
          </w:p>
          <w:p w14:paraId="39DC06A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255</w:t>
            </w:r>
          </w:p>
          <w:p w14:paraId="48F9013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256</w:t>
            </w:r>
          </w:p>
          <w:p w14:paraId="13AFE00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257</w:t>
            </w:r>
          </w:p>
          <w:p w14:paraId="5D31AEC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258</w:t>
            </w:r>
          </w:p>
          <w:p w14:paraId="560BD4E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259</w:t>
            </w:r>
          </w:p>
          <w:p w14:paraId="1EF3610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260</w:t>
            </w:r>
          </w:p>
          <w:p w14:paraId="79DD615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261</w:t>
            </w:r>
          </w:p>
          <w:p w14:paraId="3CEB473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262</w:t>
            </w:r>
          </w:p>
          <w:p w14:paraId="29185E0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263</w:t>
            </w:r>
          </w:p>
          <w:p w14:paraId="26DB0F5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264</w:t>
            </w:r>
          </w:p>
          <w:p w14:paraId="3CE8B20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265</w:t>
            </w:r>
          </w:p>
          <w:p w14:paraId="4601C70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266</w:t>
            </w:r>
          </w:p>
          <w:p w14:paraId="4D3E0CC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267</w:t>
            </w:r>
          </w:p>
          <w:p w14:paraId="607CD39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268</w:t>
            </w:r>
          </w:p>
          <w:p w14:paraId="2FCECCA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269</w:t>
            </w:r>
          </w:p>
          <w:p w14:paraId="2B8F14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270</w:t>
            </w:r>
          </w:p>
          <w:p w14:paraId="2B07562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271</w:t>
            </w:r>
          </w:p>
          <w:p w14:paraId="537FE2C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272</w:t>
            </w:r>
          </w:p>
          <w:p w14:paraId="6C2C3F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273</w:t>
            </w:r>
          </w:p>
          <w:p w14:paraId="787C474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274</w:t>
            </w:r>
          </w:p>
          <w:p w14:paraId="52C7D31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275</w:t>
            </w:r>
          </w:p>
          <w:p w14:paraId="56FA519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276</w:t>
            </w:r>
          </w:p>
          <w:p w14:paraId="5C1973E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277</w:t>
            </w:r>
          </w:p>
          <w:p w14:paraId="577F975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14:paraId="54DECB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lastRenderedPageBreak/>
              <w:t>/****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*  Juan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and Oli dev for Embedded Systems *****/</w:t>
            </w:r>
          </w:p>
          <w:p w14:paraId="0220FD7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Creating a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dashbord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on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</w:t>
            </w:r>
            <w:proofErr w:type="spellEnd"/>
          </w:p>
          <w:p w14:paraId="46A8206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AF02AB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&lt;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Arduino.h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&gt;</w:t>
            </w:r>
          </w:p>
          <w:p w14:paraId="2AA4C09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&lt;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AdafruitIO.h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&gt;</w:t>
            </w:r>
          </w:p>
          <w:p w14:paraId="0D7E686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"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config.h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"</w:t>
            </w:r>
          </w:p>
          <w:p w14:paraId="4579278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&lt;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Adafruit_Sensor.h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&gt;</w:t>
            </w:r>
          </w:p>
          <w:p w14:paraId="53EEC25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&lt;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DHT.h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&gt;</w:t>
            </w:r>
          </w:p>
          <w:p w14:paraId="09A2119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#include &lt;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DHT_U.h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&gt;</w:t>
            </w:r>
          </w:p>
          <w:p w14:paraId="298AB2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9007C0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pin connected to DH11 data line</w:t>
            </w:r>
          </w:p>
          <w:p w14:paraId="32A311A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DHTPIN 4</w:t>
            </w:r>
          </w:p>
          <w:p w14:paraId="34E8155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687B23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pin connected to POT</w:t>
            </w:r>
          </w:p>
          <w:p w14:paraId="5ECD2C1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ANALOG_PIN 35</w:t>
            </w:r>
          </w:p>
          <w:p w14:paraId="00206F9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7654DB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pot state var</w:t>
            </w:r>
          </w:p>
          <w:p w14:paraId="0463543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int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current =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71A308C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int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last =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-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16941CE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B265BC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pins to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rgb</w:t>
            </w:r>
            <w:proofErr w:type="spellEnd"/>
          </w:p>
          <w:p w14:paraId="199BDD8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RED_PIN   16</w:t>
            </w:r>
          </w:p>
          <w:p w14:paraId="0B8E3DA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GREEN_PIN 17</w:t>
            </w:r>
          </w:p>
          <w:p w14:paraId="6AE0706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BLUE_PIN  18</w:t>
            </w:r>
          </w:p>
          <w:p w14:paraId="3F44405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864E9E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26E016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dht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type --&gt; dht11</w:t>
            </w:r>
          </w:p>
          <w:p w14:paraId="2138DF5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 xml:space="preserve">#define DHTTYPE    DHT11 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DHT 11</w:t>
            </w:r>
          </w:p>
          <w:p w14:paraId="1DDD611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0E3016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Button Pin</w:t>
            </w:r>
          </w:p>
          <w:p w14:paraId="2FB8C56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BUTTON_PIN 5</w:t>
            </w:r>
          </w:p>
          <w:p w14:paraId="5E79A7C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C257ED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LED Pin</w:t>
            </w:r>
          </w:p>
          <w:p w14:paraId="457EDA6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557799"/>
                <w:szCs w:val="20"/>
                <w:lang w:val="en-US" w:eastAsia="fr-FR"/>
              </w:rPr>
              <w:t>#define LED_PIN 2</w:t>
            </w:r>
          </w:p>
          <w:p w14:paraId="2E8CE64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6E6BE5B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//creating an object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dht</w:t>
            </w:r>
            <w:proofErr w:type="spellEnd"/>
          </w:p>
          <w:p w14:paraId="3C59BF0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DHT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dht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DHTPIN, DHTTYPE);</w:t>
            </w:r>
          </w:p>
          <w:p w14:paraId="5A0360D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EA7E3E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float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h,t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,f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;  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//DHT var</w:t>
            </w:r>
          </w:p>
          <w:p w14:paraId="19DE60F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long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send_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time,send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_time2;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//sending timers</w:t>
            </w:r>
          </w:p>
          <w:p w14:paraId="033BCED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button state</w:t>
            </w:r>
          </w:p>
          <w:p w14:paraId="287AA4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bool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007020"/>
                <w:szCs w:val="20"/>
                <w:lang w:val="en-US" w:eastAsia="fr-FR"/>
              </w:rPr>
              <w:t>false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03F4B5C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bool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prv_btn_state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007020"/>
                <w:szCs w:val="20"/>
                <w:lang w:val="en-US" w:eastAsia="fr-FR"/>
              </w:rPr>
              <w:t>false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5DEDA9F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19D73E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up the 'led' feed</w:t>
            </w:r>
          </w:p>
          <w:p w14:paraId="1074D16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*led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"led"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6C91CD0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07494B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up the 'button' feed</w:t>
            </w:r>
          </w:p>
          <w:p w14:paraId="037A5E6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*button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"button"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0883EC5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80F4A9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lastRenderedPageBreak/>
              <w:t>// set up the '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température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' feed</w:t>
            </w:r>
          </w:p>
          <w:p w14:paraId="0DAD02B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*temp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"temp"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414DA5A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AD8F7F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up the 'humidity' feed</w:t>
            </w:r>
          </w:p>
          <w:p w14:paraId="50ACD78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humi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11D637D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62299B2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1323C1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up the 'humidity' feed</w:t>
            </w:r>
          </w:p>
          <w:p w14:paraId="2F39755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*color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"color"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4A582D4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3CCE07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up RGB feed</w:t>
            </w:r>
          </w:p>
          <w:p w14:paraId="55CD1F5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*RGB_B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"RGB_B"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3938E13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*RGB_G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"RGB_G"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5625D2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*RGB_R=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"RGB_R"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041017C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86E155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analog feed for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adc</w:t>
            </w:r>
            <w:proofErr w:type="spellEnd"/>
          </w:p>
          <w:p w14:paraId="3234E2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AdafruitIO_Feed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io.feed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lumi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31E8D24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BD8AA7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this function is called whenever a 'led' message</w:t>
            </w:r>
          </w:p>
          <w:p w14:paraId="520F7C0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is received from Adafruit IO. it was attached to</w:t>
            </w:r>
          </w:p>
          <w:p w14:paraId="3716F81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the counter feed in the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setup(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 function above.</w:t>
            </w:r>
          </w:p>
          <w:p w14:paraId="0739078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void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handleLed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AdafruitIO_Data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*data) {</w:t>
            </w:r>
          </w:p>
          <w:p w14:paraId="31E309E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"received &lt;- 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6DFFDBC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B9F3A9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(data-&gt;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toPinLevel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 == HIGH)</w:t>
            </w:r>
          </w:p>
          <w:p w14:paraId="769839E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"LED_TURNED_ON"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48F32F5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46BC1F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digitalWrite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LED_PIN,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toPinLevel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24FE1F9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}</w:t>
            </w:r>
          </w:p>
          <w:p w14:paraId="440FAAE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281CCDE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413797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FUNCTION TO HANDLE RGB COLOR</w:t>
            </w:r>
          </w:p>
          <w:p w14:paraId="2A27E20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7174D6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/*void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handlecolor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AdafruitIO_Data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*data) </w:t>
            </w:r>
          </w:p>
          <w:p w14:paraId="34017C5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{</w:t>
            </w:r>
          </w:p>
          <w:p w14:paraId="380B6B6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// print RGB values and hex value</w:t>
            </w:r>
          </w:p>
          <w:p w14:paraId="2924DDF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("Received:"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);</w:t>
            </w:r>
            <w:proofErr w:type="gramEnd"/>
          </w:p>
          <w:p w14:paraId="0663E40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"  -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R: ");</w:t>
            </w:r>
          </w:p>
          <w:p w14:paraId="412FF38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(data-&gt;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toRed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));</w:t>
            </w:r>
          </w:p>
          <w:p w14:paraId="679F509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"  -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G: ");</w:t>
            </w:r>
          </w:p>
          <w:p w14:paraId="65E3D86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(data-&gt;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toGreen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));</w:t>
            </w:r>
          </w:p>
          <w:p w14:paraId="70F17A3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"  -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B: ");</w:t>
            </w:r>
          </w:p>
          <w:p w14:paraId="7AEACD3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(data-&gt;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toBlue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));</w:t>
            </w:r>
          </w:p>
          <w:p w14:paraId="1CD0E37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"  -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HEX: ");</w:t>
            </w:r>
          </w:p>
          <w:p w14:paraId="14B4517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(data-&gt;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value(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));</w:t>
            </w:r>
          </w:p>
          <w:p w14:paraId="64A6CD6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6E239E1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// invert RGB values for common anode LEDs</w:t>
            </w:r>
          </w:p>
          <w:p w14:paraId="6774F43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#if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ARDUINO_ARCH_ESP32) // ESP32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</w:p>
          <w:p w14:paraId="0CC967E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ledcWrite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1, 255 -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toRed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());</w:t>
            </w:r>
          </w:p>
          <w:p w14:paraId="25A3C9C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ledcWrite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2, 255 -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toGreen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());</w:t>
            </w:r>
          </w:p>
          <w:p w14:paraId="1781C9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ledcWrite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3, 255 -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toBlue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());</w:t>
            </w:r>
          </w:p>
          <w:p w14:paraId="6911139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#else</w:t>
            </w:r>
          </w:p>
          <w:p w14:paraId="4F29E5D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RED_PIN, 255 -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toRed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());</w:t>
            </w:r>
          </w:p>
          <w:p w14:paraId="1564573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GREEN_PIN, 255 -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toGreen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());</w:t>
            </w:r>
          </w:p>
          <w:p w14:paraId="457252C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BLUE_PIN, 255 -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toBlue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());</w:t>
            </w:r>
          </w:p>
          <w:p w14:paraId="4DDDD9C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 #endif</w:t>
            </w:r>
          </w:p>
          <w:p w14:paraId="52F7B5E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40B25C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} */</w:t>
            </w:r>
          </w:p>
          <w:p w14:paraId="3AB4431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307EAB5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RGB FROM 3 SLIDERS </w:t>
            </w:r>
          </w:p>
          <w:p w14:paraId="0680D8B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807AF3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void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handleRGBB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AdafruitIO_Data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*data) {</w:t>
            </w:r>
          </w:p>
          <w:p w14:paraId="79D9A1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ARDUINO_ARCH_ESP32)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ESP32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</w:p>
          <w:p w14:paraId="2D1C5BB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3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255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33F83F1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else</w:t>
            </w:r>
          </w:p>
          <w:p w14:paraId="559968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analogWrite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BLUE_PIN,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255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toBlue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795C9F1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endif</w:t>
            </w:r>
          </w:p>
          <w:p w14:paraId="71516ED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}</w:t>
            </w:r>
          </w:p>
          <w:p w14:paraId="5C15C3E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A09961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void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handleRGBR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AdafruitIO_Data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*data) {</w:t>
            </w:r>
          </w:p>
          <w:p w14:paraId="6CCFBF0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ARDUINO_ARCH_ESP32)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ESP32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</w:p>
          <w:p w14:paraId="78E0651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255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5393967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else</w:t>
            </w:r>
          </w:p>
          <w:p w14:paraId="6001704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analogWrite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RED_PIN,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255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toRed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323E6F4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endif</w:t>
            </w:r>
          </w:p>
          <w:p w14:paraId="2040A65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}</w:t>
            </w:r>
          </w:p>
          <w:p w14:paraId="6B39B7A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2048A63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void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handleRGBG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AdafruitIO_Data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*data) {</w:t>
            </w:r>
          </w:p>
          <w:p w14:paraId="1E1E612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ARDUINO_ARCH_ESP32)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ESP32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analogWrite</w:t>
            </w:r>
            <w:proofErr w:type="spellEnd"/>
          </w:p>
          <w:p w14:paraId="0E81093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255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074ADE0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else</w:t>
            </w:r>
          </w:p>
          <w:p w14:paraId="5E3510C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analogWrite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GREEN_PIN,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255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- data-&gt;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toGreen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34D198C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endif</w:t>
            </w:r>
          </w:p>
          <w:p w14:paraId="67DE049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}</w:t>
            </w:r>
          </w:p>
          <w:p w14:paraId="4B641FC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B24E5B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void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setup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 {</w:t>
            </w:r>
          </w:p>
          <w:p w14:paraId="318DB36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2428AEB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button pin as an input</w:t>
            </w:r>
          </w:p>
          <w:p w14:paraId="47C4829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pinMode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BUTTON_PIN, INPUT);</w:t>
            </w:r>
          </w:p>
          <w:p w14:paraId="58D1E2D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6F76C9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LED pin as an output</w:t>
            </w:r>
          </w:p>
          <w:p w14:paraId="5D0D3EE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pinMode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LED_PIN, OUTPUT);</w:t>
            </w:r>
          </w:p>
          <w:p w14:paraId="60324B2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479017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defined(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ARDUINO_ARCH_ESP32)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ESP32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pinMode</w:t>
            </w:r>
            <w:proofErr w:type="spellEnd"/>
          </w:p>
          <w:p w14:paraId="3139E8D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assign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rgb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pins to channels</w:t>
            </w:r>
          </w:p>
          <w:p w14:paraId="15A6DCF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ledcAttachPin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RED_PIN,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3D78E86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ledcAttachPin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GREEN_PIN,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627848A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ledcAttachPin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BLUE_PIN,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3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3B87FFF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6B7383A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adcpin</w:t>
            </w:r>
            <w:proofErr w:type="spellEnd"/>
          </w:p>
          <w:p w14:paraId="498E0D6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ledcAttachPin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ANALOG_PIN,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4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69A53F1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init.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channels</w:t>
            </w:r>
          </w:p>
          <w:p w14:paraId="037286A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ledcSetup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1000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8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5BA3EBE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ledcSetup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2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1000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8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3A9E3B8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ledcSetup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3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1000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,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8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635ED43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else</w:t>
            </w:r>
          </w:p>
          <w:p w14:paraId="47FFBC2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pinMode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RED_PIN, OUTPUT);</w:t>
            </w:r>
          </w:p>
          <w:p w14:paraId="38E15E1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pinMode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GREEN_PIN, OUTPUT);</w:t>
            </w:r>
          </w:p>
          <w:p w14:paraId="38E4386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pinMode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BLUE_PIN, OUTPUT);</w:t>
            </w:r>
          </w:p>
          <w:p w14:paraId="2653C3C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FF0000"/>
                <w:szCs w:val="20"/>
                <w:shd w:val="clear" w:color="auto" w:fill="FFAAAA"/>
                <w:lang w:val="en-US" w:eastAsia="fr-FR"/>
              </w:rPr>
              <w:t>#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endif</w:t>
            </w:r>
          </w:p>
          <w:p w14:paraId="768A30E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2E842EE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start the serial connection</w:t>
            </w:r>
          </w:p>
          <w:p w14:paraId="2007DA9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Serial.begin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115200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68598CB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E77918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wait for serial monitor to open</w:t>
            </w:r>
          </w:p>
          <w:p w14:paraId="5C17EF5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while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! Serial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1D44E47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lastRenderedPageBreak/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Initialize device.</w:t>
            </w:r>
          </w:p>
          <w:p w14:paraId="76FEAF7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dht.begin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();</w:t>
            </w:r>
          </w:p>
          <w:p w14:paraId="239DF4B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DC303B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connect to io.adafruit.com</w:t>
            </w:r>
          </w:p>
          <w:p w14:paraId="3D73B7B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"Connecting to Adafruit IO"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1B5BAEB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io.connect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();</w:t>
            </w:r>
          </w:p>
          <w:p w14:paraId="274B588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0904B6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set up a message handler for the count feed.</w:t>
            </w:r>
          </w:p>
          <w:p w14:paraId="0AA85FE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handleMessage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function (defined below)</w:t>
            </w:r>
          </w:p>
          <w:p w14:paraId="78747D2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will be called whenever a message is</w:t>
            </w:r>
          </w:p>
          <w:p w14:paraId="27F1552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received from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io.</w:t>
            </w:r>
          </w:p>
          <w:p w14:paraId="705B631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led-&gt;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onMessage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handleLed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7CF591F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3ECBF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//color-&gt;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onMessage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handlecolor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);</w:t>
            </w:r>
            <w:proofErr w:type="gramEnd"/>
          </w:p>
          <w:p w14:paraId="5C6AB40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RGB_R-&gt;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onMessage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handleRGBR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0489946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RGB_B-&gt;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onMessage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handleRGBB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2D0F638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RGB_G-&gt;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onMessage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handleRGBG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4268F9C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043C7D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wait for a connection</w:t>
            </w:r>
          </w:p>
          <w:p w14:paraId="5356A74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while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io.status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 &lt; AIO_CONNECTED) {</w:t>
            </w:r>
          </w:p>
          <w:p w14:paraId="3E5C014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"."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6AAA846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delay(</w:t>
            </w:r>
            <w:proofErr w:type="gramEnd"/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500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2AA6E57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}</w:t>
            </w:r>
          </w:p>
          <w:p w14:paraId="5FBE1C4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B50FC3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we are connected</w:t>
            </w:r>
          </w:p>
          <w:p w14:paraId="0CE9551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6E728EF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io.statusText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());</w:t>
            </w:r>
          </w:p>
          <w:p w14:paraId="3BE3E01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led-&gt;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get(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3017BE8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9F4E60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}</w:t>
            </w:r>
          </w:p>
          <w:p w14:paraId="632A9CF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4D3E56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void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66BB"/>
                <w:szCs w:val="20"/>
                <w:lang w:val="en-US" w:eastAsia="fr-FR"/>
              </w:rPr>
              <w:t>loop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 {</w:t>
            </w:r>
          </w:p>
          <w:p w14:paraId="0014731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2B8F142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io.run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2B046F1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642592F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send_time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&lt;=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millis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()){</w:t>
            </w:r>
          </w:p>
          <w:p w14:paraId="108361D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Sensor readings may also be up to 2 seconds 'old' 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its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a very slow sensor)</w:t>
            </w:r>
          </w:p>
          <w:p w14:paraId="1B4CA48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h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dht.readHumidity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();</w:t>
            </w:r>
          </w:p>
          <w:p w14:paraId="6651D1A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Read temperature as Celsius (the default)</w:t>
            </w:r>
          </w:p>
          <w:p w14:paraId="6BE5978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t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dht.readTemperature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();</w:t>
            </w:r>
          </w:p>
          <w:p w14:paraId="61F2693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Read temperature as Fahrenheit 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isFahrenheit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= true)</w:t>
            </w:r>
          </w:p>
          <w:p w14:paraId="2BBC0B5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f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dht.readTemperature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007020"/>
                <w:szCs w:val="20"/>
                <w:lang w:val="en-US" w:eastAsia="fr-FR"/>
              </w:rPr>
              <w:t>true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680B318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078526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Check if any reads failed and exit early (to try again).</w:t>
            </w:r>
          </w:p>
          <w:p w14:paraId="72FEEA8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isnan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(h) ||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isnan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(t) ||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isnan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(f)) {</w:t>
            </w:r>
          </w:p>
          <w:p w14:paraId="3878091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F(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"Failed to read from DHT sensor!"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));</w:t>
            </w:r>
          </w:p>
          <w:p w14:paraId="7001C5A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return;</w:t>
            </w:r>
            <w:proofErr w:type="gramEnd"/>
          </w:p>
          <w:p w14:paraId="0F08225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}</w:t>
            </w:r>
          </w:p>
          <w:p w14:paraId="461902B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Compute heat index in Fahrenheit (the default)</w:t>
            </w:r>
          </w:p>
          <w:p w14:paraId="488B2F4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float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hif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dht.computeHeatIndex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(f, h);</w:t>
            </w:r>
          </w:p>
          <w:p w14:paraId="1EA0B09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Compute heat index in Celsius 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isFahreheit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= false)</w:t>
            </w:r>
          </w:p>
          <w:p w14:paraId="15A3AB3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333399"/>
                <w:szCs w:val="20"/>
                <w:lang w:val="en-US" w:eastAsia="fr-FR"/>
              </w:rPr>
              <w:t>float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hic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dht.computeHeatIndex</w:t>
            </w:r>
            <w:proofErr w:type="spellEnd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(t, h, </w:t>
            </w:r>
            <w:r w:rsidRPr="00FD41FA">
              <w:rPr>
                <w:rFonts w:ascii="Courier New" w:eastAsia="Times New Roman" w:hAnsi="Courier New" w:cs="Courier New"/>
                <w:color w:val="007020"/>
                <w:szCs w:val="20"/>
                <w:lang w:val="en-US" w:eastAsia="fr-FR"/>
              </w:rPr>
              <w:t>false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</w:p>
          <w:p w14:paraId="42EBF0F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088E07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//SERIAL PRINTING </w:t>
            </w:r>
          </w:p>
          <w:p w14:paraId="4E191FA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F(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"Humidity: 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));</w:t>
            </w:r>
          </w:p>
          <w:p w14:paraId="34E060C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(h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1EEE5A1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F(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"%  Temperature: 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));</w:t>
            </w:r>
          </w:p>
          <w:p w14:paraId="3903C28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(t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6049C30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lastRenderedPageBreak/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F(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"°C 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));</w:t>
            </w:r>
          </w:p>
          <w:p w14:paraId="08CAC5A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(f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660E15D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F(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"°F  Heat index: 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));</w:t>
            </w:r>
          </w:p>
          <w:p w14:paraId="45681E4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(hic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465EC02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F(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"°C 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));</w:t>
            </w:r>
          </w:p>
          <w:p w14:paraId="3BFF0FC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hif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430E380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(F(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"°F"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1388A82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7CA8D0A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save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state to the 'temp' feed on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io</w:t>
            </w:r>
          </w:p>
          <w:p w14:paraId="7359EF6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"sending temperature -&gt; 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</w:p>
          <w:p w14:paraId="5C4361E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(t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200F6FA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temp-&gt;save(t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0B3BFF6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7C1540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save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state to the '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humi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' feed on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io</w:t>
            </w:r>
          </w:p>
          <w:p w14:paraId="6EC07870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"sending humidity-&gt; 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</w:p>
          <w:p w14:paraId="68D944D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(h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7233CCF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humi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-&gt;save(h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484A20A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5ED37E1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set next time you want to do read from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dht</w:t>
            </w:r>
            <w:proofErr w:type="spellEnd"/>
          </w:p>
          <w:p w14:paraId="7299D10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send_time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millis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) +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10000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;  </w:t>
            </w:r>
          </w:p>
          <w:p w14:paraId="11F5307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}</w:t>
            </w:r>
          </w:p>
          <w:p w14:paraId="065047B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grab the current state of the photocell</w:t>
            </w:r>
          </w:p>
          <w:p w14:paraId="50DC7AE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current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analogRead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ANALOG_PIN);</w:t>
            </w:r>
          </w:p>
          <w:p w14:paraId="3563723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current = map(current,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4095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,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100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4322803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1D9D0FE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return if the value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hasn't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changed</w:t>
            </w:r>
          </w:p>
          <w:p w14:paraId="2D77CF8F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current != last){</w:t>
            </w:r>
          </w:p>
          <w:p w14:paraId="68627517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save the current state to the '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lumi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' feed</w:t>
            </w:r>
          </w:p>
          <w:p w14:paraId="2432F2E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"sending -&gt; 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519CA7C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(current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01DDA22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store last photocell state</w:t>
            </w:r>
          </w:p>
          <w:p w14:paraId="2EA1E392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last =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current;</w:t>
            </w:r>
            <w:proofErr w:type="gramEnd"/>
          </w:p>
          <w:p w14:paraId="13A41D2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}</w:t>
            </w:r>
          </w:p>
          <w:p w14:paraId="19FE313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send_time2 &lt;=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millis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()){</w:t>
            </w:r>
          </w:p>
          <w:p w14:paraId="47B3B81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lumi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-&gt;save(current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54AB314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send_time2 = 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millis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) +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00DD"/>
                <w:szCs w:val="20"/>
                <w:lang w:val="en-US" w:eastAsia="fr-FR"/>
              </w:rPr>
              <w:t>60000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</w:p>
          <w:p w14:paraId="468DB36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}</w:t>
            </w:r>
          </w:p>
          <w:p w14:paraId="45293F81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grab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state of the button.</w:t>
            </w:r>
          </w:p>
          <w:p w14:paraId="5A7608B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digitalRead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BUTTON_PIN) == LOW)</w:t>
            </w:r>
          </w:p>
          <w:p w14:paraId="7D39079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007020"/>
                <w:szCs w:val="20"/>
                <w:lang w:val="en-US" w:eastAsia="fr-FR"/>
              </w:rPr>
              <w:t>false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0FE4B453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else</w:t>
            </w:r>
          </w:p>
          <w:p w14:paraId="53E69BD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007020"/>
                <w:szCs w:val="20"/>
                <w:lang w:val="en-US" w:eastAsia="fr-FR"/>
              </w:rPr>
              <w:t>true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50F61A3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return if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btn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state 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hasn't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changed</w:t>
            </w:r>
          </w:p>
          <w:p w14:paraId="0C5995C4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if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==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prv_btn_state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</w:t>
            </w:r>
          </w:p>
          <w:p w14:paraId="63D3407D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  </w:t>
            </w:r>
            <w:proofErr w:type="gramStart"/>
            <w:r w:rsidRPr="00FD41FA">
              <w:rPr>
                <w:rFonts w:ascii="Courier New" w:eastAsia="Times New Roman" w:hAnsi="Courier New" w:cs="Courier New"/>
                <w:b/>
                <w:bCs/>
                <w:color w:val="008800"/>
                <w:szCs w:val="20"/>
                <w:lang w:val="en-US" w:eastAsia="fr-FR"/>
              </w:rPr>
              <w:t>return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3A5DF5C5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41AA51CB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// save the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state to the 'button' feed on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adafruit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 xml:space="preserve"> io</w:t>
            </w:r>
          </w:p>
          <w:p w14:paraId="3E10C0AC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shd w:val="clear" w:color="auto" w:fill="FFF0F0"/>
                <w:lang w:val="en-US" w:eastAsia="fr-FR"/>
              </w:rPr>
              <w:t>"sending button -&gt; "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</w:t>
            </w:r>
          </w:p>
          <w:p w14:paraId="23BC5DDA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Serial.println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btn_state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0C694618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button-&gt;save(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btn_state</w:t>
            </w:r>
            <w:proofErr w:type="spellEnd"/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);</w:t>
            </w:r>
            <w:proofErr w:type="gramEnd"/>
          </w:p>
          <w:p w14:paraId="3DB2CEA6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</w:p>
          <w:p w14:paraId="0FAE9E8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r w:rsidRPr="00FD41FA">
              <w:rPr>
                <w:rFonts w:ascii="Courier New" w:eastAsia="Times New Roman" w:hAnsi="Courier New" w:cs="Courier New"/>
                <w:color w:val="888888"/>
                <w:szCs w:val="20"/>
                <w:lang w:val="en-US" w:eastAsia="fr-FR"/>
              </w:rPr>
              <w:t>// store last button state</w:t>
            </w:r>
          </w:p>
          <w:p w14:paraId="39049449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prv_btn_state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 xml:space="preserve"> = </w:t>
            </w:r>
            <w:proofErr w:type="spell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btn_</w:t>
            </w:r>
            <w:proofErr w:type="gramStart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state</w:t>
            </w:r>
            <w:proofErr w:type="spellEnd"/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en-US" w:eastAsia="fr-FR"/>
              </w:rPr>
              <w:t>;</w:t>
            </w:r>
            <w:proofErr w:type="gramEnd"/>
          </w:p>
          <w:p w14:paraId="7FB975EE" w14:textId="77777777" w:rsidR="00FD41FA" w:rsidRPr="00FD41FA" w:rsidRDefault="00FD41FA" w:rsidP="00FD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</w:pPr>
            <w:r w:rsidRPr="00FD41FA">
              <w:rPr>
                <w:rFonts w:ascii="Courier New" w:eastAsia="Times New Roman" w:hAnsi="Courier New" w:cs="Courier New"/>
                <w:color w:val="333333"/>
                <w:szCs w:val="20"/>
                <w:lang w:val="fr-BE" w:eastAsia="fr-FR"/>
              </w:rPr>
              <w:t>}</w:t>
            </w:r>
          </w:p>
        </w:tc>
      </w:tr>
    </w:tbl>
    <w:p w14:paraId="005EA5F7" w14:textId="77777777" w:rsidR="00FD41FA" w:rsidRPr="005820C0" w:rsidRDefault="00FD41FA" w:rsidP="005820C0"/>
    <w:p w14:paraId="04767AD6" w14:textId="0A29268F" w:rsidR="0022073B" w:rsidRDefault="0022073B" w:rsidP="00311050">
      <w:pPr>
        <w:pStyle w:val="Titre1"/>
        <w:spacing w:after="120"/>
      </w:pPr>
      <w:bookmarkStart w:id="5" w:name="_Toc60835839"/>
      <w:r>
        <w:lastRenderedPageBreak/>
        <w:t>Conclusion</w:t>
      </w:r>
      <w:bookmarkEnd w:id="5"/>
      <w:r>
        <w:t xml:space="preserve"> </w:t>
      </w:r>
    </w:p>
    <w:p w14:paraId="67B8E263" w14:textId="0A035770" w:rsidR="005820C0" w:rsidRDefault="00311981" w:rsidP="005820C0">
      <w:r>
        <w:t xml:space="preserve">L’utilisation d’un outil externe pour réaliser des </w:t>
      </w:r>
      <w:proofErr w:type="spellStart"/>
      <w:r>
        <w:t>dashboard</w:t>
      </w:r>
      <w:proofErr w:type="spellEnd"/>
      <w:r>
        <w:t xml:space="preserve"> est particulièrement intéressant. A travers ce T</w:t>
      </w:r>
      <w:r w:rsidR="00362F53">
        <w:t>P</w:t>
      </w:r>
      <w:r>
        <w:t xml:space="preserve">, nous avons </w:t>
      </w:r>
      <w:r w:rsidR="004956A8">
        <w:t>donc pu découvrir</w:t>
      </w:r>
      <w:r>
        <w:t xml:space="preserve"> </w:t>
      </w:r>
      <w:proofErr w:type="spellStart"/>
      <w:r>
        <w:t>Adafruit</w:t>
      </w:r>
      <w:proofErr w:type="spellEnd"/>
      <w:r>
        <w:t xml:space="preserve"> IO. </w:t>
      </w:r>
    </w:p>
    <w:p w14:paraId="3345DC72" w14:textId="69EFAC2D" w:rsidR="00311981" w:rsidRDefault="00311981" w:rsidP="005820C0">
      <w:r>
        <w:t xml:space="preserve">Seul quelques défauts liés à la version gratuite rendent l’utilisation d’un tel logiciel </w:t>
      </w:r>
      <w:r w:rsidR="004956A8">
        <w:t xml:space="preserve">un peu </w:t>
      </w:r>
      <w:r>
        <w:t xml:space="preserve">moins accessible. </w:t>
      </w:r>
      <w:r>
        <w:br/>
        <w:t xml:space="preserve">Néanmoins, en comparaison de ce qui avait été réalisé lors du </w:t>
      </w:r>
      <w:proofErr w:type="spellStart"/>
      <w:r>
        <w:t>tp</w:t>
      </w:r>
      <w:proofErr w:type="spellEnd"/>
      <w:r>
        <w:t xml:space="preserve"> avec le serveur Web, </w:t>
      </w:r>
      <w:r w:rsidR="004956A8">
        <w:t xml:space="preserve">il est facile de se rendre compte de la puissance d’un tel programme. En effet, l’esthétique que nous offre </w:t>
      </w:r>
      <w:proofErr w:type="spellStart"/>
      <w:r w:rsidR="004956A8">
        <w:t>Adafruit</w:t>
      </w:r>
      <w:proofErr w:type="spellEnd"/>
      <w:r w:rsidR="004956A8">
        <w:t xml:space="preserve"> IO est loin devant celle offerte par notre </w:t>
      </w:r>
      <w:proofErr w:type="spellStart"/>
      <w:r w:rsidR="004956A8">
        <w:t>Webserver</w:t>
      </w:r>
      <w:proofErr w:type="spellEnd"/>
      <w:r w:rsidR="004956A8">
        <w:t>, cela permet d’économiser énormément de temps de développement et de l’investir pour perfectionner notre travail.</w:t>
      </w:r>
    </w:p>
    <w:p w14:paraId="15867E55" w14:textId="281F8A4A" w:rsidR="004956A8" w:rsidRPr="005820C0" w:rsidRDefault="004956A8" w:rsidP="005820C0">
      <w:r>
        <w:t xml:space="preserve">Outre l’aspect esthétique qu’offre </w:t>
      </w:r>
      <w:proofErr w:type="spellStart"/>
      <w:r>
        <w:t>Adafruit</w:t>
      </w:r>
      <w:proofErr w:type="spellEnd"/>
      <w:r>
        <w:t xml:space="preserve"> IO, il permet également la sécurisation des données. On ne doit donc pas penser à sécuriser nous-même nos données, ce qui permet encore une fois d’axer notre travail sur du concret. </w:t>
      </w:r>
    </w:p>
    <w:p w14:paraId="21E43B41" w14:textId="5D64BE1E" w:rsidR="0022073B" w:rsidRPr="0022073B" w:rsidRDefault="0022073B" w:rsidP="0022073B">
      <w:pPr>
        <w:pStyle w:val="Titre1"/>
      </w:pPr>
      <w:bookmarkStart w:id="6" w:name="_Toc60835840"/>
      <w:r>
        <w:t>Annexes, bibliographie et illustrations</w:t>
      </w:r>
      <w:bookmarkEnd w:id="6"/>
      <w:r>
        <w:t xml:space="preserve"> </w:t>
      </w:r>
    </w:p>
    <w:p w14:paraId="66929D2B" w14:textId="3716FD46" w:rsidR="0022073B" w:rsidRPr="0022073B" w:rsidRDefault="0022073B" w:rsidP="007F3C89"/>
    <w:p w14:paraId="1894901F" w14:textId="0A10F00B" w:rsidR="00C13B2F" w:rsidRDefault="007D251C" w:rsidP="0084412B">
      <w:pPr>
        <w:pStyle w:val="Titre2"/>
        <w:spacing w:after="240"/>
      </w:pPr>
      <w:bookmarkStart w:id="7" w:name="_Toc60835841"/>
      <w:r>
        <w:t>Annexes</w:t>
      </w:r>
      <w:bookmarkEnd w:id="7"/>
      <w:r>
        <w:t xml:space="preserve"> </w:t>
      </w:r>
    </w:p>
    <w:p w14:paraId="58A179F7" w14:textId="60243347" w:rsidR="0084412B" w:rsidRDefault="0084412B" w:rsidP="0084412B">
      <w:r>
        <w:t xml:space="preserve">Voici les photos de l’aspect de notre Dashboard sur </w:t>
      </w:r>
      <w:proofErr w:type="spellStart"/>
      <w:r>
        <w:t>Adafruit</w:t>
      </w:r>
      <w:proofErr w:type="spellEnd"/>
      <w:r>
        <w:t xml:space="preserve"> IO.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5864"/>
      </w:tblGrid>
      <w:tr w:rsidR="00106021" w14:paraId="5E2AB462" w14:textId="77777777" w:rsidTr="459B3B4C">
        <w:trPr>
          <w:trHeight w:val="4534"/>
        </w:trPr>
        <w:tc>
          <w:tcPr>
            <w:tcW w:w="4602" w:type="dxa"/>
          </w:tcPr>
          <w:p w14:paraId="78BBB7A0" w14:textId="6FC2E55B" w:rsidR="0084412B" w:rsidRDefault="00106021" w:rsidP="0084412B">
            <w:r>
              <w:t>Hors fonctionnement</w:t>
            </w:r>
            <w:r>
              <w:rPr>
                <w:noProof/>
              </w:rPr>
              <w:t xml:space="preserve"> </w:t>
            </w:r>
            <w:r w:rsidR="0084412B"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585EDCD" wp14:editId="5E6C792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0</wp:posOffset>
                  </wp:positionV>
                  <wp:extent cx="2779395" cy="2235835"/>
                  <wp:effectExtent l="0" t="0" r="1905" b="0"/>
                  <wp:wrapTopAndBottom/>
                  <wp:docPr id="9" name="Image 9" descr="Aucune descriptio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cune description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395" cy="223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64" w:type="dxa"/>
          </w:tcPr>
          <w:p w14:paraId="54806EE2" w14:textId="301C3724" w:rsidR="0084412B" w:rsidRDefault="00106021" w:rsidP="0084412B"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3567E8D5" wp14:editId="2DB0EAEC">
                  <wp:simplePos x="0" y="0"/>
                  <wp:positionH relativeFrom="column">
                    <wp:posOffset>2479</wp:posOffset>
                  </wp:positionH>
                  <wp:positionV relativeFrom="paragraph">
                    <wp:posOffset>54</wp:posOffset>
                  </wp:positionV>
                  <wp:extent cx="3586921" cy="3360144"/>
                  <wp:effectExtent l="0" t="0" r="0" b="5715"/>
                  <wp:wrapTopAndBottom/>
                  <wp:docPr id="10" name="Image 10" descr="Aucune descriptio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ucune description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921" cy="3360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En fonctionnement (bouton appuyé sur l’ESP et envoie des données de température et d’humidité.</w:t>
            </w:r>
          </w:p>
        </w:tc>
      </w:tr>
    </w:tbl>
    <w:p w14:paraId="3207E067" w14:textId="250A3EB1" w:rsidR="0084412B" w:rsidRPr="007D251C" w:rsidRDefault="0084412B" w:rsidP="007D251C"/>
    <w:p w14:paraId="2EB64694" w14:textId="77777777" w:rsidR="007D251C" w:rsidRDefault="007D251C" w:rsidP="00362F53">
      <w:pPr>
        <w:pStyle w:val="Titre2"/>
        <w:spacing w:after="120"/>
      </w:pPr>
      <w:bookmarkStart w:id="8" w:name="_Toc60835842"/>
      <w:r>
        <w:t>Bibliographie</w:t>
      </w:r>
      <w:bookmarkEnd w:id="8"/>
      <w:r>
        <w:t xml:space="preserve"> </w:t>
      </w:r>
    </w:p>
    <w:p w14:paraId="285D591E" w14:textId="2F60005E" w:rsidR="007D251C" w:rsidRDefault="00C255EA" w:rsidP="00884D1D">
      <w:pPr>
        <w:pStyle w:val="Paragraphedeliste"/>
        <w:numPr>
          <w:ilvl w:val="0"/>
          <w:numId w:val="27"/>
        </w:numPr>
        <w:rPr>
          <w:lang w:val="fr-BE"/>
        </w:rPr>
      </w:pPr>
      <w:r w:rsidRPr="00884D1D">
        <w:rPr>
          <w:lang w:val="fr-BE"/>
        </w:rPr>
        <w:t xml:space="preserve">Ressources Moodle </w:t>
      </w:r>
    </w:p>
    <w:p w14:paraId="10FADEE8" w14:textId="04BD4027" w:rsidR="00884D1D" w:rsidRPr="00362F53" w:rsidRDefault="00884D1D" w:rsidP="00884D1D">
      <w:pPr>
        <w:pStyle w:val="Paragraphedeliste"/>
        <w:numPr>
          <w:ilvl w:val="0"/>
          <w:numId w:val="27"/>
        </w:numPr>
        <w:spacing w:after="0"/>
        <w:rPr>
          <w:lang w:val="fr-BE"/>
        </w:rPr>
      </w:pPr>
      <w:proofErr w:type="gramStart"/>
      <w:r w:rsidRPr="00362F53">
        <w:rPr>
          <w:lang w:val="fr-BE"/>
        </w:rPr>
        <w:t>h</w:t>
      </w:r>
      <w:proofErr w:type="gramEnd"/>
      <w:hyperlink r:id="rId13" w:tgtFrame="_blank" w:history="1">
        <w:r w:rsidRPr="00362F53">
          <w:rPr>
            <w:lang w:val="fr-BE"/>
          </w:rPr>
          <w:t>ttps://github.com/adafruit/Adafruit_IO_Arduino</w:t>
        </w:r>
      </w:hyperlink>
      <w:r w:rsidR="00153E70" w:rsidRPr="00362F53">
        <w:rPr>
          <w:lang w:val="fr-BE"/>
        </w:rPr>
        <w:t xml:space="preserve"> </w:t>
      </w:r>
    </w:p>
    <w:p w14:paraId="42E43E03" w14:textId="77777777" w:rsidR="007D251C" w:rsidRPr="00362F53" w:rsidRDefault="007D251C" w:rsidP="007D251C">
      <w:pPr>
        <w:rPr>
          <w:lang w:val="fr-BE"/>
        </w:rPr>
      </w:pPr>
    </w:p>
    <w:sectPr w:rsidR="007D251C" w:rsidRPr="00362F53" w:rsidSect="0031198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F51D" w14:textId="77777777" w:rsidR="00D62A10" w:rsidRDefault="00D62A10">
      <w:pPr>
        <w:spacing w:after="0"/>
      </w:pPr>
      <w:r>
        <w:separator/>
      </w:r>
    </w:p>
  </w:endnote>
  <w:endnote w:type="continuationSeparator" w:id="0">
    <w:p w14:paraId="41C8033C" w14:textId="77777777" w:rsidR="00D62A10" w:rsidRDefault="00D62A10">
      <w:pPr>
        <w:spacing w:after="0"/>
      </w:pPr>
      <w:r>
        <w:continuationSeparator/>
      </w:r>
    </w:p>
  </w:endnote>
  <w:endnote w:type="continuationNotice" w:id="1">
    <w:p w14:paraId="3F2B3EC6" w14:textId="77777777" w:rsidR="00D62A10" w:rsidRDefault="00D62A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CAF27" w14:textId="77777777" w:rsidR="00FD41FA" w:rsidRDefault="00FD41FA">
    <w:pPr>
      <w:jc w:val="right"/>
    </w:pPr>
  </w:p>
  <w:p w14:paraId="56C82277" w14:textId="77777777" w:rsidR="00FD41FA" w:rsidRDefault="00FD41FA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rFonts w:ascii="Wingdings 2" w:eastAsia="Wingdings 2" w:hAnsi="Wingdings 2" w:cs="Wingdings 2"/>
        <w:color w:val="272063" w:themeColor="accent3"/>
        <w:lang w:bidi="fr-FR"/>
      </w:rPr>
      <w:t>□</w:t>
    </w:r>
  </w:p>
  <w:p w14:paraId="56DF0B04" w14:textId="77777777" w:rsidR="00FD41FA" w:rsidRDefault="00FD41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266413"/>
      <w:docPartObj>
        <w:docPartGallery w:val="Page Numbers (Bottom of Page)"/>
        <w:docPartUnique/>
      </w:docPartObj>
    </w:sdtPr>
    <w:sdtEndPr/>
    <w:sdtContent>
      <w:p w14:paraId="73361B1A" w14:textId="7EAB564E" w:rsidR="00FD41FA" w:rsidRDefault="00FD41F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6D29BD" w14:textId="60D86F32" w:rsidR="00FD41FA" w:rsidRDefault="00FD41FA" w:rsidP="005D120C">
    <w:r>
      <w:t xml:space="preserve">3AU ISAT- EPHEC, Systèmes embarqués II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73C6" w14:textId="77777777" w:rsidR="00FD41FA" w:rsidRDefault="00FD41FA">
    <w:pPr>
      <w:pStyle w:val="Pieddepag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FEBE54B" wp14:editId="67C827A4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e 17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sme 22" descr="Hexagon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sme 29" descr="Hexagon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sme 30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31E532A9">
            <v:group id="Groupe 17" style="position:absolute;margin-left:-70.5pt;margin-top:-165.9pt;width:321.8pt;height:267.1pt;z-index:251660288" alt="Hexagones de plusieurs couleurs" coordsize="40887,33935" o:spid="_x0000_s1026" w14:anchorId="68236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sme 22" style="position:absolute;top:1900;width:27717;height:32035;visibility:visible;mso-wrap-style:square" alt="Hexagone 2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o:title="Hexagone 2" r:id="rId15"/>
              </v:shape>
              <v:shape id="Graphisme 29" style="position:absolute;left:21375;width:16478;height:19050;visibility:visible;mso-wrap-style:square" alt="Hexagone 3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o:title="Hexagone 3" r:id="rId16"/>
              </v:shape>
              <v:shape id="Graphisme 30" style="position:absolute;left:25056;top:593;width:15831;height:18326;visibility:visible;mso-wrap-style:square" alt="Hexagone 1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o:title="Hexagone 1" r:id="rId17"/>
              </v:shape>
            </v:group>
          </w:pict>
        </mc:Fallback>
      </mc:AlternateContent>
    </w:r>
    <w:r>
      <w:rPr>
        <w:noProof/>
        <w:lang w:bidi="fr-FR"/>
      </w:rPr>
      <w:drawing>
        <wp:anchor distT="0" distB="0" distL="114300" distR="114300" simplePos="0" relativeHeight="251658242" behindDoc="0" locked="0" layoutInCell="1" allowOverlap="1" wp14:anchorId="04A59DAB" wp14:editId="609E497D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sme 31" descr="Hexag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sme 31" descr="Hexagone 1"/>
                  <pic:cNvPicPr>
                    <a:picLocks noChangeAspect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DB612" w14:textId="77777777" w:rsidR="00D62A10" w:rsidRDefault="00D62A10">
      <w:pPr>
        <w:spacing w:after="0"/>
      </w:pPr>
      <w:r>
        <w:separator/>
      </w:r>
    </w:p>
  </w:footnote>
  <w:footnote w:type="continuationSeparator" w:id="0">
    <w:p w14:paraId="5ADE689B" w14:textId="77777777" w:rsidR="00D62A10" w:rsidRDefault="00D62A10">
      <w:pPr>
        <w:spacing w:after="0"/>
      </w:pPr>
      <w:r>
        <w:continuationSeparator/>
      </w:r>
    </w:p>
  </w:footnote>
  <w:footnote w:type="continuationNotice" w:id="1">
    <w:p w14:paraId="76428753" w14:textId="77777777" w:rsidR="00D62A10" w:rsidRDefault="00D62A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8903A" w14:textId="618FE1BF" w:rsidR="00FD41FA" w:rsidRPr="00A224C7" w:rsidRDefault="00FD41FA">
    <w:pPr>
      <w:jc w:val="center"/>
      <w:rPr>
        <w:b/>
        <w:bCs/>
        <w:color w:val="F3642C" w:themeColor="text2"/>
        <w:sz w:val="28"/>
        <w:szCs w:val="32"/>
        <w:lang w:val="fr-BE"/>
      </w:rPr>
    </w:pPr>
    <w:r w:rsidRPr="00A224C7">
      <w:rPr>
        <w:b/>
        <w:bCs/>
        <w:color w:val="F3642C" w:themeColor="text2"/>
        <w:sz w:val="28"/>
        <w:szCs w:val="32"/>
        <w:lang w:val="fr-BE"/>
      </w:rPr>
      <w:t>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F5E50" w14:textId="77777777" w:rsidR="00FD41FA" w:rsidRDefault="00FD41FA">
    <w:pPr>
      <w:pStyle w:val="En-tte"/>
    </w:pPr>
    <w:r w:rsidRPr="00562650">
      <w:rPr>
        <w:noProof/>
        <w:color w:val="CE7807" w:themeColor="accent2" w:themeShade="BF"/>
        <w:lang w:bidi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4DD02E" wp14:editId="10FBC04D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e 2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sme 3" descr="Hexagon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sme 4" descr="Hexagone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sme 5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Graphisme 6" descr="Hexagone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52B5CB8C">
            <v:group id="Groupe 2" style="position:absolute;margin-left:324.7pt;margin-top:-149.8pt;width:343.45pt;height:376.55pt;z-index:251657216;mso-position-horizontal-relative:page;mso-position-vertical-relative:page;mso-width-relative:margin;mso-height-relative:margin" alt="Hexagones de plusieurs couleurs" coordsize="43631,47788" o:spid="_x0000_s1026" w14:anchorId="08AC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sme 3" style="position:absolute;left:8312;width:35319;height:40881;visibility:visible;mso-wrap-style:square" alt="Hexagone 4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o:title="Hexagone 4" r:id="rId9"/>
              </v:shape>
              <v:shape id="Graphisme 4" style="position:absolute;left:3206;top:10806;width:27718;height:32036;visibility:visible;mso-wrap-style:square" alt="Hexagone 2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o:title="Hexagone 2" r:id="rId10"/>
              </v:shape>
              <v:shape id="Graphisme 5" style="position:absolute;top:22563;width:15830;height:18326;visibility:visible;mso-wrap-style:square" alt="Hexagone 1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">
                <v:imagedata o:title="Hexagone 1" r:id="rId11"/>
              </v:shape>
              <v:shape id="Graphisme 6" style="position:absolute;left:22800;top:28738;width:16478;height:19050;visibility:visible;mso-wrap-style:square" alt="Hexagone 3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o:title="Hexagone 3" r:id="rId1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37028"/>
    <w:multiLevelType w:val="hybridMultilevel"/>
    <w:tmpl w:val="1E005032"/>
    <w:lvl w:ilvl="0" w:tplc="867E2022">
      <w:start w:val="1"/>
      <w:numFmt w:val="decimal"/>
      <w:pStyle w:val="Titr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64FCA"/>
    <w:multiLevelType w:val="hybridMultilevel"/>
    <w:tmpl w:val="E3002CC0"/>
    <w:lvl w:ilvl="0" w:tplc="2FC2B10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8F2"/>
    <w:multiLevelType w:val="hybridMultilevel"/>
    <w:tmpl w:val="71461356"/>
    <w:lvl w:ilvl="0" w:tplc="6B7A9EA2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4503A"/>
    <w:multiLevelType w:val="hybridMultilevel"/>
    <w:tmpl w:val="09E4AB54"/>
    <w:lvl w:ilvl="0" w:tplc="A1247CC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12A54"/>
    <w:multiLevelType w:val="hybridMultilevel"/>
    <w:tmpl w:val="4510E588"/>
    <w:lvl w:ilvl="0" w:tplc="0D32811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4696A"/>
    <w:multiLevelType w:val="hybridMultilevel"/>
    <w:tmpl w:val="860AAE72"/>
    <w:lvl w:ilvl="0" w:tplc="E1B222CE">
      <w:start w:val="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29EA"/>
    <w:multiLevelType w:val="hybridMultilevel"/>
    <w:tmpl w:val="4D5E9A2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501A0C"/>
    <w:multiLevelType w:val="hybridMultilevel"/>
    <w:tmpl w:val="0460192E"/>
    <w:lvl w:ilvl="0" w:tplc="EC564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2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5"/>
  </w:num>
  <w:num w:numId="27">
    <w:abstractNumId w:val="11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0"/>
    <w:rsid w:val="00047201"/>
    <w:rsid w:val="00073ED6"/>
    <w:rsid w:val="00094803"/>
    <w:rsid w:val="000C1F8F"/>
    <w:rsid w:val="000D1D23"/>
    <w:rsid w:val="000D2F2A"/>
    <w:rsid w:val="00106021"/>
    <w:rsid w:val="00144C8E"/>
    <w:rsid w:val="00153E70"/>
    <w:rsid w:val="00172D10"/>
    <w:rsid w:val="001769F2"/>
    <w:rsid w:val="00194F61"/>
    <w:rsid w:val="001A1ED3"/>
    <w:rsid w:val="001A2155"/>
    <w:rsid w:val="001A21B9"/>
    <w:rsid w:val="001B0F06"/>
    <w:rsid w:val="001C10EC"/>
    <w:rsid w:val="001C62C8"/>
    <w:rsid w:val="001D74FA"/>
    <w:rsid w:val="00202812"/>
    <w:rsid w:val="0022073B"/>
    <w:rsid w:val="00240FBF"/>
    <w:rsid w:val="00260E5B"/>
    <w:rsid w:val="00270A19"/>
    <w:rsid w:val="002A2E02"/>
    <w:rsid w:val="002D243B"/>
    <w:rsid w:val="002E20F4"/>
    <w:rsid w:val="00302691"/>
    <w:rsid w:val="00311050"/>
    <w:rsid w:val="00311981"/>
    <w:rsid w:val="00324429"/>
    <w:rsid w:val="00362F53"/>
    <w:rsid w:val="00364944"/>
    <w:rsid w:val="00374C02"/>
    <w:rsid w:val="0038009F"/>
    <w:rsid w:val="003E2224"/>
    <w:rsid w:val="003E3860"/>
    <w:rsid w:val="003F06BF"/>
    <w:rsid w:val="003F1981"/>
    <w:rsid w:val="004176FE"/>
    <w:rsid w:val="00426F60"/>
    <w:rsid w:val="004437BA"/>
    <w:rsid w:val="00447866"/>
    <w:rsid w:val="004905AD"/>
    <w:rsid w:val="00494E83"/>
    <w:rsid w:val="004956A8"/>
    <w:rsid w:val="004C08C6"/>
    <w:rsid w:val="004D046E"/>
    <w:rsid w:val="004E7BBA"/>
    <w:rsid w:val="004F53E9"/>
    <w:rsid w:val="005421D8"/>
    <w:rsid w:val="00561054"/>
    <w:rsid w:val="00561FF2"/>
    <w:rsid w:val="00562650"/>
    <w:rsid w:val="005747FE"/>
    <w:rsid w:val="005820C0"/>
    <w:rsid w:val="005865E8"/>
    <w:rsid w:val="005C4056"/>
    <w:rsid w:val="005D120C"/>
    <w:rsid w:val="006045D9"/>
    <w:rsid w:val="0061031E"/>
    <w:rsid w:val="006335BB"/>
    <w:rsid w:val="00694109"/>
    <w:rsid w:val="006B0635"/>
    <w:rsid w:val="00702C3F"/>
    <w:rsid w:val="00732598"/>
    <w:rsid w:val="0075116F"/>
    <w:rsid w:val="00777DBA"/>
    <w:rsid w:val="00785230"/>
    <w:rsid w:val="007A6DBD"/>
    <w:rsid w:val="007D251C"/>
    <w:rsid w:val="007F3C89"/>
    <w:rsid w:val="00805C11"/>
    <w:rsid w:val="00814823"/>
    <w:rsid w:val="0084412B"/>
    <w:rsid w:val="008454B2"/>
    <w:rsid w:val="00883B68"/>
    <w:rsid w:val="00884D1D"/>
    <w:rsid w:val="00894CE0"/>
    <w:rsid w:val="008A25CD"/>
    <w:rsid w:val="008D5B92"/>
    <w:rsid w:val="008F3420"/>
    <w:rsid w:val="008F5585"/>
    <w:rsid w:val="00901939"/>
    <w:rsid w:val="00903AA7"/>
    <w:rsid w:val="0096164A"/>
    <w:rsid w:val="00972B3B"/>
    <w:rsid w:val="009823B0"/>
    <w:rsid w:val="00985169"/>
    <w:rsid w:val="00985330"/>
    <w:rsid w:val="009B56AA"/>
    <w:rsid w:val="009C060A"/>
    <w:rsid w:val="00A03854"/>
    <w:rsid w:val="00A224C7"/>
    <w:rsid w:val="00A272E4"/>
    <w:rsid w:val="00A33711"/>
    <w:rsid w:val="00A4003B"/>
    <w:rsid w:val="00B3237A"/>
    <w:rsid w:val="00B76B9C"/>
    <w:rsid w:val="00B903A7"/>
    <w:rsid w:val="00BE2F1B"/>
    <w:rsid w:val="00C10F15"/>
    <w:rsid w:val="00C13B2F"/>
    <w:rsid w:val="00C255EA"/>
    <w:rsid w:val="00C2702A"/>
    <w:rsid w:val="00C41F1B"/>
    <w:rsid w:val="00CA2E66"/>
    <w:rsid w:val="00CB5ABF"/>
    <w:rsid w:val="00CD24A6"/>
    <w:rsid w:val="00CD4008"/>
    <w:rsid w:val="00D26E42"/>
    <w:rsid w:val="00D3067B"/>
    <w:rsid w:val="00D62A10"/>
    <w:rsid w:val="00DB0EF4"/>
    <w:rsid w:val="00DB5A25"/>
    <w:rsid w:val="00DC2EB5"/>
    <w:rsid w:val="00E01A78"/>
    <w:rsid w:val="00E02964"/>
    <w:rsid w:val="00E34BCB"/>
    <w:rsid w:val="00E35489"/>
    <w:rsid w:val="00E44CBE"/>
    <w:rsid w:val="00ED1BEC"/>
    <w:rsid w:val="00F86D6F"/>
    <w:rsid w:val="00FB31FB"/>
    <w:rsid w:val="00FB7E79"/>
    <w:rsid w:val="00FD2FA9"/>
    <w:rsid w:val="00FD41FA"/>
    <w:rsid w:val="00FF3021"/>
    <w:rsid w:val="44224D93"/>
    <w:rsid w:val="459B3B4C"/>
    <w:rsid w:val="6A28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87770"/>
  <w15:docId w15:val="{9FB96548-1ABA-4B1C-983B-7932504C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BF"/>
    <w:pPr>
      <w:spacing w:after="32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62650"/>
    <w:pPr>
      <w:keepNext/>
      <w:keepLines/>
      <w:numPr>
        <w:numId w:val="17"/>
      </w:numPr>
      <w:shd w:val="clear" w:color="auto" w:fill="577293" w:themeFill="background2" w:themeFillShade="80"/>
      <w:spacing w:before="360" w:after="0" w:line="21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2650"/>
    <w:pPr>
      <w:keepNext/>
      <w:keepLines/>
      <w:numPr>
        <w:numId w:val="19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2650"/>
    <w:rPr>
      <w:rFonts w:asciiTheme="majorHAnsi" w:eastAsiaTheme="majorEastAsia" w:hAnsiTheme="majorHAnsi" w:cstheme="majorBidi"/>
      <w:b/>
      <w:bCs/>
      <w:color w:val="FFFFFF" w:themeColor="background1"/>
      <w:sz w:val="26"/>
      <w:szCs w:val="32"/>
      <w:shd w:val="clear" w:color="auto" w:fill="577293" w:themeFill="background2" w:themeFillShade="80"/>
    </w:rPr>
  </w:style>
  <w:style w:type="character" w:customStyle="1" w:styleId="Titre2Car">
    <w:name w:val="Titre 2 Car"/>
    <w:basedOn w:val="Policepardfaut"/>
    <w:link w:val="Titre2"/>
    <w:uiPriority w:val="9"/>
    <w:rsid w:val="00562650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 w:val="0"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tredurapport">
    <w:name w:val="Titre du rapport"/>
    <w:basedOn w:val="Titre"/>
    <w:link w:val="Caractredetitrederapport"/>
    <w:qFormat/>
    <w:rsid w:val="008F5585"/>
    <w:pPr>
      <w:contextualSpacing/>
      <w:jc w:val="center"/>
    </w:pPr>
    <w:rPr>
      <w:b w:val="0"/>
    </w:rPr>
  </w:style>
  <w:style w:type="character" w:customStyle="1" w:styleId="Caractredetitrederapport">
    <w:name w:val="Caractère de titre de rapport"/>
    <w:basedOn w:val="TitreCar"/>
    <w:link w:val="Titredurapport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Lienhypertextesuivivisit">
    <w:name w:val="FollowedHyperlink"/>
    <w:basedOn w:val="Policepardfau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562650"/>
    <w:pPr>
      <w:spacing w:after="100"/>
      <w:ind w:left="200"/>
    </w:pPr>
  </w:style>
  <w:style w:type="paragraph" w:styleId="TM1">
    <w:name w:val="toc 1"/>
    <w:basedOn w:val="Normal"/>
    <w:next w:val="Normal"/>
    <w:autoRedefine/>
    <w:uiPriority w:val="39"/>
    <w:unhideWhenUsed/>
    <w:rsid w:val="00562650"/>
    <w:pPr>
      <w:spacing w:after="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3C89"/>
    <w:rPr>
      <w:rFonts w:ascii="Courier New" w:eastAsia="Times New Roman" w:hAnsi="Courier New" w:cs="Courier New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7D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dafruit/Adafruit_IO_Arduino?fbclid=IwAR2vdvYrLHmWr-z0KUKUJXUNSBf4E0ZppaDktIohq-b2ch4QKGTVtkIQn3U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8" Type="http://schemas.openxmlformats.org/officeDocument/2006/relationships/image" Target="media/image7.png"/><Relationship Id="rId3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image" Target="media/image10.svg"/><Relationship Id="rId16" Type="http://schemas.openxmlformats.org/officeDocument/2006/relationships/image" Target="media/image15.png"/><Relationship Id="rId1" Type="http://schemas.openxmlformats.org/officeDocument/2006/relationships/image" Target="media/image9.png"/><Relationship Id="rId6" Type="http://schemas.openxmlformats.org/officeDocument/2006/relationships/image" Target="media/image17.svg"/><Relationship Id="rId5" Type="http://schemas.openxmlformats.org/officeDocument/2006/relationships/image" Target="media/image16.png"/><Relationship Id="rId15" Type="http://schemas.openxmlformats.org/officeDocument/2006/relationships/image" Target="media/image130.png"/><Relationship Id="rId19" Type="http://schemas.openxmlformats.org/officeDocument/2006/relationships/image" Target="media/image8.svg"/><Relationship Id="rId4" Type="http://schemas.openxmlformats.org/officeDocument/2006/relationships/image" Target="media/image14.sv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sv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0" Type="http://schemas.openxmlformats.org/officeDocument/2006/relationships/image" Target="media/image130.png"/><Relationship Id="rId4" Type="http://schemas.openxmlformats.org/officeDocument/2006/relationships/image" Target="media/image10.svg"/><Relationship Id="rId9" Type="http://schemas.openxmlformats.org/officeDocument/2006/relationships/image" Target="media/image1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(conception%20Cad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23A9240D0146D7B962BE9A341D2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57416-E106-4477-9F19-CA0E7AE4ECB1}"/>
      </w:docPartPr>
      <w:docPartBody>
        <w:p w:rsidR="0013503A" w:rsidRDefault="004E7BBA">
          <w:pPr>
            <w:pStyle w:val="CF23A9240D0146D7B962BE9A341D27B3"/>
          </w:pPr>
          <w:r w:rsidRPr="008A25CD">
            <w:rPr>
              <w:b/>
              <w:sz w:val="60"/>
              <w:szCs w:val="60"/>
              <w:lang w:bidi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BA"/>
    <w:rsid w:val="0008648C"/>
    <w:rsid w:val="000C7D83"/>
    <w:rsid w:val="0013503A"/>
    <w:rsid w:val="00395294"/>
    <w:rsid w:val="004E7BBA"/>
    <w:rsid w:val="0083008A"/>
    <w:rsid w:val="00E3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F23A9240D0146D7B962BE9A341D27B3">
    <w:name w:val="CF23A9240D0146D7B962BE9A341D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</Template>
  <TotalTime>0</TotalTime>
  <Pages>11</Pages>
  <Words>1959</Words>
  <Characters>11169</Characters>
  <Application>Microsoft Office Word</Application>
  <DocSecurity>0</DocSecurity>
  <Lines>93</Lines>
  <Paragraphs>26</Paragraphs>
  <ScaleCrop>false</ScaleCrop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Systèmes Embarqués II</dc:title>
  <dc:subject>Adafruit IO dashboard TP4</dc:subject>
  <dc:creator>Estelle Goyens</dc:creator>
  <cp:keywords/>
  <cp:lastModifiedBy>Estelle Goyens</cp:lastModifiedBy>
  <cp:revision>2</cp:revision>
  <cp:lastPrinted>2009-08-06T05:41:00Z</cp:lastPrinted>
  <dcterms:created xsi:type="dcterms:W3CDTF">2021-01-06T13:30:00Z</dcterms:created>
  <dcterms:modified xsi:type="dcterms:W3CDTF">2021-01-06T13:30:00Z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