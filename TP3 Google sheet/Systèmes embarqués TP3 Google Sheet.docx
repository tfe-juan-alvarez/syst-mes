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E302" w14:textId="7A59478A" w:rsidR="00814823" w:rsidRDefault="00562650" w:rsidP="0056265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A6C72" wp14:editId="4ED04E6E">
            <wp:simplePos x="0" y="0"/>
            <wp:positionH relativeFrom="margin">
              <wp:posOffset>-245660</wp:posOffset>
            </wp:positionH>
            <wp:positionV relativeFrom="margin">
              <wp:posOffset>-463901</wp:posOffset>
            </wp:positionV>
            <wp:extent cx="1362075" cy="641985"/>
            <wp:effectExtent l="0" t="0" r="9525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ausimple4"/>
        <w:tblW w:w="12256" w:type="dxa"/>
        <w:jc w:val="center"/>
        <w:tblLook w:val="04A0" w:firstRow="1" w:lastRow="0" w:firstColumn="1" w:lastColumn="0" w:noHBand="0" w:noVBand="1"/>
        <w:tblDescription w:val="Tableau de disposition"/>
      </w:tblPr>
      <w:tblGrid>
        <w:gridCol w:w="12256"/>
      </w:tblGrid>
      <w:tr w:rsidR="00814823" w14:paraId="6E74360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062FAFB4" w14:textId="629379F8" w:rsidR="00814823" w:rsidRPr="008F5585" w:rsidRDefault="00814823" w:rsidP="00562650">
            <w:pPr>
              <w:pStyle w:val="Titredurapport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669BB66" wp14:editId="4EBB1674">
                      <wp:extent cx="6697389" cy="571500"/>
                      <wp:effectExtent l="0" t="0" r="0" b="0"/>
                      <wp:docPr id="24" name="Zone de texte 24" descr="Zone de texte pour entrer un 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rez le titre du document :"/>
                                    <w:tag w:val=""/>
                                    <w:id w:val="1159278023"/>
                                    <w:placeholder>
                                      <w:docPart w:val="CF23A9240D0146D7B962BE9A341D27B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3762C3C" w14:textId="726741A8" w:rsidR="00814823" w:rsidRPr="008A25CD" w:rsidRDefault="000E23DE" w:rsidP="00814823">
                                      <w:pPr>
                                        <w:pStyle w:val="Titredurapport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Système</w:t>
                                      </w:r>
                                      <w:r w:rsidR="00DE319D"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 xml:space="preserve"> Embarqués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69BB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24" o:spid="_x0000_s1026" type="#_x0000_t202" alt="Zone de texte pour entrer un titr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rez le titre du document :"/>
                              <w:tag w:val=""/>
                              <w:id w:val="1159278023"/>
                              <w:placeholder>
                                <w:docPart w:val="CF23A9240D0146D7B962BE9A341D27B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3762C3C" w14:textId="726741A8" w:rsidR="00814823" w:rsidRPr="008A25CD" w:rsidRDefault="000E23DE" w:rsidP="00814823">
                                <w:pPr>
                                  <w:pStyle w:val="Titredurapport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Système</w:t>
                                </w:r>
                                <w:r w:rsidR="00DE319D"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 xml:space="preserve"> Embarqués II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48DD910B" wp14:editId="771231ED">
                      <wp:extent cx="3202305" cy="95250"/>
                      <wp:effectExtent l="0" t="0" r="0" b="0"/>
                      <wp:docPr id="18" name="Rectangle 18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0E3E4884">
                    <v:rect id="Rectangle 18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Ligne" o:spid="_x0000_s1026" fillcolor="#cb400b [2415]" stroked="f" strokeweight="2.25pt" w14:anchorId="3EF3FC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apgIAALc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">
                      <w10:anchorlock/>
                    </v:rect>
                  </w:pict>
                </mc:Fallback>
              </mc:AlternateContent>
            </w:r>
          </w:p>
        </w:tc>
      </w:tr>
      <w:tr w:rsidR="00814823" w14:paraId="70DB6893" w14:textId="77777777" w:rsidTr="00F6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B4A6A42" w14:textId="1270C08A" w:rsidR="00814823" w:rsidRPr="005D120C" w:rsidRDefault="00814823" w:rsidP="00562650">
            <w:pPr>
              <w:tabs>
                <w:tab w:val="left" w:pos="397"/>
                <w:tab w:val="center" w:pos="5695"/>
              </w:tabs>
              <w:spacing w:after="0"/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101256A0" wp14:editId="2A91DF9D">
                      <wp:extent cx="3515096" cy="714375"/>
                      <wp:effectExtent l="0" t="0" r="0" b="9525"/>
                      <wp:docPr id="25" name="Zone de texte 25" descr="Zone de texte permettant d’entrer le sous-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6"/>
                                      <w:szCs w:val="32"/>
                                    </w:rPr>
                                    <w:alias w:val="Entrez le sous-titre du document :"/>
                                    <w:tag w:val="Entrez le sous-titre du document 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6B3AEE3" w14:textId="4AF65F3E" w:rsidR="00814823" w:rsidRPr="00562650" w:rsidRDefault="00C81AA8" w:rsidP="00814823">
                                      <w:pPr>
                                        <w:pStyle w:val="Sous-titre"/>
                                        <w:jc w:val="center"/>
                                        <w:rPr>
                                          <w:sz w:val="36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2"/>
                                        </w:rPr>
                                        <w:t xml:space="preserve">Google </w:t>
                                      </w:r>
                                      <w:proofErr w:type="spellStart"/>
                                      <w:r>
                                        <w:rPr>
                                          <w:sz w:val="36"/>
                                          <w:szCs w:val="32"/>
                                        </w:rPr>
                                        <w:t>Sheet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1256A0" id="Zone de texte 25" o:spid="_x0000_s1027" type="#_x0000_t202" alt="Zone de texte permettant d’entrer le sous-titr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" filled="f" stroked="f">
                      <v:textbox>
                        <w:txbxContent>
                          <w:sdt>
                            <w:sdtPr>
                              <w:rPr>
                                <w:sz w:val="36"/>
                                <w:szCs w:val="32"/>
                              </w:rPr>
                              <w:alias w:val="Entrez le sous-titre du document :"/>
                              <w:tag w:val="Entrez le sous-titre du document 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6B3AEE3" w14:textId="4AF65F3E" w:rsidR="00814823" w:rsidRPr="00562650" w:rsidRDefault="00C81AA8" w:rsidP="00814823">
                                <w:pPr>
                                  <w:pStyle w:val="Sous-titre"/>
                                  <w:jc w:val="center"/>
                                  <w:rPr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sz w:val="36"/>
                                    <w:szCs w:val="32"/>
                                  </w:rPr>
                                  <w:t xml:space="preserve">Google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2"/>
                                  </w:rPr>
                                  <w:t>Sheet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7A9D970" w14:textId="77777777" w:rsidTr="00F619DC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2C47C052" w14:textId="0664196C" w:rsidR="00814823" w:rsidRPr="005D120C" w:rsidRDefault="00814823" w:rsidP="00562650">
            <w:pPr>
              <w:spacing w:after="0"/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393C594F" wp14:editId="6D53E188">
                      <wp:extent cx="6495393" cy="1009935"/>
                      <wp:effectExtent l="0" t="0" r="0" b="0"/>
                      <wp:docPr id="26" name="Zone de texte 26" descr="Zone de texte dans laquelle entrer le résumé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1009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A58D3C" w14:textId="77777777" w:rsidR="00562650" w:rsidRPr="00562650" w:rsidRDefault="00562650" w:rsidP="00883B68">
                                  <w:pPr>
                                    <w:pStyle w:val="Citationintense"/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</w:pPr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ISAT – EPHEC 2020-2021 </w:t>
                                  </w:r>
                                </w:p>
                                <w:p w14:paraId="47196582" w14:textId="685BD006" w:rsidR="00814823" w:rsidRPr="00562650" w:rsidRDefault="00562650" w:rsidP="00883B68">
                                  <w:pPr>
                                    <w:pStyle w:val="Citationintense"/>
                                    <w:rPr>
                                      <w:sz w:val="32"/>
                                      <w:szCs w:val="36"/>
                                      <w:lang w:val="es-ES"/>
                                    </w:rPr>
                                  </w:pPr>
                                  <w:r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>Juan Alvarez et Olivier Grabenweger</w:t>
                                  </w:r>
                                  <w:r w:rsidR="00814823" w:rsidRPr="00562650">
                                    <w:rPr>
                                      <w:sz w:val="32"/>
                                      <w:szCs w:val="36"/>
                                      <w:lang w:val="es-ES" w:bidi="fr-FR"/>
                                    </w:rPr>
                                    <w:t xml:space="preserve"> </w:t>
                                  </w:r>
                                </w:p>
                                <w:p w14:paraId="3457FBCD" w14:textId="77777777" w:rsidR="00814823" w:rsidRPr="00562650" w:rsidRDefault="00814823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3C594F" id="Zone de texte 26" o:spid="_x0000_s1028" type="#_x0000_t202" alt="Zone de texte dans laquelle entrer le résumé" style="width:511.4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" filled="f" stroked="f">
                      <v:textbox>
                        <w:txbxContent>
                          <w:p w14:paraId="54A58D3C" w14:textId="77777777" w:rsidR="00562650" w:rsidRPr="00562650" w:rsidRDefault="00562650" w:rsidP="00883B68">
                            <w:pPr>
                              <w:pStyle w:val="Citationintense"/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</w:pPr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ISAT – EPHEC 2020-2021 </w:t>
                            </w:r>
                          </w:p>
                          <w:p w14:paraId="47196582" w14:textId="685BD006" w:rsidR="00814823" w:rsidRPr="00562650" w:rsidRDefault="00562650" w:rsidP="00883B68">
                            <w:pPr>
                              <w:pStyle w:val="Citationintense"/>
                              <w:rPr>
                                <w:sz w:val="32"/>
                                <w:szCs w:val="36"/>
                                <w:lang w:val="es-ES"/>
                              </w:rPr>
                            </w:pPr>
                            <w:r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>Juan Alvarez et Olivier Grabenweger</w:t>
                            </w:r>
                            <w:r w:rsidR="00814823" w:rsidRPr="00562650">
                              <w:rPr>
                                <w:sz w:val="32"/>
                                <w:szCs w:val="36"/>
                                <w:lang w:val="es-ES" w:bidi="fr-FR"/>
                              </w:rPr>
                              <w:t xml:space="preserve"> </w:t>
                            </w:r>
                          </w:p>
                          <w:p w14:paraId="3457FBCD" w14:textId="77777777" w:rsidR="00814823" w:rsidRPr="00562650" w:rsidRDefault="00814823" w:rsidP="00814823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24D7F16" w14:textId="77777777" w:rsidR="0022073B" w:rsidRDefault="00562650" w:rsidP="0022073B">
      <w:pPr>
        <w:pStyle w:val="En-ttedetabledesmatires"/>
        <w:spacing w:before="0"/>
        <w:jc w:val="left"/>
        <w:rPr>
          <w:b/>
          <w:bCs w:val="0"/>
        </w:rPr>
      </w:pPr>
      <w:r>
        <w:rPr>
          <w:b/>
          <w:bCs w:val="0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i w:val="0"/>
          <w:color w:val="auto"/>
          <w:sz w:val="20"/>
          <w:szCs w:val="22"/>
        </w:rPr>
        <w:id w:val="-1415547939"/>
        <w:docPartObj>
          <w:docPartGallery w:val="Table of Contents"/>
          <w:docPartUnique/>
        </w:docPartObj>
      </w:sdtPr>
      <w:sdtEndPr/>
      <w:sdtContent>
        <w:p w14:paraId="3FF679E3" w14:textId="79295923" w:rsidR="0022073B" w:rsidRDefault="0022073B" w:rsidP="0022073B">
          <w:pPr>
            <w:pStyle w:val="En-ttedetabledesmatires"/>
            <w:spacing w:before="0"/>
            <w:jc w:val="left"/>
          </w:pPr>
          <w:r>
            <w:t>Table des matières</w:t>
          </w:r>
        </w:p>
        <w:p w14:paraId="6BFBC7FA" w14:textId="0C6440FB" w:rsidR="00170951" w:rsidRDefault="0022073B">
          <w:pPr>
            <w:pStyle w:val="TM1"/>
            <w:tabs>
              <w:tab w:val="left" w:pos="440"/>
              <w:tab w:val="right" w:leader="dot" w:pos="9736"/>
            </w:tabs>
            <w:rPr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4207" w:history="1">
            <w:r w:rsidR="00170951" w:rsidRPr="00AC690B">
              <w:rPr>
                <w:rStyle w:val="Lienhypertexte"/>
                <w:noProof/>
              </w:rPr>
              <w:t>1</w:t>
            </w:r>
            <w:r w:rsidR="00170951">
              <w:rPr>
                <w:noProof/>
                <w:sz w:val="22"/>
                <w:lang w:val="en-US"/>
              </w:rPr>
              <w:tab/>
            </w:r>
            <w:r w:rsidR="00170951" w:rsidRPr="00AC690B">
              <w:rPr>
                <w:rStyle w:val="Lienhypertexte"/>
                <w:noProof/>
              </w:rPr>
              <w:t>Introduction</w:t>
            </w:r>
            <w:r w:rsidR="00170951">
              <w:rPr>
                <w:noProof/>
                <w:webHidden/>
              </w:rPr>
              <w:tab/>
            </w:r>
            <w:r w:rsidR="00170951">
              <w:rPr>
                <w:noProof/>
                <w:webHidden/>
              </w:rPr>
              <w:fldChar w:fldCharType="begin"/>
            </w:r>
            <w:r w:rsidR="00170951">
              <w:rPr>
                <w:noProof/>
                <w:webHidden/>
              </w:rPr>
              <w:instrText xml:space="preserve"> PAGEREF _Toc60834207 \h </w:instrText>
            </w:r>
            <w:r w:rsidR="00170951">
              <w:rPr>
                <w:noProof/>
                <w:webHidden/>
              </w:rPr>
            </w:r>
            <w:r w:rsidR="00170951">
              <w:rPr>
                <w:noProof/>
                <w:webHidden/>
              </w:rPr>
              <w:fldChar w:fldCharType="separate"/>
            </w:r>
            <w:r w:rsidR="00170951">
              <w:rPr>
                <w:noProof/>
                <w:webHidden/>
              </w:rPr>
              <w:t>2</w:t>
            </w:r>
            <w:r w:rsidR="00170951">
              <w:rPr>
                <w:noProof/>
                <w:webHidden/>
              </w:rPr>
              <w:fldChar w:fldCharType="end"/>
            </w:r>
          </w:hyperlink>
        </w:p>
        <w:p w14:paraId="3533A181" w14:textId="5196FFB1" w:rsidR="00170951" w:rsidRDefault="00170951">
          <w:pPr>
            <w:pStyle w:val="TM1"/>
            <w:tabs>
              <w:tab w:val="left" w:pos="44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08" w:history="1">
            <w:r w:rsidRPr="00AC690B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Mindmapping - Logigramme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AA0E" w14:textId="1B5126FC" w:rsidR="00170951" w:rsidRDefault="00170951">
          <w:pPr>
            <w:pStyle w:val="TM2"/>
            <w:tabs>
              <w:tab w:val="left" w:pos="66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09" w:history="1">
            <w:r w:rsidRPr="00AC690B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Mindmap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ACE8" w14:textId="0AF034BC" w:rsidR="00170951" w:rsidRDefault="00170951">
          <w:pPr>
            <w:pStyle w:val="TM2"/>
            <w:tabs>
              <w:tab w:val="left" w:pos="66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0" w:history="1">
            <w:r w:rsidRPr="00AC690B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Logigramme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279B" w14:textId="10DB11E7" w:rsidR="00170951" w:rsidRDefault="00170951">
          <w:pPr>
            <w:pStyle w:val="TM1"/>
            <w:tabs>
              <w:tab w:val="left" w:pos="44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1" w:history="1">
            <w:r w:rsidRPr="00AC690B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Schéma de câblage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51A7" w14:textId="56C774A6" w:rsidR="00170951" w:rsidRDefault="00170951">
          <w:pPr>
            <w:pStyle w:val="TM2"/>
            <w:tabs>
              <w:tab w:val="left" w:pos="66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2" w:history="1">
            <w:r w:rsidRPr="00AC690B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Listes des composants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6688" w14:textId="5F5E04CB" w:rsidR="00170951" w:rsidRDefault="00170951">
          <w:pPr>
            <w:pStyle w:val="TM1"/>
            <w:tabs>
              <w:tab w:val="left" w:pos="44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3" w:history="1">
            <w:r w:rsidRPr="00AC690B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5AC8" w14:textId="036BD43B" w:rsidR="00170951" w:rsidRDefault="00170951">
          <w:pPr>
            <w:pStyle w:val="TM2"/>
            <w:tabs>
              <w:tab w:val="left" w:pos="66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4" w:history="1">
            <w:r w:rsidRPr="00AC690B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Code ESP8266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694B" w14:textId="7510D298" w:rsidR="00170951" w:rsidRDefault="00170951">
          <w:pPr>
            <w:pStyle w:val="TM2"/>
            <w:tabs>
              <w:tab w:val="left" w:pos="66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5" w:history="1">
            <w:r w:rsidRPr="00AC690B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Script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5CC1" w14:textId="6007AC4D" w:rsidR="00170951" w:rsidRDefault="00170951">
          <w:pPr>
            <w:pStyle w:val="TM1"/>
            <w:tabs>
              <w:tab w:val="left" w:pos="44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6" w:history="1">
            <w:r w:rsidRPr="00AC690B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3147" w14:textId="65E92731" w:rsidR="00170951" w:rsidRDefault="00170951">
          <w:pPr>
            <w:pStyle w:val="TM1"/>
            <w:tabs>
              <w:tab w:val="left" w:pos="44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7" w:history="1">
            <w:r w:rsidRPr="00AC690B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Annexes et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507B" w14:textId="7F4F2668" w:rsidR="00170951" w:rsidRDefault="00170951">
          <w:pPr>
            <w:pStyle w:val="TM2"/>
            <w:tabs>
              <w:tab w:val="left" w:pos="66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8" w:history="1">
            <w:r w:rsidRPr="00AC690B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3070" w14:textId="6083C9A4" w:rsidR="00170951" w:rsidRDefault="00170951">
          <w:pPr>
            <w:pStyle w:val="TM2"/>
            <w:tabs>
              <w:tab w:val="left" w:pos="660"/>
              <w:tab w:val="right" w:leader="dot" w:pos="9736"/>
            </w:tabs>
            <w:rPr>
              <w:noProof/>
              <w:sz w:val="22"/>
              <w:lang w:val="en-US"/>
            </w:rPr>
          </w:pPr>
          <w:hyperlink w:anchor="_Toc60834219" w:history="1">
            <w:r w:rsidRPr="00AC690B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  <w:lang w:val="en-US"/>
              </w:rPr>
              <w:tab/>
            </w:r>
            <w:r w:rsidRPr="00AC690B">
              <w:rPr>
                <w:rStyle w:val="Lienhypertexte"/>
                <w:noProof/>
              </w:rPr>
              <w:t>Bibliographies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D0A9" w14:textId="068C038C" w:rsidR="0022073B" w:rsidRDefault="0022073B" w:rsidP="0022073B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0EB8A662" w14:textId="77777777" w:rsidR="0022073B" w:rsidRDefault="0022073B" w:rsidP="0022073B">
      <w:pPr>
        <w:spacing w:after="0"/>
        <w:rPr>
          <w:b/>
          <w:bCs/>
        </w:rPr>
      </w:pPr>
    </w:p>
    <w:p w14:paraId="5CD3BFE9" w14:textId="77777777" w:rsidR="0022073B" w:rsidRDefault="0022073B" w:rsidP="0022073B">
      <w:pPr>
        <w:spacing w:after="0"/>
        <w:rPr>
          <w:b/>
          <w:bCs/>
        </w:rPr>
      </w:pPr>
    </w:p>
    <w:p w14:paraId="76338DCF" w14:textId="5E6E672A" w:rsidR="0022073B" w:rsidRDefault="0022073B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9B50A68" w14:textId="02C0F5B2" w:rsidR="00562650" w:rsidRDefault="0022073B" w:rsidP="0022073B">
      <w:pPr>
        <w:pStyle w:val="Titre1"/>
        <w:numPr>
          <w:ilvl w:val="0"/>
          <w:numId w:val="23"/>
        </w:numPr>
      </w:pPr>
      <w:bookmarkStart w:id="0" w:name="_Toc60834207"/>
      <w:r>
        <w:lastRenderedPageBreak/>
        <w:t>Introduction</w:t>
      </w:r>
      <w:bookmarkEnd w:id="0"/>
      <w:r>
        <w:t xml:space="preserve"> </w:t>
      </w:r>
    </w:p>
    <w:p w14:paraId="77B059D5" w14:textId="77777777" w:rsidR="009E3DFF" w:rsidRDefault="009E3DFF" w:rsidP="009E3DFF">
      <w:pPr>
        <w:jc w:val="both"/>
      </w:pPr>
    </w:p>
    <w:p w14:paraId="3F9E4DE2" w14:textId="2B9C1D2D" w:rsidR="0022073B" w:rsidRDefault="009E3DFF" w:rsidP="009E3DFF">
      <w:pPr>
        <w:jc w:val="both"/>
      </w:pPr>
      <w:r>
        <w:t xml:space="preserve">Le but de ce TP est de parvenir à envoyer les données de nos capteurs vers un google </w:t>
      </w:r>
      <w:proofErr w:type="spellStart"/>
      <w:r w:rsidR="00DE319D">
        <w:t>S</w:t>
      </w:r>
      <w:r>
        <w:t>heet</w:t>
      </w:r>
      <w:proofErr w:type="spellEnd"/>
      <w:r>
        <w:t xml:space="preserve"> afin de faire un tableau de données et des graphiques. Les données envoyées via notre ESP8266 par </w:t>
      </w:r>
      <w:proofErr w:type="spellStart"/>
      <w:r>
        <w:t>WiFi</w:t>
      </w:r>
      <w:proofErr w:type="spellEnd"/>
      <w:r>
        <w:t xml:space="preserve"> sont la température et l’humidité grâce au DHT11 et la luminosité grâce au LDR. </w:t>
      </w:r>
    </w:p>
    <w:p w14:paraId="09A75772" w14:textId="4C16ED36" w:rsidR="009E3DFF" w:rsidRDefault="009E3DFF" w:rsidP="009E3DFF">
      <w:pPr>
        <w:jc w:val="both"/>
      </w:pPr>
      <w:r>
        <w:t xml:space="preserve">Pour cela, nous devons donc préparer </w:t>
      </w:r>
      <w:r w:rsidR="00795C41">
        <w:t xml:space="preserve">et lier un </w:t>
      </w:r>
      <w:r>
        <w:t xml:space="preserve">google </w:t>
      </w:r>
      <w:proofErr w:type="spellStart"/>
      <w:r>
        <w:t>sheet</w:t>
      </w:r>
      <w:proofErr w:type="spellEnd"/>
      <w:r w:rsidR="00795C41">
        <w:t xml:space="preserve"> et le script associé avec le code de l’ESP8266 qui transmettra les données de nos capteurs.</w:t>
      </w:r>
    </w:p>
    <w:p w14:paraId="30122F3E" w14:textId="77777777" w:rsidR="0022073B" w:rsidRPr="0022073B" w:rsidRDefault="0022073B" w:rsidP="009E3DFF">
      <w:pPr>
        <w:jc w:val="both"/>
      </w:pPr>
    </w:p>
    <w:p w14:paraId="25C2B1EF" w14:textId="13E6D81E" w:rsidR="0022073B" w:rsidRDefault="0022073B" w:rsidP="0022073B">
      <w:pPr>
        <w:pStyle w:val="Titre1"/>
      </w:pPr>
      <w:bookmarkStart w:id="1" w:name="_Toc60834208"/>
      <w:proofErr w:type="spellStart"/>
      <w:r>
        <w:t>Mindmapping</w:t>
      </w:r>
      <w:proofErr w:type="spellEnd"/>
      <w:r>
        <w:t xml:space="preserve"> </w:t>
      </w:r>
      <w:r w:rsidR="00DE319D">
        <w:t>- Logigramme</w:t>
      </w:r>
      <w:bookmarkEnd w:id="1"/>
    </w:p>
    <w:p w14:paraId="27619D69" w14:textId="16DCAAF0" w:rsidR="0022073B" w:rsidRDefault="00795C41" w:rsidP="0022073B">
      <w:pPr>
        <w:pStyle w:val="Titre2"/>
      </w:pPr>
      <w:bookmarkStart w:id="2" w:name="_Toc60834209"/>
      <w:proofErr w:type="spellStart"/>
      <w:r>
        <w:t>Mindmap</w:t>
      </w:r>
      <w:bookmarkEnd w:id="2"/>
      <w:proofErr w:type="spellEnd"/>
    </w:p>
    <w:p w14:paraId="2A9668B2" w14:textId="77777777" w:rsidR="006B4590" w:rsidRPr="006B4590" w:rsidRDefault="006B4590" w:rsidP="006B4590"/>
    <w:p w14:paraId="37239C9E" w14:textId="0D45D061" w:rsidR="006B4590" w:rsidRPr="006B4590" w:rsidRDefault="006B4590" w:rsidP="006B4590">
      <w:r>
        <w:rPr>
          <w:noProof/>
        </w:rPr>
        <w:drawing>
          <wp:inline distT="0" distB="0" distL="0" distR="0" wp14:anchorId="4A57D3E8" wp14:editId="00EA926E">
            <wp:extent cx="6188710" cy="336042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34C3" w14:textId="72911799" w:rsidR="0022073B" w:rsidRDefault="00DE319D" w:rsidP="0022073B">
      <w:pPr>
        <w:pStyle w:val="Titre2"/>
      </w:pPr>
      <w:bookmarkStart w:id="3" w:name="_Toc60834210"/>
      <w:r>
        <w:lastRenderedPageBreak/>
        <w:t>Logi</w:t>
      </w:r>
      <w:r w:rsidR="006B4590">
        <w:t>gramme</w:t>
      </w:r>
      <w:bookmarkEnd w:id="3"/>
    </w:p>
    <w:p w14:paraId="24A9883F" w14:textId="2F0B6B55" w:rsidR="006B4590" w:rsidRDefault="006B4590" w:rsidP="006B4590">
      <w:r>
        <w:rPr>
          <w:noProof/>
        </w:rPr>
        <w:drawing>
          <wp:inline distT="0" distB="0" distL="0" distR="0" wp14:anchorId="6DB3228F" wp14:editId="42003EFB">
            <wp:extent cx="2019582" cy="691611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0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50B" w14:textId="6D5ADF98" w:rsidR="006B4590" w:rsidRDefault="006B4590" w:rsidP="006B4590"/>
    <w:p w14:paraId="5240B657" w14:textId="70FC0342" w:rsidR="006B4590" w:rsidRDefault="006B4590" w:rsidP="006B4590"/>
    <w:p w14:paraId="0F15DE43" w14:textId="77777777" w:rsidR="006B4590" w:rsidRPr="006B4590" w:rsidRDefault="006B4590" w:rsidP="006B4590"/>
    <w:p w14:paraId="41CF0455" w14:textId="66E09B16" w:rsidR="0022073B" w:rsidRDefault="0022073B" w:rsidP="0022073B">
      <w:pPr>
        <w:pStyle w:val="Titre1"/>
      </w:pPr>
      <w:bookmarkStart w:id="4" w:name="_Toc60834211"/>
      <w:r>
        <w:lastRenderedPageBreak/>
        <w:t>Schéma de câblage</w:t>
      </w:r>
      <w:bookmarkEnd w:id="4"/>
      <w:r>
        <w:t xml:space="preserve"> </w:t>
      </w:r>
    </w:p>
    <w:p w14:paraId="51AA81F1" w14:textId="25BDE6D7" w:rsidR="0022073B" w:rsidRDefault="00A55EDA" w:rsidP="00A55EDA">
      <w:r>
        <w:rPr>
          <w:noProof/>
        </w:rPr>
        <w:drawing>
          <wp:inline distT="0" distB="0" distL="0" distR="0" wp14:anchorId="014D9B87" wp14:editId="796A6531">
            <wp:extent cx="6188710" cy="254127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A02B" w14:textId="33A71486" w:rsidR="0022073B" w:rsidRDefault="005D519A" w:rsidP="00A55EDA">
      <w:r>
        <w:t>!</w:t>
      </w:r>
      <w:r w:rsidR="00172201">
        <w:t xml:space="preserve"> </w:t>
      </w:r>
      <w:r>
        <w:t>Attention au</w:t>
      </w:r>
      <w:r w:rsidR="00DE319D">
        <w:t>x</w:t>
      </w:r>
      <w:r>
        <w:t xml:space="preserve"> </w:t>
      </w:r>
      <w:proofErr w:type="spellStart"/>
      <w:r>
        <w:t>PIN</w:t>
      </w:r>
      <w:r w:rsidR="00DE319D">
        <w:t>s</w:t>
      </w:r>
      <w:proofErr w:type="spellEnd"/>
      <w:r>
        <w:t xml:space="preserve"> qui </w:t>
      </w:r>
      <w:r w:rsidR="00172201">
        <w:t>ne reflète</w:t>
      </w:r>
      <w:r w:rsidR="00DE319D">
        <w:t>nt</w:t>
      </w:r>
      <w:r w:rsidR="00172201">
        <w:t xml:space="preserve"> pas celle</w:t>
      </w:r>
      <w:r w:rsidR="00DE319D">
        <w:t>s</w:t>
      </w:r>
      <w:r w:rsidR="00172201">
        <w:t xml:space="preserve"> utilisées dans le code !</w:t>
      </w:r>
    </w:p>
    <w:p w14:paraId="38CEB5B1" w14:textId="08B2B60B" w:rsidR="00172201" w:rsidRDefault="00172201" w:rsidP="00172201">
      <w:pPr>
        <w:pStyle w:val="Titre2"/>
        <w:numPr>
          <w:ilvl w:val="0"/>
          <w:numId w:val="30"/>
        </w:numPr>
      </w:pPr>
      <w:bookmarkStart w:id="5" w:name="_Toc60834212"/>
      <w:r>
        <w:t>Listes des composants :</w:t>
      </w:r>
      <w:bookmarkEnd w:id="5"/>
    </w:p>
    <w:p w14:paraId="4AFE6856" w14:textId="4D4CFA6A" w:rsidR="00172201" w:rsidRPr="00172201" w:rsidRDefault="00F82E3B" w:rsidP="00172201">
      <w:r>
        <w:t xml:space="preserve"> </w:t>
      </w:r>
    </w:p>
    <w:p w14:paraId="3A0F5FEB" w14:textId="404247A1" w:rsidR="00172201" w:rsidRDefault="00172201" w:rsidP="00172201">
      <w:pPr>
        <w:pStyle w:val="Paragraphedeliste"/>
        <w:numPr>
          <w:ilvl w:val="0"/>
          <w:numId w:val="29"/>
        </w:numPr>
      </w:pPr>
      <w:r>
        <w:t>1</w:t>
      </w:r>
      <w:r>
        <w:tab/>
        <w:t>ESP8266</w:t>
      </w:r>
    </w:p>
    <w:p w14:paraId="49C2BB10" w14:textId="681B8CA9" w:rsidR="00172201" w:rsidRDefault="00172201" w:rsidP="00172201">
      <w:pPr>
        <w:pStyle w:val="Paragraphedeliste"/>
        <w:numPr>
          <w:ilvl w:val="0"/>
          <w:numId w:val="29"/>
        </w:numPr>
      </w:pPr>
      <w:r>
        <w:t>1</w:t>
      </w:r>
      <w:r>
        <w:tab/>
        <w:t xml:space="preserve">Bred </w:t>
      </w:r>
      <w:proofErr w:type="spellStart"/>
      <w:r>
        <w:t>Board</w:t>
      </w:r>
      <w:proofErr w:type="spellEnd"/>
    </w:p>
    <w:p w14:paraId="03F0178D" w14:textId="7D78C7D7" w:rsidR="00172201" w:rsidRDefault="00172201" w:rsidP="00172201">
      <w:pPr>
        <w:pStyle w:val="Paragraphedeliste"/>
        <w:numPr>
          <w:ilvl w:val="0"/>
          <w:numId w:val="29"/>
        </w:numPr>
      </w:pPr>
      <w:r>
        <w:t xml:space="preserve">1 </w:t>
      </w:r>
      <w:r>
        <w:tab/>
        <w:t>LED</w:t>
      </w:r>
    </w:p>
    <w:p w14:paraId="1D977DEA" w14:textId="1028C3E8" w:rsidR="00172201" w:rsidRDefault="00172201" w:rsidP="00172201">
      <w:pPr>
        <w:pStyle w:val="Paragraphedeliste"/>
        <w:numPr>
          <w:ilvl w:val="0"/>
          <w:numId w:val="29"/>
        </w:numPr>
      </w:pPr>
      <w:r>
        <w:t>1</w:t>
      </w:r>
      <w:r>
        <w:tab/>
        <w:t>LDR</w:t>
      </w:r>
    </w:p>
    <w:p w14:paraId="06F04A7D" w14:textId="59F0D2A9" w:rsidR="00172201" w:rsidRDefault="00172201" w:rsidP="00172201">
      <w:pPr>
        <w:pStyle w:val="Paragraphedeliste"/>
        <w:numPr>
          <w:ilvl w:val="0"/>
          <w:numId w:val="29"/>
        </w:numPr>
      </w:pPr>
      <w:r>
        <w:t>1</w:t>
      </w:r>
      <w:r>
        <w:tab/>
        <w:t>DHT11</w:t>
      </w:r>
    </w:p>
    <w:p w14:paraId="06CE8E04" w14:textId="46470D29" w:rsidR="00172201" w:rsidRDefault="00172201" w:rsidP="00172201">
      <w:pPr>
        <w:pStyle w:val="Paragraphedeliste"/>
        <w:numPr>
          <w:ilvl w:val="0"/>
          <w:numId w:val="29"/>
        </w:numPr>
      </w:pPr>
      <w:r>
        <w:t>1</w:t>
      </w:r>
      <w:r>
        <w:tab/>
        <w:t>Bouton Poussoir</w:t>
      </w:r>
    </w:p>
    <w:p w14:paraId="361C4F5A" w14:textId="48983914" w:rsidR="00172201" w:rsidRDefault="00172201" w:rsidP="00172201">
      <w:pPr>
        <w:pStyle w:val="Paragraphedeliste"/>
        <w:numPr>
          <w:ilvl w:val="0"/>
          <w:numId w:val="29"/>
        </w:numPr>
      </w:pPr>
      <w:r>
        <w:t>3</w:t>
      </w:r>
      <w:r>
        <w:tab/>
        <w:t>Résistances de 10k Ohm</w:t>
      </w:r>
    </w:p>
    <w:p w14:paraId="12D2A1F7" w14:textId="7F361C83" w:rsidR="00172201" w:rsidRDefault="00172201" w:rsidP="00172201">
      <w:pPr>
        <w:pStyle w:val="Paragraphedeliste"/>
        <w:numPr>
          <w:ilvl w:val="0"/>
          <w:numId w:val="29"/>
        </w:numPr>
      </w:pPr>
      <w:r>
        <w:t>1</w:t>
      </w:r>
      <w:r>
        <w:tab/>
        <w:t>Résistance de 330 Ohm</w:t>
      </w:r>
    </w:p>
    <w:p w14:paraId="57F65199" w14:textId="17CCFACE" w:rsidR="00172201" w:rsidRDefault="00172201" w:rsidP="00A55EDA"/>
    <w:p w14:paraId="23D556FF" w14:textId="02D636DE" w:rsidR="00172201" w:rsidRDefault="00172201" w:rsidP="00A55EDA"/>
    <w:p w14:paraId="6F0394C6" w14:textId="52FFDED1" w:rsidR="00172201" w:rsidRDefault="00172201" w:rsidP="00A55EDA"/>
    <w:p w14:paraId="3D13E060" w14:textId="1B1E8BF8" w:rsidR="00172201" w:rsidRDefault="00172201" w:rsidP="00A55EDA"/>
    <w:p w14:paraId="7DEC78AA" w14:textId="2ED0C107" w:rsidR="00172201" w:rsidRDefault="00172201" w:rsidP="00A55EDA"/>
    <w:p w14:paraId="1989E8EF" w14:textId="5AB9E5ED" w:rsidR="00172201" w:rsidRDefault="00172201" w:rsidP="00A55EDA"/>
    <w:p w14:paraId="28B68B6B" w14:textId="3636CCE9" w:rsidR="00172201" w:rsidRDefault="00172201" w:rsidP="00A55EDA"/>
    <w:p w14:paraId="58E9E891" w14:textId="77777777" w:rsidR="00172201" w:rsidRPr="0022073B" w:rsidRDefault="00172201" w:rsidP="00A55EDA"/>
    <w:p w14:paraId="43075393" w14:textId="1547EA6C" w:rsidR="0022073B" w:rsidRDefault="0022073B" w:rsidP="00DE319D">
      <w:pPr>
        <w:pStyle w:val="Titre1"/>
        <w:spacing w:after="120"/>
      </w:pPr>
      <w:bookmarkStart w:id="6" w:name="_Toc60834213"/>
      <w:r>
        <w:lastRenderedPageBreak/>
        <w:t>Code source</w:t>
      </w:r>
      <w:bookmarkEnd w:id="6"/>
      <w:r>
        <w:t xml:space="preserve"> </w:t>
      </w:r>
    </w:p>
    <w:p w14:paraId="02F8EBFB" w14:textId="7954099E" w:rsidR="0022073B" w:rsidRDefault="000E23DE" w:rsidP="0022073B">
      <w:pPr>
        <w:pStyle w:val="Titre2"/>
        <w:numPr>
          <w:ilvl w:val="0"/>
          <w:numId w:val="25"/>
        </w:numPr>
      </w:pPr>
      <w:bookmarkStart w:id="7" w:name="_Toc60834214"/>
      <w:r>
        <w:t>Code ESP8266 :</w:t>
      </w:r>
      <w:bookmarkEnd w:id="7"/>
    </w:p>
    <w:tbl>
      <w:tblPr>
        <w:tblW w:w="174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"/>
        <w:gridCol w:w="102"/>
        <w:gridCol w:w="451"/>
        <w:gridCol w:w="16764"/>
      </w:tblGrid>
      <w:tr w:rsidR="00BA3422" w:rsidRPr="002B3981" w14:paraId="4B59E3C5" w14:textId="20D9416F" w:rsidTr="00BA3422">
        <w:trPr>
          <w:tblCellSpacing w:w="15" w:type="dxa"/>
        </w:trPr>
        <w:tc>
          <w:tcPr>
            <w:tcW w:w="0" w:type="auto"/>
            <w:vAlign w:val="center"/>
          </w:tcPr>
          <w:p w14:paraId="3A33AA0C" w14:textId="337973D7" w:rsidR="00BA3422" w:rsidRPr="002B3981" w:rsidRDefault="00BA3422" w:rsidP="00BA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</w:p>
        </w:tc>
        <w:tc>
          <w:tcPr>
            <w:tcW w:w="0" w:type="auto"/>
            <w:vAlign w:val="center"/>
          </w:tcPr>
          <w:p w14:paraId="188542A1" w14:textId="0A22108E" w:rsidR="00BA3422" w:rsidRPr="002B3981" w:rsidRDefault="00BA3422" w:rsidP="00BA3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</w:p>
        </w:tc>
        <w:tc>
          <w:tcPr>
            <w:tcW w:w="0" w:type="auto"/>
            <w:vAlign w:val="center"/>
          </w:tcPr>
          <w:p w14:paraId="03D0A5E3" w14:textId="1EDBAC3C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1</w:t>
            </w:r>
          </w:p>
          <w:p w14:paraId="7678B10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2</w:t>
            </w:r>
          </w:p>
          <w:p w14:paraId="0F2C694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3</w:t>
            </w:r>
          </w:p>
          <w:p w14:paraId="35CECB7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4</w:t>
            </w:r>
          </w:p>
          <w:p w14:paraId="595F65F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5</w:t>
            </w:r>
          </w:p>
          <w:p w14:paraId="3BD6E21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6</w:t>
            </w:r>
          </w:p>
          <w:p w14:paraId="3DAC326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7</w:t>
            </w:r>
          </w:p>
          <w:p w14:paraId="1217173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8</w:t>
            </w:r>
          </w:p>
          <w:p w14:paraId="1AE1E1B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9</w:t>
            </w:r>
          </w:p>
          <w:p w14:paraId="669BCE7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10</w:t>
            </w:r>
          </w:p>
          <w:p w14:paraId="024C878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11</w:t>
            </w:r>
          </w:p>
          <w:p w14:paraId="4CF8B0F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12</w:t>
            </w:r>
          </w:p>
          <w:p w14:paraId="7BA8F86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13</w:t>
            </w:r>
          </w:p>
          <w:p w14:paraId="1C4E52A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14</w:t>
            </w:r>
          </w:p>
          <w:p w14:paraId="03C56BD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15</w:t>
            </w:r>
          </w:p>
          <w:p w14:paraId="47C7FB0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16</w:t>
            </w:r>
          </w:p>
          <w:p w14:paraId="5DF59A5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17</w:t>
            </w:r>
          </w:p>
          <w:p w14:paraId="322F36A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18</w:t>
            </w:r>
          </w:p>
          <w:p w14:paraId="584F805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19</w:t>
            </w:r>
          </w:p>
          <w:p w14:paraId="7CFBC99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20</w:t>
            </w:r>
          </w:p>
          <w:p w14:paraId="6270CDD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21</w:t>
            </w:r>
          </w:p>
          <w:p w14:paraId="1C94946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22</w:t>
            </w:r>
          </w:p>
          <w:p w14:paraId="0B0F211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23</w:t>
            </w:r>
          </w:p>
          <w:p w14:paraId="5E74729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24</w:t>
            </w:r>
          </w:p>
          <w:p w14:paraId="345D473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25</w:t>
            </w:r>
          </w:p>
          <w:p w14:paraId="7982484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26</w:t>
            </w:r>
          </w:p>
          <w:p w14:paraId="161B74D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27</w:t>
            </w:r>
          </w:p>
          <w:p w14:paraId="365EBDB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28</w:t>
            </w:r>
          </w:p>
          <w:p w14:paraId="6BA0EC3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29</w:t>
            </w:r>
          </w:p>
          <w:p w14:paraId="179413C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30</w:t>
            </w:r>
          </w:p>
          <w:p w14:paraId="26C708D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31</w:t>
            </w:r>
          </w:p>
          <w:p w14:paraId="3CA9FFC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32</w:t>
            </w:r>
          </w:p>
          <w:p w14:paraId="60C59A6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33</w:t>
            </w:r>
          </w:p>
          <w:p w14:paraId="17C154F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34</w:t>
            </w:r>
          </w:p>
          <w:p w14:paraId="6EE5184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35</w:t>
            </w:r>
          </w:p>
          <w:p w14:paraId="65E1AE3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36</w:t>
            </w:r>
          </w:p>
          <w:p w14:paraId="1DE4697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37</w:t>
            </w:r>
          </w:p>
          <w:p w14:paraId="5EADCD2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38</w:t>
            </w:r>
          </w:p>
          <w:p w14:paraId="4CA3EE0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39</w:t>
            </w:r>
          </w:p>
          <w:p w14:paraId="47EEE6A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40</w:t>
            </w:r>
          </w:p>
          <w:p w14:paraId="3314187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41</w:t>
            </w:r>
          </w:p>
          <w:p w14:paraId="24FA9D9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42</w:t>
            </w:r>
          </w:p>
          <w:p w14:paraId="3D7C6AF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43</w:t>
            </w:r>
          </w:p>
          <w:p w14:paraId="6920800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44</w:t>
            </w:r>
          </w:p>
          <w:p w14:paraId="1EDBDDB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45</w:t>
            </w:r>
          </w:p>
          <w:p w14:paraId="73D57B2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46</w:t>
            </w:r>
          </w:p>
          <w:p w14:paraId="5FE2D13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47</w:t>
            </w:r>
          </w:p>
          <w:p w14:paraId="1B8259B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48</w:t>
            </w:r>
          </w:p>
          <w:p w14:paraId="72B9B18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49</w:t>
            </w:r>
          </w:p>
          <w:p w14:paraId="58DC6A4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50</w:t>
            </w:r>
          </w:p>
          <w:p w14:paraId="1AE5DE5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51</w:t>
            </w:r>
          </w:p>
          <w:p w14:paraId="7F9074F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52</w:t>
            </w:r>
          </w:p>
          <w:p w14:paraId="63E3359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53</w:t>
            </w:r>
          </w:p>
          <w:p w14:paraId="1E8CAFD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lastRenderedPageBreak/>
              <w:t xml:space="preserve"> 54</w:t>
            </w:r>
          </w:p>
          <w:p w14:paraId="164187F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55</w:t>
            </w:r>
          </w:p>
          <w:p w14:paraId="6B0AF56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56</w:t>
            </w:r>
          </w:p>
          <w:p w14:paraId="1E75AAB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57</w:t>
            </w:r>
          </w:p>
          <w:p w14:paraId="2322115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58</w:t>
            </w:r>
          </w:p>
          <w:p w14:paraId="6D00ADB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59</w:t>
            </w:r>
          </w:p>
          <w:p w14:paraId="4E1547A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60</w:t>
            </w:r>
          </w:p>
          <w:p w14:paraId="2169D8F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61</w:t>
            </w:r>
          </w:p>
          <w:p w14:paraId="74B5174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62</w:t>
            </w:r>
          </w:p>
          <w:p w14:paraId="624BDF2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63</w:t>
            </w:r>
          </w:p>
          <w:p w14:paraId="13BDCB7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64</w:t>
            </w:r>
          </w:p>
          <w:p w14:paraId="73327ED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65</w:t>
            </w:r>
          </w:p>
          <w:p w14:paraId="7338372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66</w:t>
            </w:r>
          </w:p>
          <w:p w14:paraId="4EA8863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67</w:t>
            </w:r>
          </w:p>
          <w:p w14:paraId="3230FA7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68</w:t>
            </w:r>
          </w:p>
          <w:p w14:paraId="1C0579F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69</w:t>
            </w:r>
          </w:p>
          <w:p w14:paraId="19244D8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70</w:t>
            </w:r>
          </w:p>
          <w:p w14:paraId="20BDE26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71</w:t>
            </w:r>
          </w:p>
          <w:p w14:paraId="2FA30DB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72</w:t>
            </w:r>
          </w:p>
          <w:p w14:paraId="1D51005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73</w:t>
            </w:r>
          </w:p>
          <w:p w14:paraId="4786D68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74</w:t>
            </w:r>
          </w:p>
          <w:p w14:paraId="1AE1F45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75</w:t>
            </w:r>
          </w:p>
          <w:p w14:paraId="6967262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76</w:t>
            </w:r>
          </w:p>
          <w:p w14:paraId="3530D9F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77</w:t>
            </w:r>
          </w:p>
          <w:p w14:paraId="2E26294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78</w:t>
            </w:r>
          </w:p>
          <w:p w14:paraId="090B49A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79</w:t>
            </w:r>
          </w:p>
          <w:p w14:paraId="1114C3D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80</w:t>
            </w:r>
          </w:p>
          <w:p w14:paraId="64A8D4F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81</w:t>
            </w:r>
          </w:p>
          <w:p w14:paraId="3BFF99E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82</w:t>
            </w:r>
          </w:p>
          <w:p w14:paraId="57BFB19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83</w:t>
            </w:r>
          </w:p>
          <w:p w14:paraId="700BFD8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84</w:t>
            </w:r>
          </w:p>
          <w:p w14:paraId="170A664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85</w:t>
            </w:r>
          </w:p>
          <w:p w14:paraId="0501C4A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86</w:t>
            </w:r>
          </w:p>
          <w:p w14:paraId="2FE0EF0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87</w:t>
            </w:r>
          </w:p>
          <w:p w14:paraId="633E2B7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88</w:t>
            </w:r>
          </w:p>
          <w:p w14:paraId="63166B3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89</w:t>
            </w:r>
          </w:p>
          <w:p w14:paraId="6E1C07E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90</w:t>
            </w:r>
          </w:p>
          <w:p w14:paraId="44680A7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91</w:t>
            </w:r>
          </w:p>
          <w:p w14:paraId="6666B0F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92</w:t>
            </w:r>
          </w:p>
          <w:p w14:paraId="0CA04BA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93</w:t>
            </w:r>
          </w:p>
          <w:p w14:paraId="7C83F20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94</w:t>
            </w:r>
          </w:p>
          <w:p w14:paraId="6CE9E47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95</w:t>
            </w:r>
          </w:p>
          <w:p w14:paraId="63EF94B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96</w:t>
            </w:r>
          </w:p>
          <w:p w14:paraId="7928C2F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97</w:t>
            </w:r>
          </w:p>
          <w:p w14:paraId="2BCD389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98</w:t>
            </w:r>
          </w:p>
          <w:p w14:paraId="7B00697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99</w:t>
            </w:r>
          </w:p>
          <w:p w14:paraId="59DBFDE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100</w:t>
            </w:r>
          </w:p>
          <w:p w14:paraId="67A8A64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101</w:t>
            </w:r>
          </w:p>
          <w:p w14:paraId="4C004C2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102</w:t>
            </w:r>
          </w:p>
          <w:p w14:paraId="427599B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103</w:t>
            </w:r>
          </w:p>
          <w:p w14:paraId="34976B8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104</w:t>
            </w:r>
          </w:p>
          <w:p w14:paraId="3006118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105</w:t>
            </w:r>
          </w:p>
          <w:p w14:paraId="73DA89C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106</w:t>
            </w:r>
          </w:p>
          <w:p w14:paraId="21E4AA8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107</w:t>
            </w:r>
          </w:p>
          <w:p w14:paraId="5C6ED40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108</w:t>
            </w:r>
          </w:p>
          <w:p w14:paraId="22C932B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109</w:t>
            </w:r>
          </w:p>
          <w:p w14:paraId="1BAA667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lastRenderedPageBreak/>
              <w:t>110</w:t>
            </w:r>
          </w:p>
          <w:p w14:paraId="732A164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111</w:t>
            </w:r>
          </w:p>
          <w:p w14:paraId="30A6B32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112</w:t>
            </w:r>
          </w:p>
          <w:p w14:paraId="0634EDD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113</w:t>
            </w:r>
          </w:p>
          <w:p w14:paraId="3795FE5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114</w:t>
            </w:r>
          </w:p>
          <w:p w14:paraId="104A4AC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115</w:t>
            </w:r>
          </w:p>
          <w:p w14:paraId="0D22CC7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116</w:t>
            </w:r>
          </w:p>
          <w:p w14:paraId="0B09EE5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117</w:t>
            </w:r>
          </w:p>
          <w:p w14:paraId="1709003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118</w:t>
            </w:r>
          </w:p>
          <w:p w14:paraId="4F59B61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119</w:t>
            </w:r>
          </w:p>
          <w:p w14:paraId="3FAC4D9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120</w:t>
            </w:r>
          </w:p>
          <w:p w14:paraId="5029E95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121</w:t>
            </w:r>
          </w:p>
          <w:p w14:paraId="72E93A4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122</w:t>
            </w:r>
          </w:p>
          <w:p w14:paraId="786E35F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123</w:t>
            </w:r>
          </w:p>
          <w:p w14:paraId="37196C7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124</w:t>
            </w:r>
          </w:p>
          <w:p w14:paraId="6564124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125</w:t>
            </w:r>
          </w:p>
          <w:p w14:paraId="4B1E65A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126</w:t>
            </w:r>
          </w:p>
          <w:p w14:paraId="682F213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127</w:t>
            </w:r>
          </w:p>
          <w:p w14:paraId="731A41D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128</w:t>
            </w:r>
          </w:p>
          <w:p w14:paraId="515D203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129</w:t>
            </w:r>
          </w:p>
          <w:p w14:paraId="7CAA881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130</w:t>
            </w:r>
          </w:p>
          <w:p w14:paraId="3534DD7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131</w:t>
            </w:r>
          </w:p>
          <w:p w14:paraId="481FD2F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132</w:t>
            </w:r>
          </w:p>
          <w:p w14:paraId="07EC962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133</w:t>
            </w:r>
          </w:p>
          <w:p w14:paraId="1A4878B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134</w:t>
            </w:r>
          </w:p>
          <w:p w14:paraId="694C8AB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135</w:t>
            </w:r>
          </w:p>
          <w:p w14:paraId="3872F7E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136</w:t>
            </w:r>
          </w:p>
          <w:p w14:paraId="2D9C6BA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137</w:t>
            </w:r>
          </w:p>
          <w:p w14:paraId="64DB85C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138</w:t>
            </w:r>
          </w:p>
          <w:p w14:paraId="54A799B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139</w:t>
            </w:r>
          </w:p>
          <w:p w14:paraId="3CC05EA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140</w:t>
            </w:r>
          </w:p>
          <w:p w14:paraId="3AFB81A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141</w:t>
            </w:r>
          </w:p>
          <w:p w14:paraId="5DAA003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142</w:t>
            </w:r>
          </w:p>
          <w:p w14:paraId="5DD642C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143</w:t>
            </w:r>
          </w:p>
          <w:p w14:paraId="7FCD74A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144</w:t>
            </w:r>
          </w:p>
          <w:p w14:paraId="0800539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145</w:t>
            </w:r>
          </w:p>
          <w:p w14:paraId="0F94126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146</w:t>
            </w:r>
          </w:p>
          <w:p w14:paraId="3E9238D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147</w:t>
            </w:r>
          </w:p>
          <w:p w14:paraId="0A9B073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148</w:t>
            </w:r>
          </w:p>
          <w:p w14:paraId="786FA50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149</w:t>
            </w:r>
          </w:p>
          <w:p w14:paraId="6E1B39F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150</w:t>
            </w:r>
          </w:p>
          <w:p w14:paraId="258C722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151</w:t>
            </w:r>
          </w:p>
          <w:p w14:paraId="18043AE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152</w:t>
            </w:r>
          </w:p>
          <w:p w14:paraId="7553951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153</w:t>
            </w:r>
          </w:p>
          <w:p w14:paraId="228C6F6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154</w:t>
            </w:r>
          </w:p>
          <w:p w14:paraId="49AFFE6A" w14:textId="009A6B42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155</w:t>
            </w:r>
          </w:p>
        </w:tc>
        <w:tc>
          <w:tcPr>
            <w:tcW w:w="0" w:type="auto"/>
            <w:vAlign w:val="center"/>
          </w:tcPr>
          <w:p w14:paraId="3F11763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888888"/>
                <w:sz w:val="10"/>
                <w:szCs w:val="10"/>
                <w:lang w:val="en-GB"/>
              </w:rPr>
              <w:lastRenderedPageBreak/>
              <w:t xml:space="preserve">/* </w:t>
            </w:r>
            <w:proofErr w:type="spellStart"/>
            <w:r w:rsidRPr="00BA3422">
              <w:rPr>
                <w:color w:val="888888"/>
                <w:sz w:val="10"/>
                <w:szCs w:val="10"/>
                <w:lang w:val="en-GB"/>
              </w:rPr>
              <w:t>Bibliothèques</w:t>
            </w:r>
            <w:proofErr w:type="spellEnd"/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 */</w:t>
            </w:r>
          </w:p>
          <w:p w14:paraId="1BF1723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18B6FFB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557799"/>
                <w:sz w:val="10"/>
                <w:szCs w:val="10"/>
                <w:lang w:val="en-GB"/>
              </w:rPr>
              <w:t>#include &lt;</w:t>
            </w:r>
            <w:proofErr w:type="spellStart"/>
            <w:r w:rsidRPr="00BA3422">
              <w:rPr>
                <w:color w:val="557799"/>
                <w:sz w:val="10"/>
                <w:szCs w:val="10"/>
                <w:lang w:val="en-GB"/>
              </w:rPr>
              <w:t>Arduino.h</w:t>
            </w:r>
            <w:proofErr w:type="spellEnd"/>
            <w:r w:rsidRPr="00BA3422">
              <w:rPr>
                <w:color w:val="557799"/>
                <w:sz w:val="10"/>
                <w:szCs w:val="10"/>
                <w:lang w:val="en-GB"/>
              </w:rPr>
              <w:t xml:space="preserve">&gt;                    </w:t>
            </w:r>
          </w:p>
          <w:p w14:paraId="3F7E077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557799"/>
                <w:sz w:val="10"/>
                <w:szCs w:val="10"/>
                <w:lang w:val="en-GB"/>
              </w:rPr>
              <w:t>#include &lt;ESP8266WiFi.h&gt;</w:t>
            </w:r>
          </w:p>
          <w:p w14:paraId="60F1729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557799"/>
                <w:sz w:val="10"/>
                <w:szCs w:val="10"/>
                <w:lang w:val="en-GB"/>
              </w:rPr>
              <w:t>#include &lt;</w:t>
            </w:r>
            <w:proofErr w:type="spellStart"/>
            <w:r w:rsidRPr="00BA3422">
              <w:rPr>
                <w:color w:val="557799"/>
                <w:sz w:val="10"/>
                <w:szCs w:val="10"/>
                <w:lang w:val="en-GB"/>
              </w:rPr>
              <w:t>WiFiClientSecure.h</w:t>
            </w:r>
            <w:proofErr w:type="spellEnd"/>
            <w:r w:rsidRPr="00BA3422">
              <w:rPr>
                <w:color w:val="557799"/>
                <w:sz w:val="10"/>
                <w:szCs w:val="10"/>
                <w:lang w:val="en-GB"/>
              </w:rPr>
              <w:t>&gt;</w:t>
            </w:r>
          </w:p>
          <w:p w14:paraId="29C4F4B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557799"/>
                <w:sz w:val="10"/>
                <w:szCs w:val="10"/>
                <w:lang w:val="en-GB"/>
              </w:rPr>
              <w:t>#include "</w:t>
            </w:r>
            <w:proofErr w:type="spellStart"/>
            <w:r w:rsidRPr="00BA3422">
              <w:rPr>
                <w:color w:val="557799"/>
                <w:sz w:val="10"/>
                <w:szCs w:val="10"/>
                <w:lang w:val="en-GB"/>
              </w:rPr>
              <w:t>DHT.h</w:t>
            </w:r>
            <w:proofErr w:type="spellEnd"/>
            <w:r w:rsidRPr="00BA3422">
              <w:rPr>
                <w:color w:val="557799"/>
                <w:sz w:val="10"/>
                <w:szCs w:val="10"/>
                <w:lang w:val="en-GB"/>
              </w:rPr>
              <w:t>"</w:t>
            </w:r>
          </w:p>
          <w:p w14:paraId="03EC509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1BDBA6D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888888"/>
                <w:sz w:val="10"/>
                <w:szCs w:val="10"/>
                <w:lang w:val="en-GB"/>
              </w:rPr>
              <w:t>/* Variables */</w:t>
            </w:r>
          </w:p>
          <w:p w14:paraId="549C499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0AC0FF2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WiFiClientSecure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gsclient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;</w:t>
            </w:r>
          </w:p>
          <w:p w14:paraId="2908487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String GAS_ID =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"AKfycbybjsotK0WczFlCYcgxVW9FIZJPjjyWERmYpc7iVP3F1HJZBrA"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;    </w:t>
            </w:r>
            <w:r w:rsidRPr="00BA3422">
              <w:rPr>
                <w:color w:val="888888"/>
                <w:sz w:val="10"/>
                <w:szCs w:val="10"/>
                <w:lang w:val="en-GB"/>
              </w:rPr>
              <w:t>//</w:t>
            </w:r>
            <w:proofErr w:type="spellStart"/>
            <w:r w:rsidRPr="00BA3422">
              <w:rPr>
                <w:color w:val="888888"/>
                <w:sz w:val="10"/>
                <w:szCs w:val="10"/>
                <w:lang w:val="en-GB"/>
              </w:rPr>
              <w:t>getactivespreadsheetID</w:t>
            </w:r>
            <w:proofErr w:type="spellEnd"/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 </w:t>
            </w:r>
          </w:p>
          <w:p w14:paraId="3DD0CEE7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proofErr w:type="gramStart"/>
            <w:r w:rsidRPr="00DE319D">
              <w:rPr>
                <w:b/>
                <w:bCs/>
                <w:color w:val="008800"/>
                <w:sz w:val="10"/>
                <w:szCs w:val="10"/>
              </w:rPr>
              <w:t>const</w:t>
            </w:r>
            <w:proofErr w:type="spellEnd"/>
            <w:proofErr w:type="gramEnd"/>
            <w:r w:rsidRPr="00DE319D">
              <w:rPr>
                <w:color w:val="333333"/>
                <w:sz w:val="10"/>
                <w:szCs w:val="10"/>
              </w:rPr>
              <w:t xml:space="preserve"> </w:t>
            </w:r>
            <w:r w:rsidRPr="00DE319D">
              <w:rPr>
                <w:b/>
                <w:bCs/>
                <w:color w:val="333399"/>
                <w:sz w:val="10"/>
                <w:szCs w:val="10"/>
              </w:rPr>
              <w:t>char</w:t>
            </w:r>
            <w:r w:rsidRPr="00DE319D">
              <w:rPr>
                <w:color w:val="333333"/>
                <w:sz w:val="10"/>
                <w:szCs w:val="10"/>
              </w:rPr>
              <w:t xml:space="preserve">* 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fingerprint</w:t>
            </w:r>
            <w:proofErr w:type="spellEnd"/>
            <w:r w:rsidRPr="00DE319D">
              <w:rPr>
                <w:color w:val="333333"/>
                <w:sz w:val="10"/>
                <w:szCs w:val="10"/>
              </w:rPr>
              <w:t xml:space="preserve"> = </w:t>
            </w:r>
            <w:r w:rsidRPr="00DE319D">
              <w:rPr>
                <w:color w:val="333333"/>
                <w:sz w:val="10"/>
                <w:szCs w:val="10"/>
                <w:shd w:val="clear" w:color="auto" w:fill="FFF0F0"/>
              </w:rPr>
              <w:t>"46 B2 C3 44 9C 59 09 8B 01 B6 F8 BD 4C FB 00 74 91 2F EF F6"</w:t>
            </w:r>
            <w:r w:rsidRPr="00DE319D">
              <w:rPr>
                <w:color w:val="333333"/>
                <w:sz w:val="10"/>
                <w:szCs w:val="10"/>
              </w:rPr>
              <w:t xml:space="preserve">;  </w:t>
            </w:r>
            <w:r w:rsidRPr="00DE319D">
              <w:rPr>
                <w:color w:val="888888"/>
                <w:sz w:val="10"/>
                <w:szCs w:val="10"/>
              </w:rPr>
              <w:t xml:space="preserve">//génération d'un </w:t>
            </w:r>
            <w:proofErr w:type="spellStart"/>
            <w:r w:rsidRPr="00DE319D">
              <w:rPr>
                <w:color w:val="888888"/>
                <w:sz w:val="10"/>
                <w:szCs w:val="10"/>
              </w:rPr>
              <w:t>fingerprint</w:t>
            </w:r>
            <w:proofErr w:type="spellEnd"/>
          </w:p>
          <w:p w14:paraId="0E9E4D5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proofErr w:type="gramStart"/>
            <w:r w:rsidRPr="00BA3422">
              <w:rPr>
                <w:b/>
                <w:bCs/>
                <w:color w:val="008800"/>
                <w:sz w:val="10"/>
                <w:szCs w:val="10"/>
              </w:rPr>
              <w:t>const</w:t>
            </w:r>
            <w:proofErr w:type="spellEnd"/>
            <w:proofErr w:type="gram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r w:rsidRPr="00BA3422">
              <w:rPr>
                <w:b/>
                <w:bCs/>
                <w:color w:val="333399"/>
                <w:sz w:val="10"/>
                <w:szCs w:val="10"/>
              </w:rPr>
              <w:t>char</w:t>
            </w:r>
            <w:r w:rsidRPr="00BA3422">
              <w:rPr>
                <w:color w:val="333333"/>
                <w:sz w:val="10"/>
                <w:szCs w:val="10"/>
              </w:rPr>
              <w:t xml:space="preserve">* host =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</w:rPr>
              <w:t>"script.google.com"</w:t>
            </w:r>
            <w:r w:rsidRPr="00BA3422">
              <w:rPr>
                <w:color w:val="333333"/>
                <w:sz w:val="10"/>
                <w:szCs w:val="10"/>
              </w:rPr>
              <w:t xml:space="preserve">;  </w:t>
            </w:r>
            <w:r w:rsidRPr="00BA3422">
              <w:rPr>
                <w:color w:val="888888"/>
                <w:sz w:val="10"/>
                <w:szCs w:val="10"/>
              </w:rPr>
              <w:t>// configuration de l'hôte</w:t>
            </w:r>
          </w:p>
          <w:p w14:paraId="6A089DE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008800"/>
                <w:sz w:val="10"/>
                <w:szCs w:val="10"/>
              </w:rPr>
              <w:t>const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httpsPort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</w:t>
            </w:r>
            <w:r w:rsidRPr="00BA3422">
              <w:rPr>
                <w:b/>
                <w:bCs/>
                <w:color w:val="0000DD"/>
                <w:sz w:val="10"/>
                <w:szCs w:val="10"/>
              </w:rPr>
              <w:t>443</w:t>
            </w:r>
            <w:r w:rsidRPr="00BA3422">
              <w:rPr>
                <w:color w:val="333333"/>
                <w:sz w:val="10"/>
                <w:szCs w:val="10"/>
              </w:rPr>
              <w:t xml:space="preserve">;  </w:t>
            </w:r>
            <w:r w:rsidRPr="00BA3422">
              <w:rPr>
                <w:color w:val="888888"/>
                <w:sz w:val="10"/>
                <w:szCs w:val="10"/>
              </w:rPr>
              <w:t>// configuration du port https</w:t>
            </w:r>
          </w:p>
          <w:p w14:paraId="679F58D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67206F2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557799"/>
                <w:sz w:val="10"/>
                <w:szCs w:val="10"/>
              </w:rPr>
              <w:t xml:space="preserve">#ifndef STASSID                         </w:t>
            </w:r>
            <w:r w:rsidRPr="00BA3422">
              <w:rPr>
                <w:color w:val="888888"/>
                <w:sz w:val="10"/>
                <w:szCs w:val="10"/>
              </w:rPr>
              <w:t xml:space="preserve">//configuration nom du Wi-Fi et de son mot de passe </w:t>
            </w:r>
          </w:p>
          <w:p w14:paraId="6255CBD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557799"/>
                <w:sz w:val="10"/>
                <w:szCs w:val="10"/>
              </w:rPr>
              <w:t xml:space="preserve">#define STASSID "bbox-Sophie1"          </w:t>
            </w:r>
            <w:r w:rsidRPr="00BA3422">
              <w:rPr>
                <w:color w:val="888888"/>
                <w:sz w:val="10"/>
                <w:szCs w:val="10"/>
              </w:rPr>
              <w:t>// nom du Wi-Fi</w:t>
            </w:r>
          </w:p>
          <w:p w14:paraId="107AD82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557799"/>
                <w:sz w:val="10"/>
                <w:szCs w:val="10"/>
              </w:rPr>
              <w:t xml:space="preserve">#define STAPSK  "20150509Sophi"         </w:t>
            </w:r>
            <w:r w:rsidRPr="00BA3422">
              <w:rPr>
                <w:color w:val="888888"/>
                <w:sz w:val="10"/>
                <w:szCs w:val="10"/>
              </w:rPr>
              <w:t>// mot de passe du Wi-Fi</w:t>
            </w:r>
          </w:p>
          <w:p w14:paraId="53C3BF4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557799"/>
                <w:sz w:val="10"/>
                <w:szCs w:val="10"/>
                <w:lang w:val="en-GB"/>
              </w:rPr>
              <w:t>#endif</w:t>
            </w:r>
          </w:p>
          <w:p w14:paraId="178D5EC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proofErr w:type="spellStart"/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const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</w:t>
            </w:r>
            <w:r w:rsidRPr="00BA3422">
              <w:rPr>
                <w:b/>
                <w:bCs/>
                <w:color w:val="333399"/>
                <w:sz w:val="10"/>
                <w:szCs w:val="10"/>
                <w:lang w:val="en-GB"/>
              </w:rPr>
              <w:t>char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*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ssid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= STASSID;               </w:t>
            </w:r>
          </w:p>
          <w:p w14:paraId="2579F8A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008800"/>
                <w:sz w:val="10"/>
                <w:szCs w:val="10"/>
              </w:rPr>
              <w:t>const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r w:rsidRPr="00BA3422">
              <w:rPr>
                <w:b/>
                <w:bCs/>
                <w:color w:val="333399"/>
                <w:sz w:val="10"/>
                <w:szCs w:val="10"/>
              </w:rPr>
              <w:t>char</w:t>
            </w:r>
            <w:r w:rsidRPr="00BA3422">
              <w:rPr>
                <w:color w:val="333333"/>
                <w:sz w:val="10"/>
                <w:szCs w:val="10"/>
              </w:rPr>
              <w:t xml:space="preserve">*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password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STAPSK;            </w:t>
            </w:r>
          </w:p>
          <w:p w14:paraId="5344B18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0D5C3F6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008800"/>
                <w:sz w:val="10"/>
                <w:szCs w:val="10"/>
              </w:rPr>
              <w:t>const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BUTTON = D0;          </w:t>
            </w:r>
            <w:r w:rsidRPr="00BA3422">
              <w:rPr>
                <w:color w:val="888888"/>
                <w:sz w:val="10"/>
                <w:szCs w:val="10"/>
              </w:rPr>
              <w:t xml:space="preserve">// Lier la Pin D0 à notre bouton         </w:t>
            </w:r>
          </w:p>
          <w:p w14:paraId="26F7EE7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008800"/>
                <w:sz w:val="10"/>
                <w:szCs w:val="10"/>
              </w:rPr>
              <w:t>const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LEDred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D1;          </w:t>
            </w:r>
            <w:r w:rsidRPr="00BA3422">
              <w:rPr>
                <w:color w:val="888888"/>
                <w:sz w:val="10"/>
                <w:szCs w:val="10"/>
              </w:rPr>
              <w:t xml:space="preserve">// Lier la Pin D1 à notre LED rouge     </w:t>
            </w:r>
          </w:p>
          <w:p w14:paraId="1084F61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008800"/>
                <w:sz w:val="10"/>
                <w:szCs w:val="10"/>
              </w:rPr>
              <w:t>const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LDR = A0;             </w:t>
            </w:r>
            <w:r w:rsidRPr="00BA3422">
              <w:rPr>
                <w:color w:val="888888"/>
                <w:sz w:val="10"/>
                <w:szCs w:val="10"/>
              </w:rPr>
              <w:t xml:space="preserve">// Lier la Pin A0 à notre capteur de Luminosité     </w:t>
            </w:r>
          </w:p>
          <w:p w14:paraId="57E2CC6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32C7FCF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3D401AA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float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humy;                     </w:t>
            </w:r>
            <w:r w:rsidRPr="00BA3422">
              <w:rPr>
                <w:color w:val="888888"/>
                <w:sz w:val="10"/>
                <w:szCs w:val="10"/>
              </w:rPr>
              <w:t>// Variable pour l'humidité</w:t>
            </w:r>
          </w:p>
          <w:p w14:paraId="5F4BFFE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float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temp;                     </w:t>
            </w:r>
            <w:r w:rsidRPr="00BA3422">
              <w:rPr>
                <w:color w:val="888888"/>
                <w:sz w:val="10"/>
                <w:szCs w:val="10"/>
              </w:rPr>
              <w:t>// Variable pour la température</w:t>
            </w:r>
          </w:p>
          <w:p w14:paraId="01A4ABA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lumi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;                       </w:t>
            </w:r>
            <w:r w:rsidRPr="00BA3422">
              <w:rPr>
                <w:color w:val="888888"/>
                <w:sz w:val="10"/>
                <w:szCs w:val="10"/>
              </w:rPr>
              <w:t>// Variable pour la luminosité</w:t>
            </w:r>
          </w:p>
          <w:p w14:paraId="255975F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state_button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</w:t>
            </w:r>
            <w:r w:rsidRPr="00BA3422">
              <w:rPr>
                <w:b/>
                <w:bCs/>
                <w:color w:val="0000DD"/>
                <w:sz w:val="10"/>
                <w:szCs w:val="10"/>
              </w:rPr>
              <w:t>0</w:t>
            </w:r>
            <w:r w:rsidRPr="00BA3422">
              <w:rPr>
                <w:color w:val="333333"/>
                <w:sz w:val="10"/>
                <w:szCs w:val="10"/>
              </w:rPr>
              <w:t xml:space="preserve">;           </w:t>
            </w:r>
            <w:r w:rsidRPr="00BA3422">
              <w:rPr>
                <w:color w:val="888888"/>
                <w:sz w:val="10"/>
                <w:szCs w:val="10"/>
              </w:rPr>
              <w:t>// Variable pour l'état de notre bouton</w:t>
            </w:r>
          </w:p>
          <w:p w14:paraId="740E5D5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flag_button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</w:t>
            </w:r>
            <w:r w:rsidRPr="00BA3422">
              <w:rPr>
                <w:b/>
                <w:bCs/>
                <w:color w:val="0000DD"/>
                <w:sz w:val="10"/>
                <w:szCs w:val="10"/>
              </w:rPr>
              <w:t>0</w:t>
            </w:r>
            <w:r w:rsidRPr="00BA3422">
              <w:rPr>
                <w:color w:val="333333"/>
                <w:sz w:val="10"/>
                <w:szCs w:val="10"/>
              </w:rPr>
              <w:t xml:space="preserve">;            </w:t>
            </w:r>
            <w:r w:rsidRPr="00BA3422">
              <w:rPr>
                <w:color w:val="888888"/>
                <w:sz w:val="10"/>
                <w:szCs w:val="10"/>
              </w:rPr>
              <w:t>// flag du bouton</w:t>
            </w:r>
          </w:p>
          <w:p w14:paraId="661FC03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count = </w:t>
            </w:r>
            <w:r w:rsidRPr="00BA3422">
              <w:rPr>
                <w:b/>
                <w:bCs/>
                <w:color w:val="0000DD"/>
                <w:sz w:val="10"/>
                <w:szCs w:val="10"/>
              </w:rPr>
              <w:t>0</w:t>
            </w:r>
            <w:r w:rsidRPr="00BA3422">
              <w:rPr>
                <w:color w:val="333333"/>
                <w:sz w:val="10"/>
                <w:szCs w:val="10"/>
              </w:rPr>
              <w:t xml:space="preserve">;                  </w:t>
            </w:r>
            <w:r w:rsidRPr="00BA3422">
              <w:rPr>
                <w:color w:val="888888"/>
                <w:sz w:val="10"/>
                <w:szCs w:val="10"/>
              </w:rPr>
              <w:t>// compteur du nombre d'appui sur le bouton</w:t>
            </w:r>
          </w:p>
          <w:p w14:paraId="6B1CD11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4B8F6A6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557799"/>
                <w:sz w:val="10"/>
                <w:szCs w:val="10"/>
              </w:rPr>
              <w:t xml:space="preserve">#define DHTPIN D6     </w:t>
            </w:r>
            <w:r w:rsidRPr="00BA3422">
              <w:rPr>
                <w:color w:val="888888"/>
                <w:sz w:val="10"/>
                <w:szCs w:val="10"/>
              </w:rPr>
              <w:t xml:space="preserve">// Lier la Pin D6 à notre capteur DHT     </w:t>
            </w:r>
          </w:p>
          <w:p w14:paraId="57F0D61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557799"/>
                <w:sz w:val="10"/>
                <w:szCs w:val="10"/>
              </w:rPr>
              <w:t xml:space="preserve">#define DHTTYPE    DHT11     </w:t>
            </w:r>
            <w:r w:rsidRPr="00BA3422">
              <w:rPr>
                <w:color w:val="888888"/>
                <w:sz w:val="10"/>
                <w:szCs w:val="10"/>
              </w:rPr>
              <w:t>// Préciser le type de DHT, ici le DHT 11</w:t>
            </w:r>
          </w:p>
          <w:p w14:paraId="4D521BC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DHT </w:t>
            </w:r>
            <w:proofErr w:type="spellStart"/>
            <w:r w:rsidRPr="00BA3422">
              <w:rPr>
                <w:b/>
                <w:bCs/>
                <w:color w:val="0066BB"/>
                <w:sz w:val="10"/>
                <w:szCs w:val="10"/>
              </w:rPr>
              <w:t>dht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(DHTPIN, DHTTYPE);     </w:t>
            </w:r>
            <w:r w:rsidRPr="00BA3422">
              <w:rPr>
                <w:color w:val="888888"/>
                <w:sz w:val="10"/>
                <w:szCs w:val="10"/>
              </w:rPr>
              <w:t>// configuration de notre DHT en précisant via nos variables: La Pin et le type de DHT</w:t>
            </w:r>
          </w:p>
          <w:p w14:paraId="6201737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6CB6AC6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888888"/>
                <w:sz w:val="10"/>
                <w:szCs w:val="10"/>
              </w:rPr>
              <w:t>/* Fonction du Bouton poussoir */</w:t>
            </w:r>
          </w:p>
          <w:p w14:paraId="37021E3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674E734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void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b/>
                <w:bCs/>
                <w:color w:val="0066BB"/>
                <w:sz w:val="10"/>
                <w:szCs w:val="10"/>
              </w:rPr>
              <w:t>button_Read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()      </w:t>
            </w:r>
            <w:r w:rsidRPr="00BA3422">
              <w:rPr>
                <w:color w:val="888888"/>
                <w:sz w:val="10"/>
                <w:szCs w:val="10"/>
              </w:rPr>
              <w:t>//cette fonction va servir à ce que pour un appui il y ai un envoi de donnée</w:t>
            </w:r>
          </w:p>
          <w:p w14:paraId="47AA682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{</w:t>
            </w:r>
          </w:p>
          <w:p w14:paraId="6F6B755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state_button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digitalRead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(BUTTON);   </w:t>
            </w:r>
            <w:r w:rsidRPr="00BA3422">
              <w:rPr>
                <w:color w:val="888888"/>
                <w:sz w:val="10"/>
                <w:szCs w:val="10"/>
              </w:rPr>
              <w:t xml:space="preserve">// Lire l'état du bouton et l'attribuer à notre variable 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state_button</w:t>
            </w:r>
            <w:proofErr w:type="spellEnd"/>
          </w:p>
          <w:p w14:paraId="08807EA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  </w:t>
            </w:r>
            <w:r w:rsidRPr="00BA3422">
              <w:rPr>
                <w:b/>
                <w:bCs/>
                <w:color w:val="008800"/>
                <w:sz w:val="10"/>
                <w:szCs w:val="10"/>
              </w:rPr>
              <w:t>if</w:t>
            </w:r>
            <w:r w:rsidRPr="00BA3422">
              <w:rPr>
                <w:color w:val="333333"/>
                <w:sz w:val="10"/>
                <w:szCs w:val="10"/>
              </w:rPr>
              <w:t xml:space="preserve"> (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state_button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== LOW)  </w:t>
            </w:r>
            <w:r w:rsidRPr="00BA3422">
              <w:rPr>
                <w:color w:val="888888"/>
                <w:sz w:val="10"/>
                <w:szCs w:val="10"/>
              </w:rPr>
              <w:t>// comme le bouton est en pull-up on met le flag à 1 quand l'état du bouton est BAS</w:t>
            </w:r>
          </w:p>
          <w:p w14:paraId="448727B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  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{</w:t>
            </w:r>
          </w:p>
          <w:p w14:paraId="100BF5B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  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flag_button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= </w:t>
            </w:r>
            <w:r w:rsidRPr="00BA3422">
              <w:rPr>
                <w:b/>
                <w:bCs/>
                <w:color w:val="0000DD"/>
                <w:sz w:val="10"/>
                <w:szCs w:val="10"/>
                <w:lang w:val="en-GB"/>
              </w:rPr>
              <w:t>1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;</w:t>
            </w:r>
          </w:p>
          <w:p w14:paraId="35DE63F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}</w:t>
            </w:r>
          </w:p>
          <w:p w14:paraId="2FACF50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if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(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flag_button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== </w:t>
            </w:r>
            <w:r w:rsidRPr="00BA3422">
              <w:rPr>
                <w:b/>
                <w:bCs/>
                <w:color w:val="0000DD"/>
                <w:sz w:val="10"/>
                <w:szCs w:val="10"/>
                <w:lang w:val="en-GB"/>
              </w:rPr>
              <w:t>1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&amp;&amp;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state_button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== HIGH)         </w:t>
            </w:r>
          </w:p>
          <w:p w14:paraId="1942187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r w:rsidRPr="00BA3422">
              <w:rPr>
                <w:color w:val="333333"/>
                <w:sz w:val="10"/>
                <w:szCs w:val="10"/>
              </w:rPr>
              <w:t>{</w:t>
            </w:r>
          </w:p>
          <w:p w14:paraId="17B25DA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      count += </w:t>
            </w:r>
            <w:r w:rsidRPr="00BA3422">
              <w:rPr>
                <w:b/>
                <w:bCs/>
                <w:color w:val="0000DD"/>
                <w:sz w:val="10"/>
                <w:szCs w:val="10"/>
              </w:rPr>
              <w:t>1</w:t>
            </w:r>
            <w:r w:rsidRPr="00BA3422">
              <w:rPr>
                <w:color w:val="333333"/>
                <w:sz w:val="10"/>
                <w:szCs w:val="10"/>
              </w:rPr>
              <w:t xml:space="preserve">;             </w:t>
            </w:r>
            <w:r w:rsidRPr="00BA3422">
              <w:rPr>
                <w:color w:val="888888"/>
                <w:sz w:val="10"/>
                <w:szCs w:val="10"/>
              </w:rPr>
              <w:t>//incrémentation du compteur</w:t>
            </w:r>
          </w:p>
          <w:p w14:paraId="30BFE59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    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flag_button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</w:t>
            </w:r>
            <w:r w:rsidRPr="00BA3422">
              <w:rPr>
                <w:b/>
                <w:bCs/>
                <w:color w:val="0000DD"/>
                <w:sz w:val="10"/>
                <w:szCs w:val="10"/>
              </w:rPr>
              <w:t>0</w:t>
            </w:r>
            <w:r w:rsidRPr="00BA3422">
              <w:rPr>
                <w:color w:val="333333"/>
                <w:sz w:val="10"/>
                <w:szCs w:val="10"/>
              </w:rPr>
              <w:t>;</w:t>
            </w:r>
          </w:p>
          <w:p w14:paraId="4CD80A2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  }</w:t>
            </w:r>
          </w:p>
          <w:p w14:paraId="170B5A4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}</w:t>
            </w:r>
          </w:p>
          <w:p w14:paraId="29925DC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6F23B5C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888888"/>
                <w:sz w:val="10"/>
                <w:szCs w:val="10"/>
              </w:rPr>
              <w:t>/* Fonction d'envoi de données */</w:t>
            </w:r>
          </w:p>
          <w:p w14:paraId="4800F55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67D031D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void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b/>
                <w:bCs/>
                <w:color w:val="0066BB"/>
                <w:sz w:val="10"/>
                <w:szCs w:val="10"/>
              </w:rPr>
              <w:t>sendData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>(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x,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y,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z)  </w:t>
            </w:r>
            <w:r w:rsidRPr="00BA3422">
              <w:rPr>
                <w:color w:val="888888"/>
                <w:sz w:val="10"/>
                <w:szCs w:val="10"/>
              </w:rPr>
              <w:t>// prend comme paramètre les données que l'on souhaite envoyer, ici température, humidité et luminosité</w:t>
            </w:r>
          </w:p>
          <w:p w14:paraId="3913EF6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>{</w:t>
            </w:r>
          </w:p>
          <w:p w14:paraId="4CD3F90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"connecting to 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7B05DE6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(host);</w:t>
            </w:r>
          </w:p>
          <w:p w14:paraId="2B330E1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gsclient.setInsecure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();   </w:t>
            </w:r>
          </w:p>
          <w:p w14:paraId="60B019A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b/>
                <w:bCs/>
                <w:color w:val="008800"/>
                <w:sz w:val="10"/>
                <w:szCs w:val="10"/>
              </w:rPr>
              <w:t>if</w:t>
            </w:r>
            <w:r w:rsidRPr="00BA3422">
              <w:rPr>
                <w:color w:val="333333"/>
                <w:sz w:val="10"/>
                <w:szCs w:val="10"/>
              </w:rPr>
              <w:t xml:space="preserve"> (!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gsclient.connect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</w:rPr>
              <w:t>"script.google.com"</w:t>
            </w:r>
            <w:r w:rsidRPr="00BA3422">
              <w:rPr>
                <w:color w:val="333333"/>
                <w:sz w:val="10"/>
                <w:szCs w:val="10"/>
              </w:rPr>
              <w:t xml:space="preserve">,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httpsPort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))  </w:t>
            </w:r>
            <w:r w:rsidRPr="00BA3422">
              <w:rPr>
                <w:color w:val="888888"/>
                <w:sz w:val="10"/>
                <w:szCs w:val="10"/>
              </w:rPr>
              <w:t xml:space="preserve">// on vérifie le port et le 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fingerprint</w:t>
            </w:r>
            <w:proofErr w:type="spellEnd"/>
          </w:p>
          <w:p w14:paraId="5ED5670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{</w:t>
            </w:r>
          </w:p>
          <w:p w14:paraId="3BDE29F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"connection failed"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54FCF24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return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;</w:t>
            </w:r>
          </w:p>
          <w:p w14:paraId="06E83A5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r w:rsidRPr="00BA3422">
              <w:rPr>
                <w:color w:val="333333"/>
                <w:sz w:val="10"/>
                <w:szCs w:val="10"/>
              </w:rPr>
              <w:t>}</w:t>
            </w:r>
          </w:p>
          <w:p w14:paraId="161297D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b/>
                <w:bCs/>
                <w:color w:val="008800"/>
                <w:sz w:val="10"/>
                <w:szCs w:val="10"/>
              </w:rPr>
              <w:t>if</w:t>
            </w:r>
            <w:r w:rsidRPr="00BA3422">
              <w:rPr>
                <w:color w:val="333333"/>
                <w:sz w:val="10"/>
                <w:szCs w:val="10"/>
              </w:rPr>
              <w:t xml:space="preserve"> (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gsclient.verify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>(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fingerprint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, host))   </w:t>
            </w:r>
            <w:r w:rsidRPr="00BA3422">
              <w:rPr>
                <w:color w:val="888888"/>
                <w:sz w:val="10"/>
                <w:szCs w:val="10"/>
              </w:rPr>
              <w:t xml:space="preserve">// on vérifie le port et le 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fingerprint</w:t>
            </w:r>
            <w:proofErr w:type="spellEnd"/>
          </w:p>
          <w:p w14:paraId="6258A99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{</w:t>
            </w:r>
          </w:p>
          <w:p w14:paraId="7E6FCBF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"certificate matches"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21EFC99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} </w:t>
            </w:r>
          </w:p>
          <w:p w14:paraId="0714CAF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else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</w:t>
            </w:r>
          </w:p>
          <w:p w14:paraId="43BB594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{</w:t>
            </w:r>
          </w:p>
          <w:p w14:paraId="055C895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"certificate doesn't match"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4A0E210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r w:rsidRPr="00BA3422">
              <w:rPr>
                <w:color w:val="333333"/>
                <w:sz w:val="10"/>
                <w:szCs w:val="10"/>
              </w:rPr>
              <w:t>}</w:t>
            </w:r>
          </w:p>
          <w:p w14:paraId="1B14FF0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color w:val="888888"/>
                <w:sz w:val="10"/>
                <w:szCs w:val="10"/>
              </w:rPr>
              <w:t>// x =  température, y = humidité et z = luminosité</w:t>
            </w:r>
          </w:p>
          <w:p w14:paraId="0F87827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String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string_x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 =  String(x, DEC);  </w:t>
            </w:r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// conversion de x </w:t>
            </w:r>
            <w:proofErr w:type="spellStart"/>
            <w:r w:rsidRPr="00BA3422">
              <w:rPr>
                <w:color w:val="888888"/>
                <w:sz w:val="10"/>
                <w:szCs w:val="10"/>
                <w:lang w:val="en-GB"/>
              </w:rPr>
              <w:t>en</w:t>
            </w:r>
            <w:proofErr w:type="spellEnd"/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 string</w:t>
            </w:r>
          </w:p>
          <w:p w14:paraId="5CA4AC14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r w:rsidRPr="00DE319D">
              <w:rPr>
                <w:color w:val="333333"/>
                <w:sz w:val="10"/>
                <w:szCs w:val="10"/>
                <w:lang w:val="en-GB"/>
              </w:rPr>
              <w:t xml:space="preserve">String </w:t>
            </w:r>
            <w:proofErr w:type="spellStart"/>
            <w:r w:rsidRPr="00DE319D">
              <w:rPr>
                <w:color w:val="333333"/>
                <w:sz w:val="10"/>
                <w:szCs w:val="10"/>
                <w:lang w:val="en-GB"/>
              </w:rPr>
              <w:t>string_y</w:t>
            </w:r>
            <w:proofErr w:type="spellEnd"/>
            <w:r w:rsidRPr="00DE319D">
              <w:rPr>
                <w:color w:val="333333"/>
                <w:sz w:val="10"/>
                <w:szCs w:val="10"/>
                <w:lang w:val="en-GB"/>
              </w:rPr>
              <w:t xml:space="preserve">     </w:t>
            </w:r>
            <w:proofErr w:type="gramStart"/>
            <w:r w:rsidRPr="00DE319D">
              <w:rPr>
                <w:color w:val="333333"/>
                <w:sz w:val="10"/>
                <w:szCs w:val="10"/>
                <w:lang w:val="en-GB"/>
              </w:rPr>
              <w:t>=  String</w:t>
            </w:r>
            <w:proofErr w:type="gramEnd"/>
            <w:r w:rsidRPr="00DE319D">
              <w:rPr>
                <w:color w:val="333333"/>
                <w:sz w:val="10"/>
                <w:szCs w:val="10"/>
                <w:lang w:val="en-GB"/>
              </w:rPr>
              <w:t xml:space="preserve">(y, DEC);  </w:t>
            </w:r>
            <w:r w:rsidRPr="00DE319D">
              <w:rPr>
                <w:color w:val="888888"/>
                <w:sz w:val="10"/>
                <w:szCs w:val="10"/>
                <w:lang w:val="en-GB"/>
              </w:rPr>
              <w:t xml:space="preserve">// conversion de </w:t>
            </w:r>
            <w:proofErr w:type="spellStart"/>
            <w:r w:rsidRPr="00DE319D">
              <w:rPr>
                <w:color w:val="888888"/>
                <w:sz w:val="10"/>
                <w:szCs w:val="10"/>
                <w:lang w:val="en-GB"/>
              </w:rPr>
              <w:t>y en</w:t>
            </w:r>
            <w:proofErr w:type="spellEnd"/>
            <w:r w:rsidRPr="00DE319D">
              <w:rPr>
                <w:color w:val="888888"/>
                <w:sz w:val="10"/>
                <w:szCs w:val="10"/>
                <w:lang w:val="en-GB"/>
              </w:rPr>
              <w:t xml:space="preserve"> string</w:t>
            </w:r>
          </w:p>
          <w:p w14:paraId="346A527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DE319D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String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string_z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 </w:t>
            </w:r>
            <w:proofErr w:type="gramStart"/>
            <w:r w:rsidRPr="00BA3422">
              <w:rPr>
                <w:color w:val="333333"/>
                <w:sz w:val="10"/>
                <w:szCs w:val="10"/>
                <w:lang w:val="en-GB"/>
              </w:rPr>
              <w:t>=  String</w:t>
            </w:r>
            <w:proofErr w:type="gram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(z, DEC);  </w:t>
            </w:r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// conversion de z </w:t>
            </w:r>
            <w:proofErr w:type="spellStart"/>
            <w:r w:rsidRPr="00BA3422">
              <w:rPr>
                <w:color w:val="888888"/>
                <w:sz w:val="10"/>
                <w:szCs w:val="10"/>
                <w:lang w:val="en-GB"/>
              </w:rPr>
              <w:t>en</w:t>
            </w:r>
            <w:proofErr w:type="spellEnd"/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 string</w:t>
            </w:r>
          </w:p>
          <w:p w14:paraId="6DEB230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70AAD3E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string_x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6490062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string_y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0449F4A5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Serial.println</w:t>
            </w:r>
            <w:proofErr w:type="spellEnd"/>
            <w:r w:rsidRPr="00DE319D">
              <w:rPr>
                <w:color w:val="333333"/>
                <w:sz w:val="10"/>
                <w:szCs w:val="10"/>
              </w:rPr>
              <w:t>(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string_z</w:t>
            </w:r>
            <w:proofErr w:type="spellEnd"/>
            <w:proofErr w:type="gramStart"/>
            <w:r w:rsidRPr="00DE319D">
              <w:rPr>
                <w:color w:val="333333"/>
                <w:sz w:val="10"/>
                <w:szCs w:val="10"/>
              </w:rPr>
              <w:t>);</w:t>
            </w:r>
            <w:proofErr w:type="gramEnd"/>
          </w:p>
          <w:p w14:paraId="243B20E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DE319D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color w:val="888888"/>
                <w:sz w:val="10"/>
                <w:szCs w:val="10"/>
              </w:rPr>
              <w:t xml:space="preserve">//création de l'url qui enverra les données sur le google 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sheet</w:t>
            </w:r>
            <w:proofErr w:type="spellEnd"/>
          </w:p>
          <w:p w14:paraId="0B6B0CC7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String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url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=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"/macros/s/"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 GAS_ID +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"/</w:t>
            </w:r>
            <w:proofErr w:type="spellStart"/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exec?temperature</w:t>
            </w:r>
            <w:proofErr w:type="spellEnd"/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="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string_x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"&amp;humidity="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+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string_y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"&amp;luminosity="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+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string_z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;   </w:t>
            </w:r>
          </w:p>
          <w:p w14:paraId="24D5D84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"requesting URL: 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); </w:t>
            </w:r>
          </w:p>
          <w:p w14:paraId="3AD604A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url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); </w:t>
            </w:r>
          </w:p>
          <w:p w14:paraId="3F7DB97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553FC2B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0A1D0BA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gsclient.print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(String(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"GET 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) +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url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 HTTP/1.1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\r\n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 </w:t>
            </w:r>
          </w:p>
          <w:p w14:paraId="1755734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            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"Host: 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 host +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\r\n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</w:t>
            </w:r>
          </w:p>
          <w:p w14:paraId="4433D0D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            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"User-Agent: BuildFailureDetectorESP8266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\r\n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+</w:t>
            </w:r>
          </w:p>
          <w:p w14:paraId="12E0B45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            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"Connection: close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\r\n\r\n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5172F8F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42C7197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"request sent"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6B29BBD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3B18AC8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while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(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gsclient.connected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()) {</w:t>
            </w:r>
          </w:p>
          <w:p w14:paraId="3C9FAD8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String line =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gsclient.readStringUntil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0044DD"/>
                <w:sz w:val="10"/>
                <w:szCs w:val="10"/>
                <w:lang w:val="en-GB"/>
              </w:rPr>
              <w:t>'\n'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54D00E5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if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(line == 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\r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) </w:t>
            </w:r>
          </w:p>
          <w:p w14:paraId="4CC42A8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{</w:t>
            </w:r>
          </w:p>
          <w:p w14:paraId="1CA14D7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"headers received"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7325E42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break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;</w:t>
            </w:r>
          </w:p>
          <w:p w14:paraId="0FAEE47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}</w:t>
            </w:r>
          </w:p>
          <w:p w14:paraId="4380895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}</w:t>
            </w:r>
          </w:p>
          <w:p w14:paraId="3520D69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String line =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gsclient.readStringUntil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0044DD"/>
                <w:sz w:val="10"/>
                <w:szCs w:val="10"/>
                <w:lang w:val="en-GB"/>
              </w:rPr>
              <w:t>'\n'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47D4795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(line);</w:t>
            </w:r>
          </w:p>
          <w:p w14:paraId="3D3F60A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if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(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line.startsWith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"{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\"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state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\"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: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\"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success</w:t>
            </w:r>
            <w:r w:rsidRPr="00BA3422">
              <w:rPr>
                <w:b/>
                <w:bCs/>
                <w:color w:val="666666"/>
                <w:sz w:val="10"/>
                <w:szCs w:val="10"/>
                <w:shd w:val="clear" w:color="auto" w:fill="FFF0F0"/>
                <w:lang w:val="en-GB"/>
              </w:rPr>
              <w:t>\"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)) </w:t>
            </w:r>
          </w:p>
          <w:p w14:paraId="436B0DE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{</w:t>
            </w:r>
          </w:p>
          <w:p w14:paraId="7D004135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 xml:space="preserve">"esp8266/Arduino CI </w:t>
            </w:r>
            <w:proofErr w:type="spellStart"/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successfull</w:t>
            </w:r>
            <w:proofErr w:type="spellEnd"/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!"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0DD2919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} </w:t>
            </w:r>
          </w:p>
          <w:p w14:paraId="6228AAD1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lastRenderedPageBreak/>
              <w:t xml:space="preserve">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else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</w:t>
            </w:r>
          </w:p>
          <w:p w14:paraId="4D2E070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{</w:t>
            </w:r>
          </w:p>
          <w:p w14:paraId="79CFFE4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"esp8266/Arduino CI has failed"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3B5B54E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}</w:t>
            </w:r>
          </w:p>
          <w:p w14:paraId="39D594E9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"reply was:"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51BE8AC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Serial.println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"closing connection"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15DFEAB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}</w:t>
            </w:r>
          </w:p>
          <w:p w14:paraId="4A3C14D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7DF87C4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/* </w:t>
            </w:r>
            <w:proofErr w:type="spellStart"/>
            <w:r w:rsidRPr="00BA3422">
              <w:rPr>
                <w:color w:val="888888"/>
                <w:sz w:val="10"/>
                <w:szCs w:val="10"/>
                <w:lang w:val="en-GB"/>
              </w:rPr>
              <w:t>fonction</w:t>
            </w:r>
            <w:proofErr w:type="spellEnd"/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 setup */</w:t>
            </w:r>
          </w:p>
          <w:p w14:paraId="40C5B45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7BA57A0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b/>
                <w:bCs/>
                <w:color w:val="333399"/>
                <w:sz w:val="10"/>
                <w:szCs w:val="10"/>
                <w:lang w:val="en-GB"/>
              </w:rPr>
              <w:t>void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</w:t>
            </w:r>
            <w:r w:rsidRPr="00BA3422">
              <w:rPr>
                <w:b/>
                <w:bCs/>
                <w:color w:val="0066BB"/>
                <w:sz w:val="10"/>
                <w:szCs w:val="10"/>
                <w:lang w:val="en-GB"/>
              </w:rPr>
              <w:t>setup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()</w:t>
            </w:r>
          </w:p>
          <w:p w14:paraId="164820E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>{</w:t>
            </w:r>
          </w:p>
          <w:p w14:paraId="6822681F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Serial.begin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(</w:t>
            </w:r>
            <w:r w:rsidRPr="00BA3422">
              <w:rPr>
                <w:b/>
                <w:bCs/>
                <w:color w:val="0000DD"/>
                <w:sz w:val="10"/>
                <w:szCs w:val="10"/>
                <w:lang w:val="en-GB"/>
              </w:rPr>
              <w:t>9600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0B016E4B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US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proofErr w:type="gramStart"/>
            <w:r w:rsidRPr="00DE319D">
              <w:rPr>
                <w:color w:val="333333"/>
                <w:sz w:val="10"/>
                <w:szCs w:val="10"/>
                <w:lang w:val="en-US"/>
              </w:rPr>
              <w:t>pinMode</w:t>
            </w:r>
            <w:proofErr w:type="spellEnd"/>
            <w:r w:rsidRPr="00DE319D">
              <w:rPr>
                <w:color w:val="333333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DE319D">
              <w:rPr>
                <w:color w:val="333333"/>
                <w:sz w:val="10"/>
                <w:szCs w:val="10"/>
                <w:lang w:val="en-US"/>
              </w:rPr>
              <w:t>LEDred</w:t>
            </w:r>
            <w:proofErr w:type="spellEnd"/>
            <w:r w:rsidRPr="00DE319D">
              <w:rPr>
                <w:color w:val="333333"/>
                <w:sz w:val="10"/>
                <w:szCs w:val="10"/>
                <w:lang w:val="en-US"/>
              </w:rPr>
              <w:t xml:space="preserve">, OUTPUT);     </w:t>
            </w:r>
            <w:r w:rsidRPr="00DE319D">
              <w:rPr>
                <w:color w:val="888888"/>
                <w:sz w:val="10"/>
                <w:szCs w:val="10"/>
                <w:lang w:val="en-US"/>
              </w:rPr>
              <w:t xml:space="preserve">// </w:t>
            </w:r>
            <w:proofErr w:type="spellStart"/>
            <w:r w:rsidRPr="00DE319D">
              <w:rPr>
                <w:color w:val="888888"/>
                <w:sz w:val="10"/>
                <w:szCs w:val="10"/>
                <w:lang w:val="en-US"/>
              </w:rPr>
              <w:t>défini</w:t>
            </w:r>
            <w:proofErr w:type="spellEnd"/>
            <w:r w:rsidRPr="00DE319D">
              <w:rPr>
                <w:color w:val="888888"/>
                <w:sz w:val="10"/>
                <w:szCs w:val="10"/>
                <w:lang w:val="en-US"/>
              </w:rPr>
              <w:t xml:space="preserve"> la LED </w:t>
            </w:r>
            <w:proofErr w:type="spellStart"/>
            <w:r w:rsidRPr="00DE319D">
              <w:rPr>
                <w:color w:val="888888"/>
                <w:sz w:val="10"/>
                <w:szCs w:val="10"/>
                <w:lang w:val="en-US"/>
              </w:rPr>
              <w:t>en</w:t>
            </w:r>
            <w:proofErr w:type="spellEnd"/>
            <w:r w:rsidRPr="00DE319D">
              <w:rPr>
                <w:color w:val="888888"/>
                <w:sz w:val="10"/>
                <w:szCs w:val="10"/>
                <w:lang w:val="en-US"/>
              </w:rPr>
              <w:t xml:space="preserve"> output</w:t>
            </w:r>
          </w:p>
          <w:p w14:paraId="50F0DE7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DE319D">
              <w:rPr>
                <w:color w:val="333333"/>
                <w:sz w:val="10"/>
                <w:szCs w:val="10"/>
                <w:lang w:val="en-US"/>
              </w:rPr>
              <w:t xml:space="preserve">  </w:t>
            </w:r>
            <w:proofErr w:type="spellStart"/>
            <w:proofErr w:type="gramStart"/>
            <w:r w:rsidRPr="00BA3422">
              <w:rPr>
                <w:color w:val="333333"/>
                <w:sz w:val="10"/>
                <w:szCs w:val="10"/>
                <w:lang w:val="en-GB"/>
              </w:rPr>
              <w:t>digitalWrite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proofErr w:type="spellStart"/>
            <w:proofErr w:type="gramEnd"/>
            <w:r w:rsidRPr="00BA3422">
              <w:rPr>
                <w:color w:val="333333"/>
                <w:sz w:val="10"/>
                <w:szCs w:val="10"/>
                <w:lang w:val="en-GB"/>
              </w:rPr>
              <w:t>LEDred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, LOW);   </w:t>
            </w:r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// </w:t>
            </w:r>
            <w:proofErr w:type="spellStart"/>
            <w:r w:rsidRPr="00BA3422">
              <w:rPr>
                <w:color w:val="888888"/>
                <w:sz w:val="10"/>
                <w:szCs w:val="10"/>
                <w:lang w:val="en-GB"/>
              </w:rPr>
              <w:t>Eteind</w:t>
            </w:r>
            <w:proofErr w:type="spellEnd"/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 la LED</w:t>
            </w:r>
          </w:p>
          <w:p w14:paraId="4393E71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pinMode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(BUTTON, INPUT);      </w:t>
            </w:r>
            <w:r w:rsidRPr="00BA3422">
              <w:rPr>
                <w:color w:val="888888"/>
                <w:sz w:val="10"/>
                <w:szCs w:val="10"/>
              </w:rPr>
              <w:t>// défini le bouton en input</w:t>
            </w:r>
          </w:p>
          <w:p w14:paraId="1C15C928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dht.begin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();                 </w:t>
            </w:r>
            <w:r w:rsidRPr="00BA3422">
              <w:rPr>
                <w:color w:val="888888"/>
                <w:sz w:val="10"/>
                <w:szCs w:val="10"/>
              </w:rPr>
              <w:t>// Initialise le DHT</w:t>
            </w:r>
          </w:p>
          <w:p w14:paraId="0AD2CEEA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WiFi.mode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(WIFI_STA);         </w:t>
            </w:r>
            <w:r w:rsidRPr="00BA3422">
              <w:rPr>
                <w:color w:val="888888"/>
                <w:sz w:val="10"/>
                <w:szCs w:val="10"/>
              </w:rPr>
              <w:t xml:space="preserve">// Précise le mode du 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WiFi</w:t>
            </w:r>
            <w:proofErr w:type="spellEnd"/>
          </w:p>
          <w:p w14:paraId="5458902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WiFi.begin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>(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ssid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,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password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);  </w:t>
            </w:r>
            <w:r w:rsidRPr="00BA3422">
              <w:rPr>
                <w:color w:val="888888"/>
                <w:sz w:val="10"/>
                <w:szCs w:val="10"/>
              </w:rPr>
              <w:t>// Attribue le nom et le mot de passe du wifi</w:t>
            </w:r>
          </w:p>
          <w:p w14:paraId="649EAA9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color w:val="888888"/>
                <w:sz w:val="10"/>
                <w:szCs w:val="10"/>
                <w:lang w:val="en-GB"/>
              </w:rPr>
              <w:t>// Wait for connection</w:t>
            </w:r>
          </w:p>
          <w:p w14:paraId="36024F5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r w:rsidRPr="00BA3422">
              <w:rPr>
                <w:b/>
                <w:bCs/>
                <w:color w:val="008800"/>
                <w:sz w:val="10"/>
                <w:szCs w:val="10"/>
                <w:lang w:val="en-GB"/>
              </w:rPr>
              <w:t>while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(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WiFi.status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() != </w:t>
            </w:r>
            <w:r w:rsidRPr="00BA3422">
              <w:rPr>
                <w:color w:val="333333"/>
                <w:sz w:val="10"/>
                <w:szCs w:val="10"/>
              </w:rPr>
              <w:t xml:space="preserve">WL_CONNECTED) {     </w:t>
            </w:r>
            <w:r w:rsidRPr="00BA3422">
              <w:rPr>
                <w:color w:val="888888"/>
                <w:sz w:val="10"/>
                <w:szCs w:val="10"/>
              </w:rPr>
              <w:t xml:space="preserve">// Tant que la 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connection</w:t>
            </w:r>
            <w:proofErr w:type="spellEnd"/>
            <w:r w:rsidRPr="00BA3422">
              <w:rPr>
                <w:color w:val="888888"/>
                <w:sz w:val="10"/>
                <w:szCs w:val="10"/>
              </w:rPr>
              <w:t xml:space="preserve"> au wifi n'est pas établie, en imprime  des points sur le terminal</w:t>
            </w:r>
          </w:p>
          <w:p w14:paraId="11A9E40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delay(</w:t>
            </w:r>
            <w:r w:rsidRPr="00BA3422">
              <w:rPr>
                <w:b/>
                <w:bCs/>
                <w:color w:val="0000DD"/>
                <w:sz w:val="10"/>
                <w:szCs w:val="10"/>
                <w:lang w:val="en-GB"/>
              </w:rPr>
              <w:t>1000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3D9E390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  <w:lang w:val="en-GB"/>
              </w:rPr>
              <w:t>Serial.print</w:t>
            </w:r>
            <w:proofErr w:type="spellEnd"/>
            <w:r w:rsidRPr="00BA3422">
              <w:rPr>
                <w:color w:val="333333"/>
                <w:sz w:val="10"/>
                <w:szCs w:val="10"/>
                <w:lang w:val="en-GB"/>
              </w:rPr>
              <w:t>(</w:t>
            </w:r>
            <w:r w:rsidRPr="00BA3422">
              <w:rPr>
                <w:color w:val="333333"/>
                <w:sz w:val="10"/>
                <w:szCs w:val="10"/>
                <w:shd w:val="clear" w:color="auto" w:fill="FFF0F0"/>
                <w:lang w:val="en-GB"/>
              </w:rPr>
              <w:t>"."</w:t>
            </w:r>
            <w:r w:rsidRPr="00BA3422">
              <w:rPr>
                <w:color w:val="333333"/>
                <w:sz w:val="10"/>
                <w:szCs w:val="10"/>
                <w:lang w:val="en-GB"/>
              </w:rPr>
              <w:t>);</w:t>
            </w:r>
          </w:p>
          <w:p w14:paraId="79FDF8B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>}</w:t>
            </w:r>
          </w:p>
          <w:p w14:paraId="1F3B490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  <w:lang w:val="en-GB"/>
              </w:rPr>
              <w:t>}</w:t>
            </w:r>
          </w:p>
          <w:p w14:paraId="406DE644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53278C2E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/* </w:t>
            </w:r>
            <w:proofErr w:type="spellStart"/>
            <w:r w:rsidRPr="00BA3422">
              <w:rPr>
                <w:color w:val="888888"/>
                <w:sz w:val="10"/>
                <w:szCs w:val="10"/>
                <w:lang w:val="en-GB"/>
              </w:rPr>
              <w:t>fonction</w:t>
            </w:r>
            <w:proofErr w:type="spellEnd"/>
            <w:r w:rsidRPr="00BA3422">
              <w:rPr>
                <w:color w:val="888888"/>
                <w:sz w:val="10"/>
                <w:szCs w:val="10"/>
                <w:lang w:val="en-GB"/>
              </w:rPr>
              <w:t xml:space="preserve"> loop */</w:t>
            </w:r>
          </w:p>
          <w:p w14:paraId="2F399382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  <w:lang w:val="en-GB"/>
              </w:rPr>
            </w:pPr>
          </w:p>
          <w:p w14:paraId="4EDCB10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void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b/>
                <w:bCs/>
                <w:color w:val="0066BB"/>
                <w:sz w:val="10"/>
                <w:szCs w:val="10"/>
              </w:rPr>
              <w:t>loop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>()</w:t>
            </w:r>
          </w:p>
          <w:p w14:paraId="03811CDD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>{</w:t>
            </w:r>
          </w:p>
          <w:p w14:paraId="0B3CF54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button_Read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();    </w:t>
            </w:r>
          </w:p>
          <w:p w14:paraId="3C9B222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float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temp =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dht.readTemperature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(); </w:t>
            </w:r>
            <w:r w:rsidRPr="00BA3422">
              <w:rPr>
                <w:color w:val="888888"/>
                <w:sz w:val="10"/>
                <w:szCs w:val="10"/>
              </w:rPr>
              <w:t>//on lit la valeur de la température du DHT et on l'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attibue</w:t>
            </w:r>
            <w:proofErr w:type="spellEnd"/>
            <w:r w:rsidRPr="00BA3422">
              <w:rPr>
                <w:color w:val="888888"/>
                <w:sz w:val="10"/>
                <w:szCs w:val="10"/>
              </w:rPr>
              <w:t xml:space="preserve"> à une variable</w:t>
            </w:r>
          </w:p>
          <w:p w14:paraId="26790456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float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humy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dht.readHumidity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();    </w:t>
            </w:r>
            <w:r w:rsidRPr="00BA3422">
              <w:rPr>
                <w:color w:val="888888"/>
                <w:sz w:val="10"/>
                <w:szCs w:val="10"/>
              </w:rPr>
              <w:t>//on lit la valeur de l'humidité du DHT et on l'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attibue</w:t>
            </w:r>
            <w:proofErr w:type="spellEnd"/>
            <w:r w:rsidRPr="00BA3422">
              <w:rPr>
                <w:color w:val="888888"/>
                <w:sz w:val="10"/>
                <w:szCs w:val="10"/>
              </w:rPr>
              <w:t xml:space="preserve"> à une variable</w:t>
            </w:r>
          </w:p>
          <w:p w14:paraId="0BA82180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proofErr w:type="spellStart"/>
            <w:r w:rsidRPr="00BA3422">
              <w:rPr>
                <w:b/>
                <w:bCs/>
                <w:color w:val="333399"/>
                <w:sz w:val="10"/>
                <w:szCs w:val="10"/>
              </w:rPr>
              <w:t>int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lumi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analogRead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(LDR);         </w:t>
            </w:r>
            <w:r w:rsidRPr="00BA3422">
              <w:rPr>
                <w:color w:val="888888"/>
                <w:sz w:val="10"/>
                <w:szCs w:val="10"/>
              </w:rPr>
              <w:t>//on lit la valeur de la luminosité du capteur LDR et on l'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attibue</w:t>
            </w:r>
            <w:proofErr w:type="spellEnd"/>
            <w:r w:rsidRPr="00BA3422">
              <w:rPr>
                <w:color w:val="888888"/>
                <w:sz w:val="10"/>
                <w:szCs w:val="10"/>
              </w:rPr>
              <w:t xml:space="preserve"> à une variable</w:t>
            </w:r>
          </w:p>
          <w:p w14:paraId="4C19DF3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</w:p>
          <w:p w14:paraId="17948E1B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BA3422">
              <w:rPr>
                <w:b/>
                <w:bCs/>
                <w:color w:val="008800"/>
                <w:sz w:val="10"/>
                <w:szCs w:val="10"/>
              </w:rPr>
              <w:t>if</w:t>
            </w:r>
            <w:r w:rsidRPr="00BA3422">
              <w:rPr>
                <w:color w:val="333333"/>
                <w:sz w:val="10"/>
                <w:szCs w:val="10"/>
              </w:rPr>
              <w:t xml:space="preserve"> (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flag_button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 xml:space="preserve"> == </w:t>
            </w:r>
            <w:r w:rsidRPr="00BA3422">
              <w:rPr>
                <w:b/>
                <w:bCs/>
                <w:color w:val="0000DD"/>
                <w:sz w:val="10"/>
                <w:szCs w:val="10"/>
              </w:rPr>
              <w:t>1</w:t>
            </w:r>
            <w:r w:rsidRPr="00BA3422">
              <w:rPr>
                <w:color w:val="333333"/>
                <w:sz w:val="10"/>
                <w:szCs w:val="10"/>
              </w:rPr>
              <w:t xml:space="preserve">)  </w:t>
            </w:r>
            <w:r w:rsidRPr="00BA3422">
              <w:rPr>
                <w:color w:val="888888"/>
                <w:sz w:val="10"/>
                <w:szCs w:val="10"/>
              </w:rPr>
              <w:t>// On envoie nos données quand on appuie sur le bouton et pour le vérifier une LED s'</w:t>
            </w:r>
            <w:proofErr w:type="spellStart"/>
            <w:r w:rsidRPr="00BA3422">
              <w:rPr>
                <w:color w:val="888888"/>
                <w:sz w:val="10"/>
                <w:szCs w:val="10"/>
              </w:rPr>
              <w:t>alume</w:t>
            </w:r>
            <w:proofErr w:type="spellEnd"/>
            <w:r w:rsidRPr="00BA3422">
              <w:rPr>
                <w:color w:val="888888"/>
                <w:sz w:val="10"/>
                <w:szCs w:val="10"/>
              </w:rPr>
              <w:t xml:space="preserve"> brièvement</w:t>
            </w:r>
          </w:p>
          <w:p w14:paraId="391C6ED6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</w:t>
            </w:r>
            <w:r w:rsidRPr="00DE319D">
              <w:rPr>
                <w:color w:val="333333"/>
                <w:sz w:val="10"/>
                <w:szCs w:val="10"/>
              </w:rPr>
              <w:t>{</w:t>
            </w:r>
          </w:p>
          <w:p w14:paraId="12D4D718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DE319D">
              <w:rPr>
                <w:color w:val="333333"/>
                <w:sz w:val="10"/>
                <w:szCs w:val="10"/>
              </w:rPr>
              <w:t xml:space="preserve">    </w:t>
            </w:r>
            <w:proofErr w:type="spellStart"/>
            <w:proofErr w:type="gramStart"/>
            <w:r w:rsidRPr="00DE319D">
              <w:rPr>
                <w:color w:val="333333"/>
                <w:sz w:val="10"/>
                <w:szCs w:val="10"/>
              </w:rPr>
              <w:t>sendData</w:t>
            </w:r>
            <w:proofErr w:type="spellEnd"/>
            <w:proofErr w:type="gramEnd"/>
            <w:r w:rsidRPr="00DE319D">
              <w:rPr>
                <w:color w:val="333333"/>
                <w:sz w:val="10"/>
                <w:szCs w:val="10"/>
              </w:rPr>
              <w:t>(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temp,humy,lumi</w:t>
            </w:r>
            <w:proofErr w:type="spellEnd"/>
            <w:r w:rsidRPr="00DE319D">
              <w:rPr>
                <w:color w:val="333333"/>
                <w:sz w:val="10"/>
                <w:szCs w:val="10"/>
              </w:rPr>
              <w:t xml:space="preserve">);  </w:t>
            </w:r>
          </w:p>
          <w:p w14:paraId="0A4C74E9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DE319D">
              <w:rPr>
                <w:color w:val="333333"/>
                <w:sz w:val="10"/>
                <w:szCs w:val="10"/>
              </w:rPr>
              <w:t xml:space="preserve">    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Serial.println</w:t>
            </w:r>
            <w:proofErr w:type="spellEnd"/>
            <w:r w:rsidRPr="00DE319D">
              <w:rPr>
                <w:color w:val="333333"/>
                <w:sz w:val="10"/>
                <w:szCs w:val="10"/>
              </w:rPr>
              <w:t>(temp</w:t>
            </w:r>
            <w:proofErr w:type="gramStart"/>
            <w:r w:rsidRPr="00DE319D">
              <w:rPr>
                <w:color w:val="333333"/>
                <w:sz w:val="10"/>
                <w:szCs w:val="10"/>
              </w:rPr>
              <w:t>);</w:t>
            </w:r>
            <w:proofErr w:type="gramEnd"/>
          </w:p>
          <w:p w14:paraId="322DC32C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DE319D">
              <w:rPr>
                <w:color w:val="333333"/>
                <w:sz w:val="10"/>
                <w:szCs w:val="10"/>
              </w:rPr>
              <w:t xml:space="preserve">    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Serial.println</w:t>
            </w:r>
            <w:proofErr w:type="spellEnd"/>
            <w:r w:rsidRPr="00DE319D">
              <w:rPr>
                <w:color w:val="333333"/>
                <w:sz w:val="10"/>
                <w:szCs w:val="10"/>
              </w:rPr>
              <w:t>(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humy</w:t>
            </w:r>
            <w:proofErr w:type="spellEnd"/>
            <w:proofErr w:type="gramStart"/>
            <w:r w:rsidRPr="00DE319D">
              <w:rPr>
                <w:color w:val="333333"/>
                <w:sz w:val="10"/>
                <w:szCs w:val="10"/>
              </w:rPr>
              <w:t>);</w:t>
            </w:r>
            <w:proofErr w:type="gramEnd"/>
          </w:p>
          <w:p w14:paraId="20A52F20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DE319D">
              <w:rPr>
                <w:color w:val="333333"/>
                <w:sz w:val="10"/>
                <w:szCs w:val="10"/>
              </w:rPr>
              <w:t xml:space="preserve">    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Serial.println</w:t>
            </w:r>
            <w:proofErr w:type="spellEnd"/>
            <w:r w:rsidRPr="00DE319D">
              <w:rPr>
                <w:color w:val="333333"/>
                <w:sz w:val="10"/>
                <w:szCs w:val="10"/>
              </w:rPr>
              <w:t>(</w:t>
            </w:r>
            <w:proofErr w:type="spellStart"/>
            <w:r w:rsidRPr="00DE319D">
              <w:rPr>
                <w:color w:val="333333"/>
                <w:sz w:val="10"/>
                <w:szCs w:val="10"/>
              </w:rPr>
              <w:t>lumi</w:t>
            </w:r>
            <w:proofErr w:type="spellEnd"/>
            <w:proofErr w:type="gramStart"/>
            <w:r w:rsidRPr="00DE319D">
              <w:rPr>
                <w:color w:val="333333"/>
                <w:sz w:val="10"/>
                <w:szCs w:val="10"/>
              </w:rPr>
              <w:t>);</w:t>
            </w:r>
            <w:proofErr w:type="gramEnd"/>
          </w:p>
          <w:p w14:paraId="7C0DA4AE" w14:textId="77777777" w:rsidR="00BA3422" w:rsidRPr="00DE319D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DE319D">
              <w:rPr>
                <w:color w:val="333333"/>
                <w:sz w:val="10"/>
                <w:szCs w:val="10"/>
              </w:rPr>
              <w:t xml:space="preserve">    </w:t>
            </w:r>
            <w:proofErr w:type="spellStart"/>
            <w:proofErr w:type="gramStart"/>
            <w:r w:rsidRPr="00DE319D">
              <w:rPr>
                <w:color w:val="333333"/>
                <w:sz w:val="10"/>
                <w:szCs w:val="10"/>
              </w:rPr>
              <w:t>digitalWrite</w:t>
            </w:r>
            <w:proofErr w:type="spellEnd"/>
            <w:r w:rsidRPr="00DE319D">
              <w:rPr>
                <w:color w:val="333333"/>
                <w:sz w:val="10"/>
                <w:szCs w:val="10"/>
              </w:rPr>
              <w:t>(</w:t>
            </w:r>
            <w:proofErr w:type="spellStart"/>
            <w:proofErr w:type="gramEnd"/>
            <w:r w:rsidRPr="00DE319D">
              <w:rPr>
                <w:color w:val="333333"/>
                <w:sz w:val="10"/>
                <w:szCs w:val="10"/>
              </w:rPr>
              <w:t>LEDred</w:t>
            </w:r>
            <w:proofErr w:type="spellEnd"/>
            <w:r w:rsidRPr="00DE319D">
              <w:rPr>
                <w:color w:val="333333"/>
                <w:sz w:val="10"/>
                <w:szCs w:val="10"/>
              </w:rPr>
              <w:t>, HIGH);</w:t>
            </w:r>
          </w:p>
          <w:p w14:paraId="3273A10C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DE319D">
              <w:rPr>
                <w:color w:val="333333"/>
                <w:sz w:val="10"/>
                <w:szCs w:val="10"/>
              </w:rPr>
              <w:t xml:space="preserve">    </w:t>
            </w:r>
            <w:proofErr w:type="spellStart"/>
            <w:proofErr w:type="gramStart"/>
            <w:r w:rsidRPr="00BA3422">
              <w:rPr>
                <w:color w:val="333333"/>
                <w:sz w:val="10"/>
                <w:szCs w:val="10"/>
              </w:rPr>
              <w:t>delay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>(</w:t>
            </w:r>
            <w:proofErr w:type="gramEnd"/>
            <w:r w:rsidRPr="00BA3422">
              <w:rPr>
                <w:b/>
                <w:bCs/>
                <w:color w:val="0000DD"/>
                <w:sz w:val="10"/>
                <w:szCs w:val="10"/>
              </w:rPr>
              <w:t>100</w:t>
            </w:r>
            <w:r w:rsidRPr="00BA3422">
              <w:rPr>
                <w:color w:val="333333"/>
                <w:sz w:val="10"/>
                <w:szCs w:val="10"/>
              </w:rPr>
              <w:t>);</w:t>
            </w:r>
          </w:p>
          <w:p w14:paraId="18F60A5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  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digitalWrite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>(</w:t>
            </w:r>
            <w:proofErr w:type="spellStart"/>
            <w:r w:rsidRPr="00BA3422">
              <w:rPr>
                <w:color w:val="333333"/>
                <w:sz w:val="10"/>
                <w:szCs w:val="10"/>
              </w:rPr>
              <w:t>LEDred</w:t>
            </w:r>
            <w:proofErr w:type="spellEnd"/>
            <w:r w:rsidRPr="00BA3422">
              <w:rPr>
                <w:color w:val="333333"/>
                <w:sz w:val="10"/>
                <w:szCs w:val="10"/>
              </w:rPr>
              <w:t>, LOW);</w:t>
            </w:r>
          </w:p>
          <w:p w14:paraId="31F6D823" w14:textId="77777777" w:rsidR="00BA3422" w:rsidRPr="00BA3422" w:rsidRDefault="00BA3422" w:rsidP="00BA3422">
            <w:pPr>
              <w:pStyle w:val="PrformatHTML"/>
              <w:spacing w:line="244" w:lineRule="atLeast"/>
              <w:rPr>
                <w:color w:val="333333"/>
                <w:sz w:val="10"/>
                <w:szCs w:val="10"/>
              </w:rPr>
            </w:pPr>
            <w:r w:rsidRPr="00BA3422">
              <w:rPr>
                <w:color w:val="333333"/>
                <w:sz w:val="10"/>
                <w:szCs w:val="10"/>
              </w:rPr>
              <w:t xml:space="preserve">  }</w:t>
            </w:r>
          </w:p>
          <w:p w14:paraId="7FC00018" w14:textId="65CE8337" w:rsidR="00BA3422" w:rsidRPr="00BA3422" w:rsidRDefault="00BA3422" w:rsidP="00BA3422">
            <w:pPr>
              <w:pStyle w:val="PrformatHTML"/>
              <w:spacing w:line="244" w:lineRule="atLeast"/>
              <w:rPr>
                <w:color w:val="888888"/>
                <w:sz w:val="10"/>
                <w:szCs w:val="10"/>
                <w:lang w:val="en-GB"/>
              </w:rPr>
            </w:pPr>
            <w:r w:rsidRPr="00BA3422">
              <w:rPr>
                <w:color w:val="333333"/>
                <w:sz w:val="10"/>
                <w:szCs w:val="10"/>
              </w:rPr>
              <w:t>}</w:t>
            </w:r>
          </w:p>
        </w:tc>
      </w:tr>
    </w:tbl>
    <w:p w14:paraId="1A53C0C2" w14:textId="71FA9B98" w:rsidR="00DE319D" w:rsidRDefault="00DE319D" w:rsidP="000E23DE"/>
    <w:p w14:paraId="36300FE7" w14:textId="77777777" w:rsidR="00DE319D" w:rsidRDefault="00DE319D">
      <w:pPr>
        <w:spacing w:after="200" w:line="276" w:lineRule="auto"/>
      </w:pPr>
      <w:r>
        <w:br w:type="page"/>
      </w:r>
    </w:p>
    <w:p w14:paraId="1091C35D" w14:textId="207DC553" w:rsidR="0022073B" w:rsidRDefault="009E3DFF" w:rsidP="0022073B">
      <w:pPr>
        <w:pStyle w:val="Titre2"/>
      </w:pPr>
      <w:bookmarkStart w:id="8" w:name="_Toc60834215"/>
      <w:r>
        <w:lastRenderedPageBreak/>
        <w:t>Script Google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796"/>
      </w:tblGrid>
      <w:tr w:rsidR="00B943DF" w:rsidRPr="00B943DF" w14:paraId="28E05139" w14:textId="77777777" w:rsidTr="00B943DF">
        <w:trPr>
          <w:tblCellSpacing w:w="15" w:type="dxa"/>
        </w:trPr>
        <w:tc>
          <w:tcPr>
            <w:tcW w:w="0" w:type="auto"/>
            <w:vAlign w:val="center"/>
          </w:tcPr>
          <w:p w14:paraId="090C1200" w14:textId="26BADADF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</w:p>
        </w:tc>
        <w:tc>
          <w:tcPr>
            <w:tcW w:w="0" w:type="auto"/>
            <w:vAlign w:val="center"/>
          </w:tcPr>
          <w:p w14:paraId="051244A6" w14:textId="4874292A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</w:p>
        </w:tc>
      </w:tr>
      <w:tr w:rsidR="00B943DF" w:rsidRPr="00B943DF" w14:paraId="2B7EC3D8" w14:textId="77777777" w:rsidTr="00B943DF">
        <w:trPr>
          <w:tblCellSpacing w:w="15" w:type="dxa"/>
        </w:trPr>
        <w:tc>
          <w:tcPr>
            <w:tcW w:w="0" w:type="auto"/>
            <w:vAlign w:val="center"/>
          </w:tcPr>
          <w:p w14:paraId="6F726BA8" w14:textId="5D49D90E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</w:t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</w:t>
            </w:r>
          </w:p>
          <w:p w14:paraId="1398F708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2</w:t>
            </w:r>
          </w:p>
          <w:p w14:paraId="6E49B011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3</w:t>
            </w:r>
          </w:p>
          <w:p w14:paraId="1BF464E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4</w:t>
            </w:r>
          </w:p>
          <w:p w14:paraId="09D0AF8B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5</w:t>
            </w:r>
          </w:p>
          <w:p w14:paraId="25EB1A00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6</w:t>
            </w:r>
          </w:p>
          <w:p w14:paraId="475135CF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7</w:t>
            </w:r>
          </w:p>
          <w:p w14:paraId="118A2EC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8</w:t>
            </w:r>
          </w:p>
          <w:p w14:paraId="7D3237D3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 xml:space="preserve"> 9</w:t>
            </w:r>
          </w:p>
          <w:p w14:paraId="0A949331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10</w:t>
            </w:r>
          </w:p>
          <w:p w14:paraId="00DF63E5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11</w:t>
            </w:r>
          </w:p>
          <w:p w14:paraId="1507F84C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12</w:t>
            </w:r>
          </w:p>
          <w:p w14:paraId="6DCD469C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13</w:t>
            </w:r>
          </w:p>
          <w:p w14:paraId="771AD38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14</w:t>
            </w:r>
          </w:p>
          <w:p w14:paraId="5B32E100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15</w:t>
            </w:r>
          </w:p>
          <w:p w14:paraId="49EEA4E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16</w:t>
            </w:r>
          </w:p>
          <w:p w14:paraId="6339EF76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17</w:t>
            </w:r>
          </w:p>
          <w:p w14:paraId="40A47A21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18</w:t>
            </w:r>
          </w:p>
          <w:p w14:paraId="00EE0BEC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19</w:t>
            </w:r>
          </w:p>
          <w:p w14:paraId="474C1E99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20</w:t>
            </w:r>
          </w:p>
          <w:p w14:paraId="4E3EA076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21</w:t>
            </w:r>
          </w:p>
          <w:p w14:paraId="539E9BB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22</w:t>
            </w:r>
          </w:p>
          <w:p w14:paraId="06C9AFC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23</w:t>
            </w:r>
          </w:p>
          <w:p w14:paraId="026A14E8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24</w:t>
            </w:r>
          </w:p>
          <w:p w14:paraId="3AB0BC0F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25</w:t>
            </w:r>
          </w:p>
          <w:p w14:paraId="292B52A3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26</w:t>
            </w:r>
          </w:p>
          <w:p w14:paraId="7E0DF0C2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27</w:t>
            </w:r>
          </w:p>
          <w:p w14:paraId="77DA2F7F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28</w:t>
            </w:r>
          </w:p>
          <w:p w14:paraId="085D0012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29</w:t>
            </w:r>
          </w:p>
          <w:p w14:paraId="72D8596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30</w:t>
            </w:r>
          </w:p>
          <w:p w14:paraId="70EB8ED9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31</w:t>
            </w:r>
          </w:p>
          <w:p w14:paraId="17D41C89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32</w:t>
            </w:r>
          </w:p>
          <w:p w14:paraId="3F57776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33</w:t>
            </w:r>
          </w:p>
          <w:p w14:paraId="198D91A0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34</w:t>
            </w:r>
          </w:p>
          <w:p w14:paraId="671878B8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35</w:t>
            </w:r>
          </w:p>
          <w:p w14:paraId="30DC23A1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36</w:t>
            </w:r>
          </w:p>
          <w:p w14:paraId="084FA9D7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37</w:t>
            </w:r>
          </w:p>
          <w:p w14:paraId="7333421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38</w:t>
            </w:r>
          </w:p>
          <w:p w14:paraId="107C6EC4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39</w:t>
            </w:r>
          </w:p>
          <w:p w14:paraId="10B1FE0B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40</w:t>
            </w:r>
          </w:p>
          <w:p w14:paraId="176B9F40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41</w:t>
            </w:r>
          </w:p>
          <w:p w14:paraId="16C91705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42</w:t>
            </w:r>
          </w:p>
          <w:p w14:paraId="3B84DA35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43</w:t>
            </w:r>
          </w:p>
          <w:p w14:paraId="72B3F05A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44</w:t>
            </w:r>
          </w:p>
          <w:p w14:paraId="7C18A95F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45</w:t>
            </w:r>
          </w:p>
          <w:p w14:paraId="5926AB4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46</w:t>
            </w:r>
          </w:p>
          <w:p w14:paraId="3B86AAA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47</w:t>
            </w:r>
          </w:p>
          <w:p w14:paraId="384E726F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48</w:t>
            </w:r>
          </w:p>
        </w:tc>
        <w:tc>
          <w:tcPr>
            <w:tcW w:w="0" w:type="auto"/>
            <w:vAlign w:val="center"/>
          </w:tcPr>
          <w:p w14:paraId="3488E005" w14:textId="5E2FDF7E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function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doGet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(e) { </w:t>
            </w:r>
          </w:p>
          <w:p w14:paraId="0206F58A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Logger.log(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JSON.stringify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(e) );  // view parameters</w:t>
            </w:r>
          </w:p>
          <w:p w14:paraId="60065AD0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var result = 'Ok'; // assume success</w:t>
            </w:r>
          </w:p>
          <w:p w14:paraId="6ED6D9CB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if (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e.parameter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== 'undefined') {</w:t>
            </w:r>
          </w:p>
          <w:p w14:paraId="436E37BB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result = 'No Parameters';</w:t>
            </w:r>
          </w:p>
          <w:p w14:paraId="765CEBDA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}</w:t>
            </w:r>
          </w:p>
          <w:p w14:paraId="65D1121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else {</w:t>
            </w:r>
          </w:p>
          <w:p w14:paraId="20B0CF8F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var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sheet_id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= '1NzX6m5DuVqKsICEiNpMvH5jggmSMWx3CYS1PRBigUyc'; </w:t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  <w:t>// Sheet ID</w:t>
            </w:r>
          </w:p>
          <w:p w14:paraId="3A175F71" w14:textId="2C766802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var sheet =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SpreadsheetApp.openById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sheet_id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).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getActiveSheet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();</w:t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  <w:t>// get Active sheet //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getSheetByName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('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nameOfSheet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') for another sheet</w:t>
            </w:r>
          </w:p>
          <w:p w14:paraId="2DB53843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var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newRow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=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sheet.getLastRow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() + 1;</w:t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</w: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ab/>
            </w:r>
          </w:p>
          <w:p w14:paraId="1C3C1D63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var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rowData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= [];</w:t>
            </w:r>
          </w:p>
          <w:p w14:paraId="49401789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</w:p>
          <w:p w14:paraId="3AD3C1E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rowData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[0] = new Date();    // Timestamp in column A</w:t>
            </w:r>
          </w:p>
          <w:p w14:paraId="68C39529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for (var param in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e.parameter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) {</w:t>
            </w:r>
          </w:p>
          <w:p w14:paraId="323E2D99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Logger.log('In for loop, param=' + param);</w:t>
            </w:r>
          </w:p>
          <w:p w14:paraId="1668090C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var value =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stripQuotes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e.parameter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[param]);</w:t>
            </w:r>
          </w:p>
          <w:p w14:paraId="302FC942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Logger.log(param + ':' +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e.parameter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[param]);</w:t>
            </w:r>
          </w:p>
          <w:p w14:paraId="3448AFC9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switch (param) {</w:t>
            </w:r>
          </w:p>
          <w:p w14:paraId="638C7E72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case 'temperature': //Parameter</w:t>
            </w:r>
          </w:p>
          <w:p w14:paraId="1FDBBFBF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rowData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[1] = value; //Value in column B</w:t>
            </w:r>
          </w:p>
          <w:p w14:paraId="4C57BE2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result = 'Write on Column B';</w:t>
            </w:r>
          </w:p>
          <w:p w14:paraId="5D27C29A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break;</w:t>
            </w:r>
          </w:p>
          <w:p w14:paraId="59616A41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case 'humidity': //Parameter</w:t>
            </w:r>
          </w:p>
          <w:p w14:paraId="0936376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rowData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[2] = value; //Value in column C</w:t>
            </w:r>
          </w:p>
          <w:p w14:paraId="7FF91514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result += ', Write on column 3';</w:t>
            </w:r>
          </w:p>
          <w:p w14:paraId="11AAA138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break;</w:t>
            </w:r>
          </w:p>
          <w:p w14:paraId="59F7AC0C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case 'luminosity': //Parameter</w:t>
            </w:r>
          </w:p>
          <w:p w14:paraId="0D9025E0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rowData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[3] = value; //Value in column D</w:t>
            </w:r>
          </w:p>
          <w:p w14:paraId="6E09A9DC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result += ', Write on column 4';</w:t>
            </w:r>
          </w:p>
          <w:p w14:paraId="03C65290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break;</w:t>
            </w:r>
          </w:p>
          <w:p w14:paraId="6A5A18AE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default:</w:t>
            </w:r>
          </w:p>
          <w:p w14:paraId="1D71B829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    result = "unsupported parameter";</w:t>
            </w:r>
          </w:p>
          <w:p w14:paraId="2EB2B46B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  }</w:t>
            </w:r>
          </w:p>
          <w:p w14:paraId="18C03734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}</w:t>
            </w:r>
          </w:p>
          <w:p w14:paraId="21128090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Logger.log(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JSON.stringify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rowData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));</w:t>
            </w:r>
          </w:p>
          <w:p w14:paraId="5DDAD067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// Write new row below</w:t>
            </w:r>
          </w:p>
          <w:p w14:paraId="2E79F32F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var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newRange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=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sheet.getRange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newRow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, 1, 1,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rowData.length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);</w:t>
            </w:r>
          </w:p>
          <w:p w14:paraId="17731DE8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 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newRange.setValues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([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rowData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]);</w:t>
            </w:r>
          </w:p>
          <w:p w14:paraId="364EF9D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}</w:t>
            </w:r>
          </w:p>
          <w:p w14:paraId="0ED4700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// Return result of operation</w:t>
            </w:r>
          </w:p>
          <w:p w14:paraId="06DB5142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return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ContentService.createTextOutput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(result);</w:t>
            </w:r>
          </w:p>
          <w:p w14:paraId="26C8FCBD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}</w:t>
            </w:r>
          </w:p>
          <w:p w14:paraId="07949523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/**</w:t>
            </w:r>
          </w:p>
          <w:p w14:paraId="6A2A1536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* Remove leading and trailing single or double quotes</w:t>
            </w:r>
          </w:p>
          <w:p w14:paraId="6B7CACFA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*/</w:t>
            </w:r>
          </w:p>
          <w:p w14:paraId="2904F665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function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stripQuotes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 value ) {</w:t>
            </w:r>
          </w:p>
          <w:p w14:paraId="3E6D5908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 xml:space="preserve">  return </w:t>
            </w:r>
            <w:proofErr w:type="spellStart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value.replace</w:t>
            </w:r>
            <w:proofErr w:type="spellEnd"/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en-GB" w:eastAsia="fr-BE"/>
              </w:rPr>
              <w:t>(/^["']|['"]$/g, "");</w:t>
            </w:r>
          </w:p>
          <w:p w14:paraId="03FD67AB" w14:textId="77777777" w:rsidR="00B943DF" w:rsidRPr="00B943DF" w:rsidRDefault="00B943DF" w:rsidP="00B943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</w:pPr>
            <w:r w:rsidRPr="00B943DF">
              <w:rPr>
                <w:rFonts w:ascii="Courier New" w:eastAsia="Times New Roman" w:hAnsi="Courier New" w:cs="Courier New"/>
                <w:color w:val="333333"/>
                <w:sz w:val="10"/>
                <w:szCs w:val="10"/>
                <w:lang w:val="fr-BE" w:eastAsia="fr-BE"/>
              </w:rPr>
              <w:t>}</w:t>
            </w:r>
          </w:p>
        </w:tc>
      </w:tr>
    </w:tbl>
    <w:p w14:paraId="3DF5F43F" w14:textId="3483A7E6" w:rsidR="009E3DFF" w:rsidRPr="009E3DFF" w:rsidRDefault="009E3DFF" w:rsidP="009E3DFF"/>
    <w:p w14:paraId="19789F83" w14:textId="77777777" w:rsidR="00DE319D" w:rsidRDefault="00DE319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FFFFFF" w:themeColor="background1"/>
          <w:sz w:val="26"/>
          <w:szCs w:val="32"/>
        </w:rPr>
      </w:pPr>
      <w:r>
        <w:br w:type="page"/>
      </w:r>
    </w:p>
    <w:p w14:paraId="04767AD6" w14:textId="62B6CA38" w:rsidR="0022073B" w:rsidRDefault="0022073B" w:rsidP="0022073B">
      <w:pPr>
        <w:pStyle w:val="Titre1"/>
      </w:pPr>
      <w:bookmarkStart w:id="9" w:name="_Toc60834216"/>
      <w:r>
        <w:lastRenderedPageBreak/>
        <w:t>Conclusion</w:t>
      </w:r>
      <w:bookmarkEnd w:id="9"/>
      <w:r>
        <w:t xml:space="preserve"> </w:t>
      </w:r>
    </w:p>
    <w:p w14:paraId="57C2A184" w14:textId="426AA39A" w:rsidR="60AC4291" w:rsidRDefault="60AC4291" w:rsidP="60AC4291">
      <w:pPr>
        <w:spacing w:after="120"/>
      </w:pPr>
    </w:p>
    <w:p w14:paraId="39B05460" w14:textId="1E583A37" w:rsidR="0022073B" w:rsidRDefault="00F82E3B" w:rsidP="0022073B">
      <w:r>
        <w:t>Finalement</w:t>
      </w:r>
      <w:r w:rsidR="005D519A">
        <w:t xml:space="preserve">, </w:t>
      </w:r>
      <w:r w:rsidR="00A22C0B">
        <w:t>nous découvrons grâce à ce TP combien il est simple et pratique d’utiliser un outil tel qu</w:t>
      </w:r>
      <w:r w:rsidR="00DE319D">
        <w:t xml:space="preserve">e </w:t>
      </w:r>
      <w:r w:rsidR="00A22C0B">
        <w:t xml:space="preserve">google </w:t>
      </w:r>
      <w:proofErr w:type="spellStart"/>
      <w:r w:rsidR="00A22C0B">
        <w:t>Sheet</w:t>
      </w:r>
      <w:proofErr w:type="spellEnd"/>
      <w:r w:rsidR="00A22C0B">
        <w:t xml:space="preserve"> afin de répertorier et traiter de simples données.</w:t>
      </w:r>
      <w:r w:rsidR="00477D8F">
        <w:t xml:space="preserve"> En faisant des recherches sur le sujet, on a remarqué qu’il y a beaucoup plus de gens qui utilisent cet outil que nous le pensions.</w:t>
      </w:r>
    </w:p>
    <w:p w14:paraId="7441B647" w14:textId="39BE1836" w:rsidR="60AC4291" w:rsidRDefault="00477D8F" w:rsidP="60AC4291">
      <w:r>
        <w:t xml:space="preserve">Ça nous a aussi donné envie de réutiliser nos connaissances acquises ici dans le TP sur </w:t>
      </w:r>
      <w:proofErr w:type="spellStart"/>
      <w:r>
        <w:t>nodered</w:t>
      </w:r>
      <w:proofErr w:type="spellEnd"/>
      <w:r>
        <w:t>.</w:t>
      </w:r>
    </w:p>
    <w:p w14:paraId="21E43B41" w14:textId="1313EF26" w:rsidR="0022073B" w:rsidRDefault="0022073B" w:rsidP="00DE319D">
      <w:pPr>
        <w:pStyle w:val="Titre1"/>
        <w:spacing w:after="120"/>
      </w:pPr>
      <w:bookmarkStart w:id="10" w:name="_Toc60834217"/>
      <w:r>
        <w:t>Annexes</w:t>
      </w:r>
      <w:r w:rsidR="00DE319D">
        <w:t xml:space="preserve"> et </w:t>
      </w:r>
      <w:r>
        <w:t>bibliographie</w:t>
      </w:r>
      <w:bookmarkEnd w:id="10"/>
    </w:p>
    <w:p w14:paraId="66929D2B" w14:textId="078CB156" w:rsidR="0022073B" w:rsidRDefault="00690FAB" w:rsidP="0022073B">
      <w:pPr>
        <w:pStyle w:val="Titre2"/>
        <w:numPr>
          <w:ilvl w:val="0"/>
          <w:numId w:val="33"/>
        </w:numPr>
        <w:rPr>
          <w:rStyle w:val="normaltextrun"/>
        </w:rPr>
      </w:pPr>
      <w:bookmarkStart w:id="11" w:name="_Toc60834218"/>
      <w:r>
        <w:rPr>
          <w:rStyle w:val="normaltextrun"/>
        </w:rPr>
        <w:t>Annexes :</w:t>
      </w:r>
      <w:bookmarkEnd w:id="11"/>
    </w:p>
    <w:p w14:paraId="3B7BF660" w14:textId="1DA79B51" w:rsidR="00690FAB" w:rsidRPr="00690FAB" w:rsidRDefault="00690FAB" w:rsidP="00690FAB">
      <w:r>
        <w:rPr>
          <w:noProof/>
        </w:rPr>
        <w:drawing>
          <wp:inline distT="0" distB="0" distL="0" distR="0" wp14:anchorId="41FE2F1E" wp14:editId="6F59DE2C">
            <wp:extent cx="6188710" cy="2970530"/>
            <wp:effectExtent l="0" t="0" r="254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1CBB" w14:textId="1FC5EFC9" w:rsidR="00690FAB" w:rsidRPr="00690FAB" w:rsidRDefault="00690FAB" w:rsidP="00DE319D">
      <w:pPr>
        <w:pStyle w:val="Titre2"/>
        <w:spacing w:after="120"/>
      </w:pPr>
      <w:bookmarkStart w:id="12" w:name="_Toc60834219"/>
      <w:r>
        <w:t>Bibliographies :</w:t>
      </w:r>
      <w:bookmarkEnd w:id="12"/>
    </w:p>
    <w:p w14:paraId="57F942DD" w14:textId="68D6433B" w:rsidR="00477D8F" w:rsidRPr="00690FAB" w:rsidRDefault="00477D8F" w:rsidP="00477D8F">
      <w:pPr>
        <w:pStyle w:val="Paragraphedeliste"/>
        <w:numPr>
          <w:ilvl w:val="0"/>
          <w:numId w:val="32"/>
        </w:numPr>
        <w:spacing w:after="0"/>
        <w:rPr>
          <w:rStyle w:val="normaltextrun"/>
          <w:rFonts w:ascii="Century Gothic" w:hAnsi="Century Gothic"/>
          <w:color w:val="217084"/>
          <w:szCs w:val="21"/>
          <w:u w:val="single"/>
          <w:shd w:val="clear" w:color="auto" w:fill="FFFFFF"/>
        </w:rPr>
      </w:pPr>
      <w:r w:rsidRPr="00690FAB">
        <w:rPr>
          <w:rStyle w:val="normaltextrun"/>
          <w:rFonts w:ascii="Century Gothic" w:hAnsi="Century Gothic"/>
          <w:color w:val="217084"/>
          <w:szCs w:val="21"/>
          <w:u w:val="single"/>
          <w:shd w:val="clear" w:color="auto" w:fill="FFFFFF"/>
        </w:rPr>
        <w:t xml:space="preserve">https://script.google.com/ </w:t>
      </w:r>
    </w:p>
    <w:p w14:paraId="715501D3" w14:textId="18A421FD" w:rsidR="00477D8F" w:rsidRPr="00690FAB" w:rsidRDefault="00164278" w:rsidP="00477D8F">
      <w:pPr>
        <w:pStyle w:val="Paragraphedeliste"/>
        <w:numPr>
          <w:ilvl w:val="0"/>
          <w:numId w:val="32"/>
        </w:numPr>
        <w:spacing w:after="0"/>
        <w:rPr>
          <w:rStyle w:val="normaltextrun"/>
          <w:rFonts w:ascii="Century Gothic" w:hAnsi="Century Gothic"/>
          <w:color w:val="217084"/>
          <w:szCs w:val="21"/>
          <w:u w:val="single"/>
          <w:shd w:val="clear" w:color="auto" w:fill="FFFFFF"/>
        </w:rPr>
      </w:pPr>
      <w:hyperlink r:id="rId13" w:history="1">
        <w:r w:rsidR="00690FAB" w:rsidRPr="00690FAB">
          <w:rPr>
            <w:rStyle w:val="normaltextrun"/>
            <w:rFonts w:ascii="Century Gothic" w:hAnsi="Century Gothic"/>
            <w:color w:val="217084"/>
            <w:szCs w:val="21"/>
            <w:u w:val="single"/>
            <w:shd w:val="clear" w:color="auto" w:fill="FFFFFF"/>
          </w:rPr>
          <w:t>https://docs.google.com/spreadsheets/</w:t>
        </w:r>
      </w:hyperlink>
    </w:p>
    <w:p w14:paraId="3B12FD32" w14:textId="10A35F89" w:rsidR="00690FAB" w:rsidRPr="006E2D79" w:rsidRDefault="00164278" w:rsidP="00477D8F">
      <w:pPr>
        <w:pStyle w:val="Paragraphedeliste"/>
        <w:numPr>
          <w:ilvl w:val="0"/>
          <w:numId w:val="32"/>
        </w:numPr>
        <w:spacing w:after="0"/>
        <w:rPr>
          <w:rStyle w:val="eop"/>
          <w:sz w:val="24"/>
        </w:rPr>
      </w:pPr>
      <w:hyperlink r:id="rId14" w:tgtFrame="_blank" w:history="1">
        <w:r w:rsidR="00690FAB">
          <w:rPr>
            <w:rStyle w:val="normaltextrun"/>
            <w:rFonts w:ascii="Century Gothic" w:hAnsi="Century Gothic"/>
            <w:color w:val="217084"/>
            <w:szCs w:val="21"/>
            <w:u w:val="single"/>
            <w:shd w:val="clear" w:color="auto" w:fill="FFFFFF"/>
          </w:rPr>
          <w:t>https://www.circuito.io/</w:t>
        </w:r>
      </w:hyperlink>
      <w:r w:rsidR="00690FAB">
        <w:rPr>
          <w:rStyle w:val="normaltextrun"/>
          <w:rFonts w:ascii="Arial" w:hAnsi="Arial" w:cs="Arial"/>
          <w:color w:val="000000"/>
          <w:szCs w:val="21"/>
          <w:shd w:val="clear" w:color="auto" w:fill="FFFFFF"/>
        </w:rPr>
        <w:t> </w:t>
      </w:r>
      <w:r w:rsidR="00690FAB">
        <w:rPr>
          <w:rStyle w:val="normaltextrun"/>
          <w:rFonts w:ascii="Century Gothic" w:hAnsi="Century Gothic"/>
          <w:color w:val="000000"/>
          <w:szCs w:val="21"/>
          <w:shd w:val="clear" w:color="auto" w:fill="FFFFFF"/>
        </w:rPr>
        <w:t>: schéma de câblage </w:t>
      </w:r>
      <w:r w:rsidR="00690FAB">
        <w:rPr>
          <w:rStyle w:val="eop"/>
          <w:rFonts w:ascii="Century Gothic" w:hAnsi="Century Gothic"/>
          <w:color w:val="000000"/>
          <w:szCs w:val="21"/>
          <w:shd w:val="clear" w:color="auto" w:fill="FFFFFF"/>
        </w:rPr>
        <w:t> </w:t>
      </w:r>
    </w:p>
    <w:p w14:paraId="7452178D" w14:textId="77777777" w:rsidR="006E2D79" w:rsidRDefault="00164278" w:rsidP="00DE319D">
      <w:pPr>
        <w:pStyle w:val="Paragraphedeliste"/>
        <w:numPr>
          <w:ilvl w:val="0"/>
          <w:numId w:val="32"/>
        </w:numPr>
        <w:spacing w:after="0"/>
      </w:pPr>
      <w:hyperlink r:id="rId15" w:history="1">
        <w:r w:rsidR="006E2D79" w:rsidRPr="00006DC2">
          <w:rPr>
            <w:rStyle w:val="Lienhypertexte"/>
          </w:rPr>
          <w:t>http://draw.io/</w:t>
        </w:r>
      </w:hyperlink>
      <w:r w:rsidR="006E2D79">
        <w:t> : organigramme</w:t>
      </w:r>
    </w:p>
    <w:p w14:paraId="0C5E7BAE" w14:textId="77777777" w:rsidR="006E2D79" w:rsidRPr="00BC1AFB" w:rsidRDefault="006E2D79" w:rsidP="006E2D79">
      <w:pPr>
        <w:pStyle w:val="Paragraphedeliste"/>
        <w:numPr>
          <w:ilvl w:val="0"/>
          <w:numId w:val="32"/>
        </w:numPr>
      </w:pPr>
      <w:proofErr w:type="spellStart"/>
      <w:r>
        <w:t>Xmind</w:t>
      </w:r>
      <w:proofErr w:type="spellEnd"/>
      <w:r>
        <w:t xml:space="preserve"> : </w:t>
      </w:r>
      <w:proofErr w:type="spellStart"/>
      <w:r>
        <w:t>Mindmap</w:t>
      </w:r>
      <w:proofErr w:type="spellEnd"/>
    </w:p>
    <w:p w14:paraId="619A378D" w14:textId="77777777" w:rsidR="006E2D79" w:rsidRPr="00477D8F" w:rsidRDefault="006E2D79" w:rsidP="006E2D79">
      <w:pPr>
        <w:pStyle w:val="Paragraphedeliste"/>
        <w:spacing w:after="0"/>
        <w:ind w:left="720" w:firstLine="0"/>
        <w:rPr>
          <w:sz w:val="24"/>
        </w:rPr>
      </w:pPr>
    </w:p>
    <w:sectPr w:rsidR="006E2D79" w:rsidRPr="00477D8F" w:rsidSect="000C1F8F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C5966" w14:textId="77777777" w:rsidR="00164278" w:rsidRDefault="00164278">
      <w:pPr>
        <w:spacing w:after="0"/>
      </w:pPr>
      <w:r>
        <w:separator/>
      </w:r>
    </w:p>
  </w:endnote>
  <w:endnote w:type="continuationSeparator" w:id="0">
    <w:p w14:paraId="63B2E6D8" w14:textId="77777777" w:rsidR="00164278" w:rsidRDefault="00164278">
      <w:pPr>
        <w:spacing w:after="0"/>
      </w:pPr>
      <w:r>
        <w:continuationSeparator/>
      </w:r>
    </w:p>
  </w:endnote>
  <w:endnote w:type="continuationNotice" w:id="1">
    <w:p w14:paraId="28735B58" w14:textId="77777777" w:rsidR="00164278" w:rsidRDefault="0016427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CAF27" w14:textId="77777777" w:rsidR="00172D10" w:rsidRDefault="00172D10">
    <w:pPr>
      <w:jc w:val="right"/>
    </w:pPr>
  </w:p>
  <w:p w14:paraId="56C82277" w14:textId="77777777" w:rsidR="00172D10" w:rsidRDefault="001C62C8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rFonts w:ascii="Wingdings 2" w:eastAsia="Wingdings 2" w:hAnsi="Wingdings 2" w:cs="Wingdings 2"/>
        <w:color w:val="272063" w:themeColor="accent3"/>
        <w:lang w:bidi="fr-FR"/>
      </w:rPr>
      <w:t>□</w:t>
    </w:r>
  </w:p>
  <w:p w14:paraId="56DF0B04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3266413"/>
      <w:docPartObj>
        <w:docPartGallery w:val="Page Numbers (Bottom of Page)"/>
        <w:docPartUnique/>
      </w:docPartObj>
    </w:sdtPr>
    <w:sdtEndPr/>
    <w:sdtContent>
      <w:p w14:paraId="73361B1A" w14:textId="7EAB564E" w:rsidR="00FB7E79" w:rsidRDefault="00FB7E7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6D29BD" w14:textId="60D86F32" w:rsidR="00FB7E79" w:rsidRDefault="00FB7E79" w:rsidP="005D120C">
    <w:r>
      <w:t xml:space="preserve">3AU ISAT- EPHEC, Systèmes embarqués II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673C6" w14:textId="77777777" w:rsidR="00094803" w:rsidRDefault="00094803">
    <w:pPr>
      <w:pStyle w:val="Pieddepag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0FEBE54B" wp14:editId="67C827A4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e 17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sme 22" descr="Hexagon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sme 29" descr="Hexagon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sme 30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7112DC33">
            <v:group id="Groupe 17" style="position:absolute;margin-left:-70.5pt;margin-top:-165.9pt;width:321.8pt;height:267.1pt;z-index:251660288" alt="Hexagones de plusieurs couleurs" coordsize="40887,33935" o:spid="_x0000_s1026" w14:anchorId="4E444D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Graphisme 22" style="position:absolute;top:1900;width:27717;height:32035;visibility:visible;mso-wrap-style:square" alt="Hexagone 2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o:title="Hexagone 2" r:id="rId15"/>
              </v:shape>
              <v:shape id="Graphisme 29" style="position:absolute;left:21375;width:16478;height:19050;visibility:visible;mso-wrap-style:square" alt="Hexagone 3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o:title="Hexagone 3" r:id="rId16"/>
              </v:shape>
              <v:shape id="Graphisme 30" style="position:absolute;left:25056;top:593;width:15831;height:18326;visibility:visible;mso-wrap-style:square" alt="Hexagone 1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o:title="Hexagone 1" r:id="rId17"/>
              </v:shape>
            </v:group>
          </w:pict>
        </mc:Fallback>
      </mc:AlternateContent>
    </w:r>
    <w:r>
      <w:rPr>
        <w:noProof/>
        <w:lang w:bidi="fr-FR"/>
      </w:rPr>
      <w:drawing>
        <wp:anchor distT="0" distB="0" distL="114300" distR="114300" simplePos="0" relativeHeight="251658242" behindDoc="0" locked="0" layoutInCell="1" allowOverlap="1" wp14:anchorId="04A59DAB" wp14:editId="609E497D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sme 31" descr="Hexag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sme 31" descr="Hexagone 1"/>
                  <pic:cNvPicPr>
                    <a:picLocks noChangeAspect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4BB06" w14:textId="77777777" w:rsidR="00164278" w:rsidRDefault="00164278">
      <w:pPr>
        <w:spacing w:after="0"/>
      </w:pPr>
      <w:r>
        <w:separator/>
      </w:r>
    </w:p>
  </w:footnote>
  <w:footnote w:type="continuationSeparator" w:id="0">
    <w:p w14:paraId="347AA2FE" w14:textId="77777777" w:rsidR="00164278" w:rsidRDefault="00164278">
      <w:pPr>
        <w:spacing w:after="0"/>
      </w:pPr>
      <w:r>
        <w:continuationSeparator/>
      </w:r>
    </w:p>
  </w:footnote>
  <w:footnote w:type="continuationNotice" w:id="1">
    <w:p w14:paraId="2823B337" w14:textId="77777777" w:rsidR="00164278" w:rsidRDefault="0016427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 du document :"/>
      <w:tag w:val="Titre du document :"/>
      <w:id w:val="-1396499233"/>
      <w:placeholder>
        <w:docPart w:val="CF23A9240D0146D7B962BE9A341D27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3F636A7A" w14:textId="302AD26E" w:rsidR="00172D10" w:rsidRDefault="00DE319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Systèmes Embarqués II</w:t>
        </w:r>
      </w:p>
    </w:sdtContent>
  </w:sdt>
  <w:p w14:paraId="63F8903A" w14:textId="77777777" w:rsidR="00172D10" w:rsidRPr="005D120C" w:rsidRDefault="00164278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e :"/>
        <w:tag w:val="Ellipse :"/>
        <w:id w:val="-2048830323"/>
        <w:temporary/>
        <w:showingPlcHdr/>
        <w15:appearance w15:val="hidden"/>
      </w:sdtPr>
      <w:sdtEndPr/>
      <w:sdtContent>
        <w:r w:rsidR="001D74FA" w:rsidRPr="001B0F06">
          <w:rPr>
            <w:rFonts w:ascii="Symbol" w:eastAsia="Symbol" w:hAnsi="Symbol" w:cs="Symbol"/>
            <w:color w:val="CB400B" w:themeColor="text2" w:themeShade="BF"/>
            <w:lang w:bidi="fr-FR"/>
          </w:rPr>
          <w:t>·</w:t>
        </w:r>
        <w:r w:rsidR="001D74FA" w:rsidRPr="001B0F06">
          <w:rPr>
            <w:color w:val="CB400B" w:themeColor="text2" w:themeShade="BF"/>
            <w:lang w:bidi="fr-FR"/>
          </w:rPr>
          <w:t xml:space="preserve"> </w:t>
        </w:r>
        <w:r w:rsidR="001D74FA" w:rsidRPr="001B0F06">
          <w:rPr>
            <w:rFonts w:ascii="Symbol" w:eastAsia="Symbol" w:hAnsi="Symbol" w:cs="Symbol"/>
            <w:color w:val="CB400B" w:themeColor="text2" w:themeShade="BF"/>
            <w:lang w:bidi="fr-FR"/>
          </w:rPr>
          <w:t>·</w:t>
        </w:r>
        <w:r w:rsidR="001D74FA" w:rsidRPr="001B0F06">
          <w:rPr>
            <w:color w:val="CB400B" w:themeColor="text2" w:themeShade="BF"/>
            <w:lang w:bidi="fr-FR"/>
          </w:rPr>
          <w:t xml:space="preserve"> </w:t>
        </w:r>
        <w:r w:rsidR="001D74FA" w:rsidRPr="001B0F06">
          <w:rPr>
            <w:rFonts w:ascii="Symbol" w:eastAsia="Symbol" w:hAnsi="Symbol" w:cs="Symbol"/>
            <w:color w:val="CB400B" w:themeColor="text2" w:themeShade="BF"/>
            <w:lang w:bidi="fr-FR"/>
          </w:rPr>
          <w:t>·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F5E50" w14:textId="77777777" w:rsidR="00094803" w:rsidRDefault="00094803">
    <w:pPr>
      <w:pStyle w:val="En-tte"/>
    </w:pPr>
    <w:r w:rsidRPr="00562650">
      <w:rPr>
        <w:noProof/>
        <w:color w:val="CE7807" w:themeColor="accent2" w:themeShade="BF"/>
        <w:lang w:bidi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4DD02E" wp14:editId="10FBC04D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e 2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sme 3" descr="Hexagon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" name="Graphisme 4" descr="Hexagone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sme 5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sme 6" descr="Hexagone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459E5CCE">
            <v:group id="Groupe 2" style="position:absolute;margin-left:324.7pt;margin-top:-149.8pt;width:343.45pt;height:376.55pt;z-index:251657216;mso-position-horizontal-relative:page;mso-position-vertical-relative:page;mso-width-relative:margin;mso-height-relative:margin" alt="Hexagones de plusieurs couleurs" coordsize="43631,47788" o:spid="_x0000_s1026" w14:anchorId="1BF31E7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Graphisme 3" style="position:absolute;left:8312;width:35319;height:40881;visibility:visible;mso-wrap-style:square" alt="Hexagone 4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o:title="Hexagone 4" r:id="rId9"/>
              </v:shape>
              <v:shape id="Graphisme 4" style="position:absolute;left:3206;top:10806;width:27718;height:32036;visibility:visible;mso-wrap-style:square" alt="Hexagone 2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o:title="Hexagone 2" r:id="rId10"/>
              </v:shape>
              <v:shape id="Graphisme 5" style="position:absolute;top:22563;width:15830;height:18326;visibility:visible;mso-wrap-style:square" alt="Hexagone 1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">
                <v:imagedata o:title="Hexagone 1" r:id="rId11"/>
              </v:shape>
              <v:shape id="Graphisme 6" style="position:absolute;left:22800;top:28738;width:16478;height:19050;visibility:visible;mso-wrap-style:square" alt="Hexagone 3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o:title="Hexagone 3" r:id="rId1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37028"/>
    <w:multiLevelType w:val="hybridMultilevel"/>
    <w:tmpl w:val="1E005032"/>
    <w:lvl w:ilvl="0" w:tplc="867E2022">
      <w:start w:val="1"/>
      <w:numFmt w:val="decimal"/>
      <w:pStyle w:val="Titr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778F2"/>
    <w:multiLevelType w:val="hybridMultilevel"/>
    <w:tmpl w:val="CBA87414"/>
    <w:lvl w:ilvl="0" w:tplc="6B7A9EA2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53A29"/>
    <w:multiLevelType w:val="hybridMultilevel"/>
    <w:tmpl w:val="D57A241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12A54"/>
    <w:multiLevelType w:val="hybridMultilevel"/>
    <w:tmpl w:val="4510E588"/>
    <w:lvl w:ilvl="0" w:tplc="0D32811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12BB7"/>
    <w:multiLevelType w:val="hybridMultilevel"/>
    <w:tmpl w:val="771001C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03767"/>
    <w:multiLevelType w:val="hybridMultilevel"/>
    <w:tmpl w:val="7752158A"/>
    <w:lvl w:ilvl="0" w:tplc="759C868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1A0C"/>
    <w:multiLevelType w:val="hybridMultilevel"/>
    <w:tmpl w:val="0460192E"/>
    <w:lvl w:ilvl="0" w:tplc="EC564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11EFA"/>
    <w:multiLevelType w:val="hybridMultilevel"/>
    <w:tmpl w:val="49082D2E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44116"/>
    <w:multiLevelType w:val="hybridMultilevel"/>
    <w:tmpl w:val="420081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A19B9"/>
    <w:multiLevelType w:val="hybridMultilevel"/>
    <w:tmpl w:val="88A8016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5C824A5C">
      <w:numFmt w:val="bullet"/>
      <w:lvlText w:val=""/>
      <w:lvlJc w:val="left"/>
      <w:pPr>
        <w:ind w:left="2880" w:hanging="360"/>
      </w:pPr>
      <w:rPr>
        <w:rFonts w:ascii="Symbol" w:eastAsia="Times New Roman" w:hAnsi="Symbol" w:cs="Courier New" w:hint="default"/>
        <w:color w:val="888888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4"/>
  </w:num>
  <w:num w:numId="27">
    <w:abstractNumId w:val="17"/>
  </w:num>
  <w:num w:numId="28">
    <w:abstractNumId w:val="19"/>
  </w:num>
  <w:num w:numId="29">
    <w:abstractNumId w:val="12"/>
  </w:num>
  <w:num w:numId="30">
    <w:abstractNumId w:val="11"/>
    <w:lvlOverride w:ilvl="0">
      <w:startOverride w:val="1"/>
    </w:lvlOverride>
  </w:num>
  <w:num w:numId="31">
    <w:abstractNumId w:val="18"/>
  </w:num>
  <w:num w:numId="32">
    <w:abstractNumId w:val="15"/>
  </w:num>
  <w:num w:numId="3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0"/>
    <w:rsid w:val="00044F76"/>
    <w:rsid w:val="00067C7B"/>
    <w:rsid w:val="00094803"/>
    <w:rsid w:val="000C1F8F"/>
    <w:rsid w:val="000E23DE"/>
    <w:rsid w:val="00104E18"/>
    <w:rsid w:val="00144C8E"/>
    <w:rsid w:val="001613B4"/>
    <w:rsid w:val="00164278"/>
    <w:rsid w:val="00170951"/>
    <w:rsid w:val="00172201"/>
    <w:rsid w:val="00172D10"/>
    <w:rsid w:val="001769F2"/>
    <w:rsid w:val="00194F61"/>
    <w:rsid w:val="001A2155"/>
    <w:rsid w:val="001B0F06"/>
    <w:rsid w:val="001C62C8"/>
    <w:rsid w:val="001D74FA"/>
    <w:rsid w:val="00202812"/>
    <w:rsid w:val="0022073B"/>
    <w:rsid w:val="00260E5B"/>
    <w:rsid w:val="00270A19"/>
    <w:rsid w:val="002A2E02"/>
    <w:rsid w:val="002B2981"/>
    <w:rsid w:val="002B3981"/>
    <w:rsid w:val="002D243B"/>
    <w:rsid w:val="002E20F4"/>
    <w:rsid w:val="00302691"/>
    <w:rsid w:val="00364944"/>
    <w:rsid w:val="00374C02"/>
    <w:rsid w:val="0038009F"/>
    <w:rsid w:val="003F06BF"/>
    <w:rsid w:val="00426F60"/>
    <w:rsid w:val="004300B8"/>
    <w:rsid w:val="004437BA"/>
    <w:rsid w:val="00477D8F"/>
    <w:rsid w:val="004905AD"/>
    <w:rsid w:val="0049652A"/>
    <w:rsid w:val="004F53E9"/>
    <w:rsid w:val="00561054"/>
    <w:rsid w:val="00562650"/>
    <w:rsid w:val="00566B93"/>
    <w:rsid w:val="005747FE"/>
    <w:rsid w:val="00574E44"/>
    <w:rsid w:val="005C4056"/>
    <w:rsid w:val="005D120C"/>
    <w:rsid w:val="005D519A"/>
    <w:rsid w:val="006045D9"/>
    <w:rsid w:val="006815A7"/>
    <w:rsid w:val="00690FAB"/>
    <w:rsid w:val="00694109"/>
    <w:rsid w:val="006B4590"/>
    <w:rsid w:val="006E2D79"/>
    <w:rsid w:val="00702C3F"/>
    <w:rsid w:val="00732598"/>
    <w:rsid w:val="0075116F"/>
    <w:rsid w:val="00766F89"/>
    <w:rsid w:val="00795C41"/>
    <w:rsid w:val="007C7705"/>
    <w:rsid w:val="00805C11"/>
    <w:rsid w:val="00814823"/>
    <w:rsid w:val="00862211"/>
    <w:rsid w:val="00883B68"/>
    <w:rsid w:val="00894CE0"/>
    <w:rsid w:val="008A25CD"/>
    <w:rsid w:val="008D5B92"/>
    <w:rsid w:val="008F5585"/>
    <w:rsid w:val="00901939"/>
    <w:rsid w:val="009444AA"/>
    <w:rsid w:val="0096164A"/>
    <w:rsid w:val="009823B0"/>
    <w:rsid w:val="00985330"/>
    <w:rsid w:val="00992D1D"/>
    <w:rsid w:val="009C6922"/>
    <w:rsid w:val="009E3DFF"/>
    <w:rsid w:val="00A22C0B"/>
    <w:rsid w:val="00A272E4"/>
    <w:rsid w:val="00A55EDA"/>
    <w:rsid w:val="00AB0257"/>
    <w:rsid w:val="00B27081"/>
    <w:rsid w:val="00B76B9C"/>
    <w:rsid w:val="00B903A7"/>
    <w:rsid w:val="00B943DF"/>
    <w:rsid w:val="00BA3422"/>
    <w:rsid w:val="00BC0F46"/>
    <w:rsid w:val="00BE2F1B"/>
    <w:rsid w:val="00C10F15"/>
    <w:rsid w:val="00C13B2F"/>
    <w:rsid w:val="00C805E9"/>
    <w:rsid w:val="00C81AA8"/>
    <w:rsid w:val="00C919C3"/>
    <w:rsid w:val="00CD24A6"/>
    <w:rsid w:val="00CD4008"/>
    <w:rsid w:val="00D26E42"/>
    <w:rsid w:val="00D57C2B"/>
    <w:rsid w:val="00DB0EF4"/>
    <w:rsid w:val="00DB5A25"/>
    <w:rsid w:val="00DC2EB5"/>
    <w:rsid w:val="00DC7FEC"/>
    <w:rsid w:val="00DE319D"/>
    <w:rsid w:val="00E02964"/>
    <w:rsid w:val="00E35489"/>
    <w:rsid w:val="00E7161B"/>
    <w:rsid w:val="00ED6A30"/>
    <w:rsid w:val="00F0238E"/>
    <w:rsid w:val="00F06717"/>
    <w:rsid w:val="00F619DC"/>
    <w:rsid w:val="00F76082"/>
    <w:rsid w:val="00F82E3B"/>
    <w:rsid w:val="00FB31FB"/>
    <w:rsid w:val="00FB7E79"/>
    <w:rsid w:val="00FD2FA9"/>
    <w:rsid w:val="2ABBFD50"/>
    <w:rsid w:val="3A62776E"/>
    <w:rsid w:val="608607ED"/>
    <w:rsid w:val="60AC4291"/>
    <w:rsid w:val="6FA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87770"/>
  <w15:docId w15:val="{2C955BCE-C460-4C6D-8F8A-ABCA995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BF"/>
    <w:pPr>
      <w:spacing w:after="320" w:line="240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62650"/>
    <w:pPr>
      <w:keepNext/>
      <w:keepLines/>
      <w:numPr>
        <w:numId w:val="17"/>
      </w:numPr>
      <w:shd w:val="clear" w:color="auto" w:fill="577293" w:themeFill="background2" w:themeFillShade="80"/>
      <w:spacing w:before="360" w:after="0" w:line="21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2650"/>
    <w:pPr>
      <w:keepNext/>
      <w:keepLines/>
      <w:numPr>
        <w:numId w:val="19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2650"/>
    <w:rPr>
      <w:rFonts w:asciiTheme="majorHAnsi" w:eastAsiaTheme="majorEastAsia" w:hAnsiTheme="majorHAnsi" w:cstheme="majorBidi"/>
      <w:b/>
      <w:bCs/>
      <w:color w:val="FFFFFF" w:themeColor="background1"/>
      <w:sz w:val="26"/>
      <w:szCs w:val="32"/>
      <w:shd w:val="clear" w:color="auto" w:fill="577293" w:themeFill="background2" w:themeFillShade="80"/>
    </w:rPr>
  </w:style>
  <w:style w:type="character" w:customStyle="1" w:styleId="Titre2Car">
    <w:name w:val="Titre 2 Car"/>
    <w:basedOn w:val="Policepardfaut"/>
    <w:link w:val="Titre2"/>
    <w:uiPriority w:val="9"/>
    <w:rsid w:val="00562650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 w:val="0"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itredurapport">
    <w:name w:val="Titre du rapport"/>
    <w:basedOn w:val="Titre"/>
    <w:link w:val="Caractredetitrederapport"/>
    <w:qFormat/>
    <w:rsid w:val="008F5585"/>
    <w:pPr>
      <w:contextualSpacing/>
      <w:jc w:val="center"/>
    </w:pPr>
    <w:rPr>
      <w:b w:val="0"/>
    </w:rPr>
  </w:style>
  <w:style w:type="character" w:customStyle="1" w:styleId="Caractredetitrederapport">
    <w:name w:val="Caractère de titre de rapport"/>
    <w:basedOn w:val="TitreCar"/>
    <w:link w:val="Titredurapport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Lienhypertextesuivivisit">
    <w:name w:val="FollowedHyperlink"/>
    <w:basedOn w:val="Policepardfau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1B0F06"/>
    <w:rPr>
      <w:color w:val="217084" w:themeColor="accent4" w:themeShade="80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562650"/>
    <w:pPr>
      <w:spacing w:after="100"/>
      <w:ind w:left="200"/>
    </w:pPr>
  </w:style>
  <w:style w:type="paragraph" w:styleId="TM1">
    <w:name w:val="toc 1"/>
    <w:basedOn w:val="Normal"/>
    <w:next w:val="Normal"/>
    <w:autoRedefine/>
    <w:uiPriority w:val="39"/>
    <w:unhideWhenUsed/>
    <w:rsid w:val="00562650"/>
    <w:pPr>
      <w:spacing w:after="10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2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23DE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Mentionnonrsolue">
    <w:name w:val="Unresolved Mention"/>
    <w:basedOn w:val="Policepardfaut"/>
    <w:uiPriority w:val="99"/>
    <w:semiHidden/>
    <w:unhideWhenUsed/>
    <w:rsid w:val="00690FAB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90FAB"/>
  </w:style>
  <w:style w:type="character" w:customStyle="1" w:styleId="eop">
    <w:name w:val="eop"/>
    <w:basedOn w:val="Policepardfaut"/>
    <w:rsid w:val="0069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oogle.com/spreadsheets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draw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www.circuito.io/" TargetMode="External"/><Relationship Id="rId22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8" Type="http://schemas.openxmlformats.org/officeDocument/2006/relationships/image" Target="media/image6.png"/><Relationship Id="rId3" Type="http://schemas.openxmlformats.org/officeDocument/2006/relationships/image" Target="media/image12.png"/><Relationship Id="rId17" Type="http://schemas.openxmlformats.org/officeDocument/2006/relationships/image" Target="media/image16.png"/><Relationship Id="rId2" Type="http://schemas.openxmlformats.org/officeDocument/2006/relationships/image" Target="media/image9.svg"/><Relationship Id="rId16" Type="http://schemas.openxmlformats.org/officeDocument/2006/relationships/image" Target="media/image13.png"/><Relationship Id="rId1" Type="http://schemas.openxmlformats.org/officeDocument/2006/relationships/image" Target="media/image8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15" Type="http://schemas.openxmlformats.org/officeDocument/2006/relationships/image" Target="media/image11.png"/><Relationship Id="rId19" Type="http://schemas.openxmlformats.org/officeDocument/2006/relationships/image" Target="media/image7.svg"/><Relationship Id="rId4" Type="http://schemas.openxmlformats.org/officeDocument/2006/relationships/image" Target="media/image13.sv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3.sv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3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image" Target="media/image11.svg"/><Relationship Id="rId11" Type="http://schemas.openxmlformats.org/officeDocument/2006/relationships/image" Target="media/image120.png"/><Relationship Id="rId5" Type="http://schemas.openxmlformats.org/officeDocument/2006/relationships/image" Target="media/image10.png"/><Relationship Id="rId10" Type="http://schemas.openxmlformats.org/officeDocument/2006/relationships/image" Target="media/image11.png"/><Relationship Id="rId4" Type="http://schemas.openxmlformats.org/officeDocument/2006/relationships/image" Target="media/image9.svg"/><Relationship Id="rId9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(conception%20Cad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23A9240D0146D7B962BE9A341D27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357416-E106-4477-9F19-CA0E7AE4ECB1}"/>
      </w:docPartPr>
      <w:docPartBody>
        <w:p w:rsidR="00347AE7" w:rsidRDefault="00DC7FEC">
          <w:pPr>
            <w:pStyle w:val="CF23A9240D0146D7B962BE9A341D27B3"/>
          </w:pPr>
          <w:r w:rsidRPr="008A25CD">
            <w:rPr>
              <w:b/>
              <w:sz w:val="60"/>
              <w:szCs w:val="60"/>
              <w:lang w:bidi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EC"/>
    <w:rsid w:val="000F061D"/>
    <w:rsid w:val="00347AE7"/>
    <w:rsid w:val="007A4EEC"/>
    <w:rsid w:val="008873DB"/>
    <w:rsid w:val="00DC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F23A9240D0146D7B962BE9A341D27B3">
    <w:name w:val="CF23A9240D0146D7B962BE9A341D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</Template>
  <TotalTime>0</TotalTime>
  <Pages>10</Pages>
  <Words>1600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10705</CharactersWithSpaces>
  <SharedDoc>false</SharedDoc>
  <HLinks>
    <vt:vector size="96" baseType="variant">
      <vt:variant>
        <vt:i4>7274597</vt:i4>
      </vt:variant>
      <vt:variant>
        <vt:i4>87</vt:i4>
      </vt:variant>
      <vt:variant>
        <vt:i4>0</vt:i4>
      </vt:variant>
      <vt:variant>
        <vt:i4>5</vt:i4>
      </vt:variant>
      <vt:variant>
        <vt:lpwstr>http://draw.io/</vt:lpwstr>
      </vt:variant>
      <vt:variant>
        <vt:lpwstr/>
      </vt:variant>
      <vt:variant>
        <vt:i4>131089</vt:i4>
      </vt:variant>
      <vt:variant>
        <vt:i4>84</vt:i4>
      </vt:variant>
      <vt:variant>
        <vt:i4>0</vt:i4>
      </vt:variant>
      <vt:variant>
        <vt:i4>5</vt:i4>
      </vt:variant>
      <vt:variant>
        <vt:lpwstr>https://www.circuito.io/</vt:lpwstr>
      </vt:variant>
      <vt:variant>
        <vt:lpwstr/>
      </vt:variant>
      <vt:variant>
        <vt:i4>524296</vt:i4>
      </vt:variant>
      <vt:variant>
        <vt:i4>81</vt:i4>
      </vt:variant>
      <vt:variant>
        <vt:i4>0</vt:i4>
      </vt:variant>
      <vt:variant>
        <vt:i4>5</vt:i4>
      </vt:variant>
      <vt:variant>
        <vt:lpwstr>https://docs.google.com/spreadsheets/</vt:lpwstr>
      </vt:variant>
      <vt:variant>
        <vt:lpwstr/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_Toc60487548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_Toc60487547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_Toc60487546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_Toc60487545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_Toc60487544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_Toc60487543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_Toc60487542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_Toc60487541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_Toc60487540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_Toc60487539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_Toc60487538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_Toc60487537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_Toc60487536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Systèmes Embarqués II</dc:title>
  <dc:subject>Google Sheet</dc:subject>
  <dc:creator>Estelle Goyens</dc:creator>
  <cp:keywords/>
  <cp:lastModifiedBy>Estelle Goyens</cp:lastModifiedBy>
  <cp:revision>2</cp:revision>
  <cp:lastPrinted>2009-08-06T05:41:00Z</cp:lastPrinted>
  <dcterms:created xsi:type="dcterms:W3CDTF">2021-01-06T13:03:00Z</dcterms:created>
  <dcterms:modified xsi:type="dcterms:W3CDTF">2021-01-06T13:03:00Z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